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2209047"/>
        <w:docPartObj>
          <w:docPartGallery w:val="Cover Pages"/>
          <w:docPartUnique/>
        </w:docPartObj>
      </w:sdtPr>
      <w:sdtEndPr/>
      <w:sdtContent>
        <w:p w:rsidR="00F42EF8" w:rsidRDefault="00F42EF8" w:rsidP="00F42EF8">
          <w:pPr>
            <w:contextualSpacing/>
            <w:jc w:val="right"/>
            <w:rPr>
              <w:rFonts w:ascii="Calibri" w:hAnsi="Calibri"/>
              <w:b/>
              <w:color w:val="808080" w:themeColor="background1" w:themeShade="80"/>
              <w:sz w:val="32"/>
              <w:szCs w:val="32"/>
            </w:rPr>
          </w:pPr>
          <w:r>
            <w:rPr>
              <w:rFonts w:ascii="Calibri" w:hAnsi="Calibri"/>
              <w:b/>
              <w:noProof/>
              <w:color w:val="808080" w:themeColor="background1" w:themeShade="80"/>
              <w:sz w:val="32"/>
              <w:szCs w:val="32"/>
            </w:rPr>
            <mc:AlternateContent>
              <mc:Choice Requires="wps">
                <w:drawing>
                  <wp:anchor distT="0" distB="0" distL="114300" distR="114300" simplePos="0" relativeHeight="251665920" behindDoc="0" locked="0" layoutInCell="1" allowOverlap="1" wp14:anchorId="72931C7D" wp14:editId="10B8CC44">
                    <wp:simplePos x="0" y="0"/>
                    <wp:positionH relativeFrom="column">
                      <wp:posOffset>5801096</wp:posOffset>
                    </wp:positionH>
                    <wp:positionV relativeFrom="paragraph">
                      <wp:posOffset>62486</wp:posOffset>
                    </wp:positionV>
                    <wp:extent cx="0" cy="586105"/>
                    <wp:effectExtent l="0" t="0" r="19050" b="23495"/>
                    <wp:wrapNone/>
                    <wp:docPr id="10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type w14:anchorId="4421DA0E" id="_x0000_t32" coordsize="21600,21600" o:spt="32" o:oned="t" path="m,l21600,21600e" filled="f">
                    <v:path arrowok="t" fillok="f" o:connecttype="none"/>
                    <o:lock v:ext="edit" shapetype="t"/>
                  </v:shapetype>
                  <v:shape id="AutoShape 8" o:spid="_x0000_s1026" type="#_x0000_t32" style="position:absolute;margin-left:456.8pt;margin-top:4.9pt;width:0;height:46.15pt;z-index:251665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" strokecolor="gray" strokeweight="1.5pt"/>
                </w:pict>
              </mc:Fallback>
            </mc:AlternateContent>
          </w:r>
          <w:r>
            <w:rPr>
              <w:rFonts w:ascii="Calibri" w:hAnsi="Calibri"/>
              <w:b/>
              <w:color w:val="808080" w:themeColor="background1" w:themeShade="80"/>
              <w:sz w:val="32"/>
              <w:szCs w:val="32"/>
            </w:rPr>
            <w:t xml:space="preserve">Projet </w:t>
          </w:r>
          <w:proofErr w:type="spellStart"/>
          <w:r>
            <w:rPr>
              <w:rFonts w:ascii="Calibri" w:hAnsi="Calibri"/>
              <w:b/>
              <w:color w:val="808080" w:themeColor="background1" w:themeShade="80"/>
              <w:sz w:val="32"/>
              <w:szCs w:val="32"/>
            </w:rPr>
            <w:t>tutoré</w:t>
          </w:r>
          <w:proofErr w:type="spellEnd"/>
        </w:p>
        <w:p w:rsidR="00F42EF8" w:rsidRDefault="00F42EF8" w:rsidP="00F42EF8">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S</w:t>
          </w:r>
          <w:r w:rsidR="002624A1">
            <w:rPr>
              <w:rFonts w:ascii="Calibri" w:hAnsi="Calibri"/>
              <w:b/>
              <w:color w:val="808080" w:themeColor="background1" w:themeShade="80"/>
              <w:sz w:val="32"/>
              <w:szCs w:val="32"/>
            </w:rPr>
            <w:t>4</w:t>
          </w:r>
          <w:r w:rsidR="009A7BB7">
            <w:rPr>
              <w:rFonts w:ascii="Calibri" w:hAnsi="Calibri"/>
              <w:b/>
              <w:color w:val="808080" w:themeColor="background1" w:themeShade="80"/>
              <w:sz w:val="32"/>
              <w:szCs w:val="32"/>
            </w:rPr>
            <w:t>T</w:t>
          </w:r>
          <w:r w:rsidR="00EC736F">
            <w:rPr>
              <w:rFonts w:ascii="Calibri" w:hAnsi="Calibri"/>
              <w:b/>
              <w:color w:val="808080" w:themeColor="background1" w:themeShade="80"/>
              <w:sz w:val="32"/>
              <w:szCs w:val="32"/>
            </w:rPr>
            <w:t xml:space="preserve"> 201</w:t>
          </w:r>
          <w:r w:rsidR="002624A1">
            <w:rPr>
              <w:rFonts w:ascii="Calibri" w:hAnsi="Calibri"/>
              <w:b/>
              <w:color w:val="808080" w:themeColor="background1" w:themeShade="80"/>
              <w:sz w:val="32"/>
              <w:szCs w:val="32"/>
            </w:rPr>
            <w:t>7</w:t>
          </w:r>
          <w:r>
            <w:rPr>
              <w:rFonts w:ascii="Calibri" w:hAnsi="Calibri"/>
              <w:b/>
              <w:color w:val="808080" w:themeColor="background1" w:themeShade="80"/>
              <w:sz w:val="32"/>
              <w:szCs w:val="32"/>
            </w:rPr>
            <w:t xml:space="preserve"> </w:t>
          </w:r>
        </w:p>
        <w:p w:rsidR="00EE458B" w:rsidRDefault="00004F3F">
          <w:pPr>
            <w:sectPr w:rsidR="00EE458B" w:rsidSect="00E03BFA">
              <w:headerReference w:type="even" r:id="rId9"/>
              <w:headerReference w:type="default" r:id="rId10"/>
              <w:footerReference w:type="even" r:id="rId11"/>
              <w:footerReference w:type="default" r:id="rId12"/>
              <w:headerReference w:type="first" r:id="rId13"/>
              <w:footerReference w:type="first" r:id="rId14"/>
              <w:pgSz w:w="11900" w:h="16840"/>
              <w:pgMar w:top="1417" w:right="1417" w:bottom="1417" w:left="1417" w:header="708" w:footer="708" w:gutter="0"/>
              <w:cols w:space="708"/>
              <w:docGrid w:linePitch="360"/>
            </w:sectPr>
          </w:pPr>
          <w:r>
            <w:rPr>
              <w:noProof/>
            </w:rPr>
            <mc:AlternateContent>
              <mc:Choice Requires="wps">
                <w:drawing>
                  <wp:anchor distT="0" distB="0" distL="114300" distR="114300" simplePos="0" relativeHeight="251651584" behindDoc="0" locked="0" layoutInCell="1" allowOverlap="1" wp14:anchorId="6750AB39" wp14:editId="1CC58EA3">
                    <wp:simplePos x="0" y="0"/>
                    <wp:positionH relativeFrom="column">
                      <wp:posOffset>-342900</wp:posOffset>
                    </wp:positionH>
                    <wp:positionV relativeFrom="paragraph">
                      <wp:posOffset>8686800</wp:posOffset>
                    </wp:positionV>
                    <wp:extent cx="6629400" cy="571500"/>
                    <wp:effectExtent l="0" t="0" r="25400" b="38100"/>
                    <wp:wrapThrough wrapText="bothSides">
                      <wp:wrapPolygon edited="0">
                        <wp:start x="0" y="0"/>
                        <wp:lineTo x="0" y="22080"/>
                        <wp:lineTo x="21600" y="22080"/>
                        <wp:lineTo x="21600" y="0"/>
                        <wp:lineTo x="0" y="0"/>
                      </wp:wrapPolygon>
                    </wp:wrapThrough>
                    <wp:docPr id="13" name="Rectangle 13"/>
                    <wp:cNvGraphicFramePr/>
                    <a:graphic xmlns:a="http://schemas.openxmlformats.org/drawingml/2006/main">
                      <a:graphicData uri="http://schemas.microsoft.com/office/word/2010/wordprocessingShape">
                        <wps:wsp>
                          <wps:cNvSpPr/>
                          <wps:spPr>
                            <a:xfrm>
                              <a:off x="0" y="0"/>
                              <a:ext cx="6629400" cy="571500"/>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B8BECD" id="Rectangle 13" o:spid="_x0000_s1026" style="position:absolute;margin-left:-27pt;margin-top:684pt;width:522pt;height:45pt;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" fillcolor="white [3212]" strokecolor="white [3212]">
                    <w10:wrap type="through"/>
                  </v:rect>
                </w:pict>
              </mc:Fallback>
            </mc:AlternateContent>
          </w:r>
          <w:r w:rsidR="00E631F4" w:rsidRPr="00AD11EE">
            <w:rPr>
              <w:noProof/>
            </w:rPr>
            <w:drawing>
              <wp:anchor distT="0" distB="0" distL="114300" distR="114300" simplePos="0" relativeHeight="251653632" behindDoc="0" locked="0" layoutInCell="1" allowOverlap="1" wp14:anchorId="19508B59" wp14:editId="41FE8A9B">
                <wp:simplePos x="0" y="0"/>
                <wp:positionH relativeFrom="margin">
                  <wp:posOffset>-342900</wp:posOffset>
                </wp:positionH>
                <wp:positionV relativeFrom="margin">
                  <wp:posOffset>8686800</wp:posOffset>
                </wp:positionV>
                <wp:extent cx="800100" cy="516890"/>
                <wp:effectExtent l="0" t="0" r="12700" b="0"/>
                <wp:wrapSquare wrapText="bothSides"/>
                <wp:docPr id="2" name="Image 2" descr="Macintosh HD:Users:mosser:Documents:Resources:logos:U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osser:Documents:Resources:logos:UN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00100" cy="5168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52B20" w:rsidRPr="00AD11EE" w:rsidRDefault="00AD0FDA"/>
      </w:sdtContent>
    </w:sdt>
    <w:p w:rsidR="00D1386C" w:rsidRPr="00AD11EE" w:rsidRDefault="00D1386C"/>
    <w:p w:rsidR="00F42EF8" w:rsidRPr="00DA5F6B" w:rsidRDefault="00F42EF8" w:rsidP="00F42EF8">
      <w:pPr>
        <w:jc w:val="center"/>
        <w:rPr>
          <w:b/>
          <w:sz w:val="56"/>
          <w:szCs w:val="56"/>
        </w:rPr>
      </w:pPr>
      <w:r>
        <w:rPr>
          <w:rFonts w:asciiTheme="majorHAnsi" w:hAnsiTheme="majorHAnsi"/>
          <w:b/>
          <w:color w:val="808080" w:themeColor="background1" w:themeShade="80"/>
          <w:sz w:val="56"/>
          <w:szCs w:val="56"/>
        </w:rPr>
        <w:t>Document de travail</w:t>
      </w:r>
    </w:p>
    <w:p w:rsidR="00752B20" w:rsidRPr="00AD11EE" w:rsidRDefault="00752B20"/>
    <w:p w:rsidR="00752B20" w:rsidRPr="00AD11EE" w:rsidRDefault="00752B20"/>
    <w:p w:rsidR="00752B20" w:rsidRPr="00AD11EE" w:rsidRDefault="00752B20"/>
    <w:sdt>
      <w:sdtPr>
        <w:rPr>
          <w:rFonts w:asciiTheme="majorHAnsi" w:hAnsiTheme="majorHAnsi"/>
          <w:color w:val="808080" w:themeColor="background1" w:themeShade="80"/>
          <w:sz w:val="56"/>
          <w:szCs w:val="56"/>
        </w:rPr>
        <w:alias w:val="Titre"/>
        <w:tag w:val=""/>
        <w:id w:val="665673426"/>
        <w:dataBinding w:prefixMappings="xmlns:ns0='http://purl.org/dc/elements/1.1/' xmlns:ns1='http://schemas.openxmlformats.org/package/2006/metadata/core-properties' " w:xpath="/ns1:coreProperties[1]/ns0:title[1]" w:storeItemID="{6C3C8BC8-F283-45AE-878A-BAB7291924A1}"/>
        <w:text/>
      </w:sdtPr>
      <w:sdtEndPr/>
      <w:sdtContent>
        <w:p w:rsidR="00F42EF8" w:rsidRDefault="00FF659B" w:rsidP="00F42EF8">
          <w:pPr>
            <w:contextualSpacing/>
            <w:rPr>
              <w:rFonts w:asciiTheme="majorHAnsi" w:hAnsiTheme="majorHAnsi"/>
              <w:color w:val="808080" w:themeColor="background1" w:themeShade="80"/>
              <w:sz w:val="56"/>
              <w:szCs w:val="56"/>
            </w:rPr>
          </w:pPr>
          <w:proofErr w:type="spellStart"/>
          <w:r>
            <w:rPr>
              <w:rFonts w:asciiTheme="majorHAnsi" w:hAnsiTheme="majorHAnsi"/>
              <w:color w:val="808080" w:themeColor="background1" w:themeShade="80"/>
              <w:sz w:val="56"/>
              <w:szCs w:val="56"/>
            </w:rPr>
            <w:t>K</w:t>
          </w:r>
          <w:r w:rsidR="00F624C9">
            <w:rPr>
              <w:rFonts w:asciiTheme="majorHAnsi" w:hAnsiTheme="majorHAnsi"/>
              <w:color w:val="808080" w:themeColor="background1" w:themeShade="80"/>
              <w:sz w:val="56"/>
              <w:szCs w:val="56"/>
            </w:rPr>
            <w:t>atanaOnline</w:t>
          </w:r>
          <w:proofErr w:type="spellEnd"/>
        </w:p>
      </w:sdtContent>
    </w:sdt>
    <w:p w:rsidR="00F42EF8" w:rsidRDefault="00F42EF8" w:rsidP="00F42EF8">
      <w:pPr>
        <w:contextualSpacing/>
        <w:rPr>
          <w:rFonts w:asciiTheme="majorHAnsi" w:hAnsiTheme="majorHAnsi"/>
          <w:color w:val="808080" w:themeColor="background1" w:themeShade="80"/>
          <w:sz w:val="40"/>
          <w:szCs w:val="40"/>
        </w:rPr>
      </w:pPr>
    </w:p>
    <w:p w:rsidR="00F42EF8" w:rsidRPr="00AD11EE" w:rsidRDefault="00F42EF8" w:rsidP="00F42EF8">
      <w:pPr>
        <w:contextualSpacing/>
        <w:rPr>
          <w:rFonts w:asciiTheme="majorHAnsi" w:hAnsiTheme="majorHAnsi"/>
          <w:color w:val="808080" w:themeColor="background1" w:themeShade="80"/>
          <w:sz w:val="28"/>
          <w:szCs w:val="28"/>
        </w:rPr>
      </w:pPr>
      <w:r>
        <w:rPr>
          <w:rFonts w:asciiTheme="majorHAnsi" w:hAnsiTheme="majorHAnsi"/>
          <w:color w:val="808080" w:themeColor="background1" w:themeShade="80"/>
          <w:sz w:val="28"/>
          <w:szCs w:val="28"/>
        </w:rPr>
        <w:t>Participants</w:t>
      </w:r>
      <w:r w:rsidR="002630A0">
        <w:rPr>
          <w:rFonts w:asciiTheme="majorHAnsi" w:hAnsiTheme="majorHAnsi"/>
          <w:color w:val="808080" w:themeColor="background1" w:themeShade="80"/>
          <w:sz w:val="28"/>
          <w:szCs w:val="28"/>
        </w:rPr>
        <w:t> </w:t>
      </w:r>
      <w:r>
        <w:rPr>
          <w:rFonts w:asciiTheme="majorHAnsi" w:hAnsiTheme="majorHAnsi"/>
          <w:color w:val="808080" w:themeColor="background1" w:themeShade="80"/>
          <w:sz w:val="28"/>
          <w:szCs w:val="28"/>
        </w:rPr>
        <w:t>:</w:t>
      </w:r>
    </w:p>
    <w:p w:rsidR="00F42EF8" w:rsidRPr="00AD11EE" w:rsidRDefault="00F42EF8" w:rsidP="00F42EF8">
      <w:pPr>
        <w:contextualSpacing/>
        <w:rPr>
          <w:rFonts w:asciiTheme="majorHAnsi" w:hAnsiTheme="majorHAnsi"/>
          <w:color w:val="808080" w:themeColor="background1" w:themeShade="80"/>
          <w:sz w:val="28"/>
          <w:szCs w:val="28"/>
        </w:rPr>
      </w:pPr>
    </w:p>
    <w:p w:rsidR="00F42EF8" w:rsidRDefault="00F42EF8" w:rsidP="00F42EF8">
      <w:pPr>
        <w:pStyle w:val="Paragraphedeliste"/>
        <w:numPr>
          <w:ilvl w:val="0"/>
          <w:numId w:val="1"/>
        </w:numPr>
        <w:rPr>
          <w:rFonts w:asciiTheme="majorHAnsi" w:hAnsiTheme="majorHAnsi"/>
          <w:color w:val="808080" w:themeColor="background1" w:themeShade="80"/>
          <w:sz w:val="28"/>
          <w:szCs w:val="28"/>
        </w:rPr>
        <w:sectPr w:rsidR="00F42EF8" w:rsidSect="00EE458B">
          <w:type w:val="continuous"/>
          <w:pgSz w:w="11900" w:h="16840"/>
          <w:pgMar w:top="1417" w:right="1417" w:bottom="1417" w:left="1417" w:header="708" w:footer="708" w:gutter="0"/>
          <w:cols w:space="708"/>
          <w:docGrid w:linePitch="360"/>
        </w:sectPr>
      </w:pPr>
    </w:p>
    <w:p w:rsidR="00F42EF8" w:rsidRDefault="00891576" w:rsidP="00F42EF8">
      <w:pPr>
        <w:pStyle w:val="Paragraphedeliste"/>
        <w:numPr>
          <w:ilvl w:val="0"/>
          <w:numId w:val="1"/>
        </w:numPr>
        <w:rPr>
          <w:rFonts w:asciiTheme="majorHAnsi" w:hAnsiTheme="majorHAnsi"/>
          <w:color w:val="808080" w:themeColor="background1" w:themeShade="80"/>
          <w:sz w:val="28"/>
          <w:szCs w:val="28"/>
        </w:rPr>
      </w:pPr>
      <w:r>
        <w:rPr>
          <w:rFonts w:asciiTheme="majorHAnsi" w:hAnsiTheme="majorHAnsi"/>
          <w:color w:val="808080" w:themeColor="background1" w:themeShade="80"/>
          <w:sz w:val="28"/>
          <w:szCs w:val="28"/>
        </w:rPr>
        <w:t>REZGUI</w:t>
      </w:r>
      <w:r w:rsidR="00F42EF8" w:rsidRPr="00AD11EE">
        <w:rPr>
          <w:rFonts w:asciiTheme="majorHAnsi" w:hAnsiTheme="majorHAnsi"/>
          <w:color w:val="808080" w:themeColor="background1" w:themeShade="80"/>
          <w:sz w:val="28"/>
          <w:szCs w:val="28"/>
        </w:rPr>
        <w:t xml:space="preserve">, </w:t>
      </w:r>
      <w:r>
        <w:rPr>
          <w:rFonts w:asciiTheme="majorHAnsi" w:hAnsiTheme="majorHAnsi"/>
          <w:color w:val="808080" w:themeColor="background1" w:themeShade="80"/>
          <w:sz w:val="28"/>
          <w:szCs w:val="28"/>
        </w:rPr>
        <w:t>Abdoullah</w:t>
      </w:r>
      <w:r w:rsidR="00F42EF8">
        <w:rPr>
          <w:rFonts w:asciiTheme="majorHAnsi" w:hAnsiTheme="majorHAnsi"/>
          <w:color w:val="808080" w:themeColor="background1" w:themeShade="80"/>
          <w:sz w:val="28"/>
          <w:szCs w:val="28"/>
        </w:rPr>
        <w:t xml:space="preserve">, </w:t>
      </w:r>
      <w:r w:rsidR="001124A5">
        <w:rPr>
          <w:rFonts w:asciiTheme="majorHAnsi" w:hAnsiTheme="majorHAnsi"/>
          <w:color w:val="808080" w:themeColor="background1" w:themeShade="80"/>
          <w:sz w:val="28"/>
          <w:szCs w:val="28"/>
        </w:rPr>
        <w:t>abdoullah.rezgui@etu.unice.fr</w:t>
      </w:r>
      <w:r w:rsidR="00F42EF8">
        <w:rPr>
          <w:rFonts w:asciiTheme="majorHAnsi" w:hAnsiTheme="majorHAnsi"/>
          <w:color w:val="808080" w:themeColor="background1" w:themeShade="80"/>
          <w:sz w:val="28"/>
          <w:szCs w:val="28"/>
        </w:rPr>
        <w:t xml:space="preserve">, </w:t>
      </w:r>
    </w:p>
    <w:p w:rsidR="00F42EF8" w:rsidRPr="001124A5" w:rsidRDefault="00891576" w:rsidP="00F42EF8">
      <w:pPr>
        <w:pStyle w:val="Paragraphedeliste"/>
        <w:numPr>
          <w:ilvl w:val="0"/>
          <w:numId w:val="1"/>
        </w:numPr>
        <w:rPr>
          <w:rFonts w:asciiTheme="majorHAnsi" w:hAnsiTheme="majorHAnsi"/>
          <w:color w:val="808080" w:themeColor="background1" w:themeShade="80"/>
          <w:sz w:val="28"/>
          <w:szCs w:val="28"/>
          <w:lang w:val="en-US"/>
        </w:rPr>
      </w:pPr>
      <w:r w:rsidRPr="001124A5">
        <w:rPr>
          <w:rFonts w:asciiTheme="majorHAnsi" w:hAnsiTheme="majorHAnsi"/>
          <w:color w:val="808080" w:themeColor="background1" w:themeShade="80"/>
          <w:sz w:val="28"/>
          <w:szCs w:val="28"/>
          <w:lang w:val="en-US"/>
        </w:rPr>
        <w:t>JRAD</w:t>
      </w:r>
      <w:r w:rsidR="00F42EF8" w:rsidRPr="001124A5">
        <w:rPr>
          <w:rFonts w:asciiTheme="majorHAnsi" w:hAnsiTheme="majorHAnsi"/>
          <w:color w:val="808080" w:themeColor="background1" w:themeShade="80"/>
          <w:sz w:val="28"/>
          <w:szCs w:val="28"/>
          <w:lang w:val="en-US"/>
        </w:rPr>
        <w:t xml:space="preserve">, </w:t>
      </w:r>
      <w:proofErr w:type="spellStart"/>
      <w:r w:rsidRPr="001124A5">
        <w:rPr>
          <w:rFonts w:asciiTheme="majorHAnsi" w:hAnsiTheme="majorHAnsi"/>
          <w:color w:val="808080" w:themeColor="background1" w:themeShade="80"/>
          <w:sz w:val="28"/>
          <w:szCs w:val="28"/>
          <w:lang w:val="en-US"/>
        </w:rPr>
        <w:t>Yassine</w:t>
      </w:r>
      <w:proofErr w:type="spellEnd"/>
      <w:r w:rsidR="00F42EF8" w:rsidRPr="001124A5">
        <w:rPr>
          <w:rFonts w:asciiTheme="majorHAnsi" w:hAnsiTheme="majorHAnsi"/>
          <w:color w:val="808080" w:themeColor="background1" w:themeShade="80"/>
          <w:sz w:val="28"/>
          <w:szCs w:val="28"/>
          <w:lang w:val="en-US"/>
        </w:rPr>
        <w:t xml:space="preserve">, </w:t>
      </w:r>
      <w:r w:rsidR="001124A5">
        <w:rPr>
          <w:rFonts w:asciiTheme="majorHAnsi" w:hAnsiTheme="majorHAnsi"/>
          <w:color w:val="808080" w:themeColor="background1" w:themeShade="80"/>
          <w:sz w:val="28"/>
          <w:szCs w:val="28"/>
          <w:lang w:val="en-US"/>
        </w:rPr>
        <w:t>yassine.jrad</w:t>
      </w:r>
      <w:r w:rsidR="001124A5" w:rsidRPr="001124A5">
        <w:rPr>
          <w:rFonts w:asciiTheme="majorHAnsi" w:hAnsiTheme="majorHAnsi"/>
          <w:color w:val="808080" w:themeColor="background1" w:themeShade="80"/>
          <w:sz w:val="28"/>
          <w:szCs w:val="28"/>
          <w:lang w:val="en-US"/>
        </w:rPr>
        <w:t>@etu.unice.fr</w:t>
      </w:r>
      <w:r w:rsidR="00F42EF8" w:rsidRPr="001124A5">
        <w:rPr>
          <w:rFonts w:asciiTheme="majorHAnsi" w:hAnsiTheme="majorHAnsi"/>
          <w:color w:val="808080" w:themeColor="background1" w:themeShade="80"/>
          <w:sz w:val="28"/>
          <w:szCs w:val="28"/>
          <w:lang w:val="en-US"/>
        </w:rPr>
        <w:t xml:space="preserve">, </w:t>
      </w:r>
    </w:p>
    <w:p w:rsidR="00F42EF8" w:rsidRPr="001124A5" w:rsidRDefault="00891576" w:rsidP="00F42EF8">
      <w:pPr>
        <w:pStyle w:val="Paragraphedeliste"/>
        <w:numPr>
          <w:ilvl w:val="0"/>
          <w:numId w:val="1"/>
        </w:numPr>
        <w:rPr>
          <w:rFonts w:asciiTheme="majorHAnsi" w:hAnsiTheme="majorHAnsi"/>
          <w:color w:val="808080" w:themeColor="background1" w:themeShade="80"/>
          <w:sz w:val="28"/>
          <w:szCs w:val="28"/>
          <w:lang w:val="en-US"/>
        </w:rPr>
      </w:pPr>
      <w:r w:rsidRPr="001124A5">
        <w:rPr>
          <w:rFonts w:asciiTheme="majorHAnsi" w:hAnsiTheme="majorHAnsi"/>
          <w:color w:val="808080" w:themeColor="background1" w:themeShade="80"/>
          <w:sz w:val="28"/>
          <w:szCs w:val="28"/>
          <w:lang w:val="en-US"/>
        </w:rPr>
        <w:t>PIQUARD</w:t>
      </w:r>
      <w:r w:rsidR="00F42EF8" w:rsidRPr="001124A5">
        <w:rPr>
          <w:rFonts w:asciiTheme="majorHAnsi" w:hAnsiTheme="majorHAnsi"/>
          <w:color w:val="808080" w:themeColor="background1" w:themeShade="80"/>
          <w:sz w:val="28"/>
          <w:szCs w:val="28"/>
          <w:lang w:val="en-US"/>
        </w:rPr>
        <w:t xml:space="preserve">, </w:t>
      </w:r>
      <w:r w:rsidRPr="001124A5">
        <w:rPr>
          <w:rFonts w:asciiTheme="majorHAnsi" w:hAnsiTheme="majorHAnsi"/>
          <w:color w:val="808080" w:themeColor="background1" w:themeShade="80"/>
          <w:sz w:val="28"/>
          <w:szCs w:val="28"/>
          <w:lang w:val="en-US"/>
        </w:rPr>
        <w:t>Anthony</w:t>
      </w:r>
      <w:r w:rsidR="00F42EF8" w:rsidRPr="001124A5">
        <w:rPr>
          <w:rFonts w:asciiTheme="majorHAnsi" w:hAnsiTheme="majorHAnsi"/>
          <w:color w:val="808080" w:themeColor="background1" w:themeShade="80"/>
          <w:sz w:val="28"/>
          <w:szCs w:val="28"/>
          <w:lang w:val="en-US"/>
        </w:rPr>
        <w:t xml:space="preserve">, </w:t>
      </w:r>
      <w:r w:rsidR="001124A5">
        <w:rPr>
          <w:rFonts w:asciiTheme="majorHAnsi" w:hAnsiTheme="majorHAnsi"/>
          <w:color w:val="808080" w:themeColor="background1" w:themeShade="80"/>
          <w:sz w:val="28"/>
          <w:szCs w:val="28"/>
          <w:lang w:val="en-US"/>
        </w:rPr>
        <w:t>Anthony.piquard</w:t>
      </w:r>
      <w:r w:rsidR="001124A5" w:rsidRPr="001124A5">
        <w:rPr>
          <w:rFonts w:asciiTheme="majorHAnsi" w:hAnsiTheme="majorHAnsi"/>
          <w:color w:val="808080" w:themeColor="background1" w:themeShade="80"/>
          <w:sz w:val="28"/>
          <w:szCs w:val="28"/>
          <w:lang w:val="en-US"/>
        </w:rPr>
        <w:t>@etu.unice.fr</w:t>
      </w:r>
      <w:r w:rsidR="00F42EF8" w:rsidRPr="001124A5">
        <w:rPr>
          <w:rFonts w:asciiTheme="majorHAnsi" w:hAnsiTheme="majorHAnsi"/>
          <w:color w:val="808080" w:themeColor="background1" w:themeShade="80"/>
          <w:sz w:val="28"/>
          <w:szCs w:val="28"/>
          <w:lang w:val="en-US"/>
        </w:rPr>
        <w:t xml:space="preserve">, </w:t>
      </w:r>
    </w:p>
    <w:p w:rsidR="00891576" w:rsidRPr="001124A5" w:rsidRDefault="001124A5" w:rsidP="00F42EF8">
      <w:pPr>
        <w:pStyle w:val="Paragraphedeliste"/>
        <w:numPr>
          <w:ilvl w:val="0"/>
          <w:numId w:val="1"/>
        </w:numPr>
        <w:rPr>
          <w:rFonts w:asciiTheme="majorHAnsi" w:hAnsiTheme="majorHAnsi"/>
          <w:color w:val="808080" w:themeColor="background1" w:themeShade="80"/>
          <w:sz w:val="28"/>
          <w:szCs w:val="28"/>
          <w:lang w:val="en-US"/>
        </w:rPr>
      </w:pPr>
      <w:r w:rsidRPr="001124A5">
        <w:rPr>
          <w:rFonts w:asciiTheme="majorHAnsi" w:hAnsiTheme="majorHAnsi"/>
          <w:color w:val="808080" w:themeColor="background1" w:themeShade="80"/>
          <w:sz w:val="28"/>
          <w:szCs w:val="28"/>
          <w:lang w:val="en-US"/>
        </w:rPr>
        <w:t>TEB</w:t>
      </w:r>
      <w:r w:rsidR="00C253A0">
        <w:rPr>
          <w:rFonts w:asciiTheme="majorHAnsi" w:hAnsiTheme="majorHAnsi"/>
          <w:color w:val="808080" w:themeColor="background1" w:themeShade="80"/>
          <w:sz w:val="28"/>
          <w:szCs w:val="28"/>
          <w:lang w:val="en-US"/>
        </w:rPr>
        <w:t>B</w:t>
      </w:r>
      <w:r w:rsidRPr="001124A5">
        <w:rPr>
          <w:rFonts w:asciiTheme="majorHAnsi" w:hAnsiTheme="majorHAnsi"/>
          <w:color w:val="808080" w:themeColor="background1" w:themeShade="80"/>
          <w:sz w:val="28"/>
          <w:szCs w:val="28"/>
          <w:lang w:val="en-US"/>
        </w:rPr>
        <w:t xml:space="preserve">OUNE, </w:t>
      </w:r>
      <w:proofErr w:type="spellStart"/>
      <w:r w:rsidRPr="001124A5">
        <w:rPr>
          <w:rFonts w:asciiTheme="majorHAnsi" w:hAnsiTheme="majorHAnsi"/>
          <w:color w:val="808080" w:themeColor="background1" w:themeShade="80"/>
          <w:sz w:val="28"/>
          <w:szCs w:val="28"/>
          <w:lang w:val="en-US"/>
        </w:rPr>
        <w:t>Yac</w:t>
      </w:r>
      <w:r w:rsidR="00891576" w:rsidRPr="001124A5">
        <w:rPr>
          <w:rFonts w:asciiTheme="majorHAnsi" w:hAnsiTheme="majorHAnsi"/>
          <w:color w:val="808080" w:themeColor="background1" w:themeShade="80"/>
          <w:sz w:val="28"/>
          <w:szCs w:val="28"/>
          <w:lang w:val="en-US"/>
        </w:rPr>
        <w:t>ine</w:t>
      </w:r>
      <w:proofErr w:type="spellEnd"/>
      <w:r w:rsidR="00891576" w:rsidRPr="001124A5">
        <w:rPr>
          <w:rFonts w:asciiTheme="majorHAnsi" w:hAnsiTheme="majorHAnsi"/>
          <w:color w:val="808080" w:themeColor="background1" w:themeShade="80"/>
          <w:sz w:val="28"/>
          <w:szCs w:val="28"/>
          <w:lang w:val="en-US"/>
        </w:rPr>
        <w:t xml:space="preserve">, </w:t>
      </w:r>
      <w:r w:rsidRPr="001124A5">
        <w:rPr>
          <w:rFonts w:asciiTheme="majorHAnsi" w:hAnsiTheme="majorHAnsi"/>
          <w:color w:val="808080" w:themeColor="background1" w:themeShade="80"/>
          <w:sz w:val="28"/>
          <w:szCs w:val="28"/>
          <w:lang w:val="en-US"/>
        </w:rPr>
        <w:t>yacine.teb</w:t>
      </w:r>
      <w:r w:rsidR="00C253A0">
        <w:rPr>
          <w:rFonts w:asciiTheme="majorHAnsi" w:hAnsiTheme="majorHAnsi"/>
          <w:color w:val="808080" w:themeColor="background1" w:themeShade="80"/>
          <w:sz w:val="28"/>
          <w:szCs w:val="28"/>
          <w:lang w:val="en-US"/>
        </w:rPr>
        <w:t>b</w:t>
      </w:r>
      <w:r w:rsidRPr="001124A5">
        <w:rPr>
          <w:rFonts w:asciiTheme="majorHAnsi" w:hAnsiTheme="majorHAnsi"/>
          <w:color w:val="808080" w:themeColor="background1" w:themeShade="80"/>
          <w:sz w:val="28"/>
          <w:szCs w:val="28"/>
          <w:lang w:val="en-US"/>
        </w:rPr>
        <w:t>oune@etu.unice.fr</w:t>
      </w:r>
    </w:p>
    <w:p w:rsidR="00891576" w:rsidRDefault="00891576" w:rsidP="00F42EF8">
      <w:pPr>
        <w:pStyle w:val="Paragraphedeliste"/>
        <w:numPr>
          <w:ilvl w:val="0"/>
          <w:numId w:val="1"/>
        </w:numPr>
        <w:rPr>
          <w:rFonts w:asciiTheme="majorHAnsi" w:hAnsiTheme="majorHAnsi"/>
          <w:color w:val="808080" w:themeColor="background1" w:themeShade="80"/>
          <w:sz w:val="28"/>
          <w:szCs w:val="28"/>
        </w:rPr>
      </w:pPr>
      <w:r>
        <w:rPr>
          <w:rFonts w:asciiTheme="majorHAnsi" w:hAnsiTheme="majorHAnsi"/>
          <w:color w:val="808080" w:themeColor="background1" w:themeShade="80"/>
          <w:sz w:val="28"/>
          <w:szCs w:val="28"/>
        </w:rPr>
        <w:t>ZOCCO, Adrien,</w:t>
      </w:r>
      <w:r w:rsidR="001124A5">
        <w:rPr>
          <w:rFonts w:asciiTheme="majorHAnsi" w:hAnsiTheme="majorHAnsi"/>
          <w:color w:val="808080" w:themeColor="background1" w:themeShade="80"/>
          <w:sz w:val="28"/>
          <w:szCs w:val="28"/>
        </w:rPr>
        <w:t xml:space="preserve"> adrien.zocco@etu.unice.fr</w:t>
      </w:r>
    </w:p>
    <w:p w:rsidR="00891576" w:rsidRDefault="005B3CC2" w:rsidP="00F42EF8">
      <w:pPr>
        <w:pStyle w:val="Paragraphedeliste"/>
        <w:numPr>
          <w:ilvl w:val="0"/>
          <w:numId w:val="1"/>
        </w:numPr>
        <w:rPr>
          <w:rFonts w:asciiTheme="majorHAnsi" w:hAnsiTheme="majorHAnsi"/>
          <w:color w:val="808080" w:themeColor="background1" w:themeShade="80"/>
          <w:sz w:val="28"/>
          <w:szCs w:val="28"/>
        </w:rPr>
      </w:pPr>
      <w:r>
        <w:rPr>
          <w:rFonts w:asciiTheme="majorHAnsi" w:hAnsiTheme="majorHAnsi"/>
          <w:color w:val="808080" w:themeColor="background1" w:themeShade="80"/>
          <w:sz w:val="28"/>
          <w:szCs w:val="28"/>
        </w:rPr>
        <w:t>PA</w:t>
      </w:r>
      <w:r w:rsidR="00082781">
        <w:rPr>
          <w:rFonts w:asciiTheme="majorHAnsi" w:hAnsiTheme="majorHAnsi"/>
          <w:color w:val="808080" w:themeColor="background1" w:themeShade="80"/>
          <w:sz w:val="28"/>
          <w:szCs w:val="28"/>
        </w:rPr>
        <w:t>C</w:t>
      </w:r>
      <w:r w:rsidR="00891576">
        <w:rPr>
          <w:rFonts w:asciiTheme="majorHAnsi" w:hAnsiTheme="majorHAnsi"/>
          <w:color w:val="808080" w:themeColor="background1" w:themeShade="80"/>
          <w:sz w:val="28"/>
          <w:szCs w:val="28"/>
        </w:rPr>
        <w:t>E, Romain</w:t>
      </w:r>
      <w:r w:rsidR="001124A5">
        <w:rPr>
          <w:rFonts w:asciiTheme="majorHAnsi" w:hAnsiTheme="majorHAnsi"/>
          <w:color w:val="808080" w:themeColor="background1" w:themeShade="80"/>
          <w:sz w:val="28"/>
          <w:szCs w:val="28"/>
        </w:rPr>
        <w:t>, romain.</w:t>
      </w:r>
      <w:r>
        <w:rPr>
          <w:rFonts w:asciiTheme="majorHAnsi" w:hAnsiTheme="majorHAnsi"/>
          <w:color w:val="808080" w:themeColor="background1" w:themeShade="80"/>
          <w:sz w:val="28"/>
          <w:szCs w:val="28"/>
        </w:rPr>
        <w:t>pa</w:t>
      </w:r>
      <w:r w:rsidR="00082781">
        <w:rPr>
          <w:rFonts w:asciiTheme="majorHAnsi" w:hAnsiTheme="majorHAnsi"/>
          <w:color w:val="808080" w:themeColor="background1" w:themeShade="80"/>
          <w:sz w:val="28"/>
          <w:szCs w:val="28"/>
        </w:rPr>
        <w:t>c</w:t>
      </w:r>
      <w:r w:rsidR="001124A5">
        <w:rPr>
          <w:rFonts w:asciiTheme="majorHAnsi" w:hAnsiTheme="majorHAnsi"/>
          <w:color w:val="808080" w:themeColor="background1" w:themeShade="80"/>
          <w:sz w:val="28"/>
          <w:szCs w:val="28"/>
        </w:rPr>
        <w:t>e@etu.unice.fr</w:t>
      </w:r>
    </w:p>
    <w:p w:rsidR="00F42EF8" w:rsidRDefault="00F42EF8" w:rsidP="0036763C">
      <w:pPr>
        <w:pStyle w:val="Paragraphedeliste"/>
        <w:rPr>
          <w:rFonts w:asciiTheme="majorHAnsi" w:hAnsiTheme="majorHAnsi"/>
          <w:color w:val="808080" w:themeColor="background1" w:themeShade="80"/>
          <w:sz w:val="28"/>
          <w:szCs w:val="28"/>
        </w:rPr>
      </w:pPr>
    </w:p>
    <w:p w:rsidR="0036763C" w:rsidRDefault="0036763C" w:rsidP="0036763C">
      <w:pPr>
        <w:pStyle w:val="Paragraphedeliste"/>
        <w:rPr>
          <w:rFonts w:asciiTheme="majorHAnsi" w:hAnsiTheme="majorHAnsi"/>
          <w:color w:val="808080" w:themeColor="background1" w:themeShade="80"/>
          <w:sz w:val="28"/>
          <w:szCs w:val="28"/>
        </w:rPr>
        <w:sectPr w:rsidR="0036763C" w:rsidSect="0036763C">
          <w:type w:val="continuous"/>
          <w:pgSz w:w="11900" w:h="16840"/>
          <w:pgMar w:top="1417" w:right="1417" w:bottom="1417" w:left="1417" w:header="708" w:footer="708" w:gutter="0"/>
          <w:cols w:space="708"/>
          <w:docGrid w:linePitch="360"/>
        </w:sectPr>
      </w:pPr>
    </w:p>
    <w:p w:rsidR="0036763C" w:rsidRPr="00AD11EE" w:rsidRDefault="0036763C" w:rsidP="0036763C">
      <w:pPr>
        <w:pStyle w:val="Paragraphedeliste"/>
        <w:rPr>
          <w:rFonts w:asciiTheme="majorHAnsi" w:hAnsiTheme="majorHAnsi"/>
          <w:color w:val="808080" w:themeColor="background1" w:themeShade="80"/>
          <w:sz w:val="28"/>
          <w:szCs w:val="28"/>
        </w:rPr>
      </w:pPr>
    </w:p>
    <w:p w:rsidR="00F42EF8" w:rsidRDefault="00F42EF8" w:rsidP="00F42EF8">
      <w:pPr>
        <w:contextualSpacing/>
        <w:rPr>
          <w:rFonts w:asciiTheme="majorHAnsi" w:hAnsiTheme="majorHAnsi"/>
          <w:color w:val="808080" w:themeColor="background1" w:themeShade="80"/>
          <w:sz w:val="28"/>
          <w:szCs w:val="28"/>
        </w:rPr>
      </w:pPr>
    </w:p>
    <w:p w:rsidR="00F42EF8" w:rsidRPr="00AD11EE" w:rsidRDefault="00F42EF8" w:rsidP="00F42EF8">
      <w:pPr>
        <w:contextualSpacing/>
        <w:rPr>
          <w:rFonts w:asciiTheme="majorHAnsi" w:hAnsiTheme="majorHAnsi"/>
          <w:color w:val="808080" w:themeColor="background1" w:themeShade="80"/>
          <w:sz w:val="28"/>
          <w:szCs w:val="28"/>
        </w:rPr>
      </w:pPr>
    </w:p>
    <w:p w:rsidR="00F42EF8" w:rsidRPr="00AD11EE" w:rsidRDefault="00F42EF8" w:rsidP="00F42EF8">
      <w:pPr>
        <w:contextualSpacing/>
        <w:rPr>
          <w:rFonts w:asciiTheme="majorHAnsi" w:hAnsiTheme="majorHAnsi"/>
          <w:color w:val="808080" w:themeColor="background1" w:themeShade="80"/>
          <w:sz w:val="28"/>
          <w:szCs w:val="28"/>
        </w:rPr>
      </w:pPr>
      <w:r>
        <w:rPr>
          <w:rFonts w:asciiTheme="majorHAnsi" w:hAnsiTheme="majorHAnsi"/>
          <w:color w:val="808080" w:themeColor="background1" w:themeShade="80"/>
          <w:sz w:val="28"/>
          <w:szCs w:val="28"/>
        </w:rPr>
        <w:t>Tuteur</w:t>
      </w:r>
      <w:r w:rsidR="002630A0">
        <w:rPr>
          <w:rFonts w:asciiTheme="majorHAnsi" w:hAnsiTheme="majorHAnsi"/>
          <w:color w:val="808080" w:themeColor="background1" w:themeShade="80"/>
          <w:sz w:val="28"/>
          <w:szCs w:val="28"/>
        </w:rPr>
        <w:t> </w:t>
      </w:r>
      <w:r>
        <w:rPr>
          <w:rFonts w:asciiTheme="majorHAnsi" w:hAnsiTheme="majorHAnsi"/>
          <w:color w:val="808080" w:themeColor="background1" w:themeShade="80"/>
          <w:sz w:val="28"/>
          <w:szCs w:val="28"/>
        </w:rPr>
        <w:t>:</w:t>
      </w:r>
    </w:p>
    <w:p w:rsidR="00F42EF8" w:rsidRPr="00AD11EE" w:rsidRDefault="00F42EF8" w:rsidP="00F42EF8">
      <w:pPr>
        <w:contextualSpacing/>
        <w:rPr>
          <w:rFonts w:asciiTheme="majorHAnsi" w:hAnsiTheme="majorHAnsi"/>
          <w:color w:val="808080" w:themeColor="background1" w:themeShade="80"/>
          <w:sz w:val="28"/>
          <w:szCs w:val="28"/>
        </w:rPr>
      </w:pPr>
    </w:p>
    <w:p w:rsidR="009A7BB7" w:rsidRDefault="00891576" w:rsidP="009A7BB7">
      <w:pPr>
        <w:pStyle w:val="Paragraphedeliste"/>
        <w:numPr>
          <w:ilvl w:val="0"/>
          <w:numId w:val="1"/>
        </w:numPr>
        <w:rPr>
          <w:rFonts w:asciiTheme="majorHAnsi" w:hAnsiTheme="majorHAnsi"/>
          <w:color w:val="808080" w:themeColor="background1" w:themeShade="80"/>
          <w:sz w:val="28"/>
          <w:szCs w:val="28"/>
        </w:rPr>
      </w:pPr>
      <w:r>
        <w:rPr>
          <w:rFonts w:asciiTheme="majorHAnsi" w:hAnsiTheme="majorHAnsi"/>
          <w:color w:val="808080" w:themeColor="background1" w:themeShade="80"/>
          <w:sz w:val="28"/>
          <w:szCs w:val="28"/>
        </w:rPr>
        <w:t>REY</w:t>
      </w:r>
      <w:r w:rsidR="009A7BB7" w:rsidRPr="00AD11EE">
        <w:rPr>
          <w:rFonts w:asciiTheme="majorHAnsi" w:hAnsiTheme="majorHAnsi"/>
          <w:color w:val="808080" w:themeColor="background1" w:themeShade="80"/>
          <w:sz w:val="28"/>
          <w:szCs w:val="28"/>
        </w:rPr>
        <w:t xml:space="preserve">, </w:t>
      </w:r>
      <w:proofErr w:type="spellStart"/>
      <w:r>
        <w:rPr>
          <w:rFonts w:asciiTheme="majorHAnsi" w:hAnsiTheme="majorHAnsi"/>
          <w:color w:val="808080" w:themeColor="background1" w:themeShade="80"/>
          <w:sz w:val="28"/>
          <w:szCs w:val="28"/>
        </w:rPr>
        <w:t>Gaetan</w:t>
      </w:r>
      <w:proofErr w:type="spellEnd"/>
      <w:r w:rsidR="009A7BB7">
        <w:rPr>
          <w:rFonts w:asciiTheme="majorHAnsi" w:hAnsiTheme="majorHAnsi"/>
          <w:color w:val="808080" w:themeColor="background1" w:themeShade="80"/>
          <w:sz w:val="28"/>
          <w:szCs w:val="28"/>
        </w:rPr>
        <w:t>, [</w:t>
      </w:r>
      <w:r w:rsidR="00C9567A">
        <w:rPr>
          <w:rFonts w:asciiTheme="majorHAnsi" w:hAnsiTheme="majorHAnsi"/>
          <w:color w:val="808080" w:themeColor="background1" w:themeShade="80"/>
          <w:sz w:val="28"/>
          <w:szCs w:val="28"/>
        </w:rPr>
        <w:t>Gaetan.REY@unice.fr</w:t>
      </w:r>
      <w:r w:rsidR="009A7BB7">
        <w:rPr>
          <w:rFonts w:asciiTheme="majorHAnsi" w:hAnsiTheme="majorHAnsi"/>
          <w:color w:val="808080" w:themeColor="background1" w:themeShade="80"/>
          <w:sz w:val="28"/>
          <w:szCs w:val="28"/>
        </w:rPr>
        <w:t>]</w:t>
      </w:r>
    </w:p>
    <w:p w:rsidR="00F42EF8" w:rsidRDefault="00F42EF8" w:rsidP="00F42EF8">
      <w:pPr>
        <w:rPr>
          <w:rFonts w:asciiTheme="majorHAnsi" w:hAnsiTheme="majorHAnsi"/>
          <w:color w:val="808080" w:themeColor="background1" w:themeShade="80"/>
        </w:rPr>
      </w:pPr>
    </w:p>
    <w:p w:rsidR="00F42EF8" w:rsidRDefault="00F42EF8" w:rsidP="00F42EF8">
      <w:pPr>
        <w:rPr>
          <w:rFonts w:asciiTheme="majorHAnsi" w:hAnsiTheme="majorHAnsi"/>
          <w:color w:val="808080" w:themeColor="background1" w:themeShade="80"/>
        </w:rPr>
      </w:pPr>
    </w:p>
    <w:p w:rsidR="00F42EF8" w:rsidRDefault="00F42EF8" w:rsidP="00F42EF8">
      <w:pPr>
        <w:rPr>
          <w:rFonts w:asciiTheme="majorHAnsi" w:hAnsiTheme="majorHAnsi"/>
          <w:color w:val="808080" w:themeColor="background1" w:themeShade="80"/>
        </w:rPr>
      </w:pPr>
    </w:p>
    <w:p w:rsidR="0075115F" w:rsidRPr="00AD11EE" w:rsidRDefault="00F42EF8" w:rsidP="00BC4A6A">
      <w:pPr>
        <w:jc w:val="left"/>
      </w:pPr>
      <w:r>
        <w:br w:type="page"/>
      </w:r>
    </w:p>
    <w:p w:rsidR="0029643C" w:rsidRPr="00AD11EE" w:rsidRDefault="0035353C" w:rsidP="0029643C">
      <w:pPr>
        <w:pStyle w:val="Sous-titre"/>
      </w:pPr>
      <w:r>
        <w:lastRenderedPageBreak/>
        <w:t>Résumé Exécutif</w:t>
      </w:r>
    </w:p>
    <w:p w:rsidR="0029643C" w:rsidRPr="00AD11EE" w:rsidRDefault="0029643C" w:rsidP="0029643C"/>
    <w:p w:rsidR="00004660" w:rsidRDefault="00004660" w:rsidP="00004660">
      <w:r>
        <w:t>Ce projet consiste à créer un</w:t>
      </w:r>
      <w:r w:rsidR="00966F84">
        <w:t>e appl</w:t>
      </w:r>
      <w:r w:rsidR="00B451D2">
        <w:t xml:space="preserve">ication mobile </w:t>
      </w:r>
      <w:r w:rsidR="00966F84">
        <w:t>d</w:t>
      </w:r>
      <w:r w:rsidR="00B451D2">
        <w:t>u</w:t>
      </w:r>
      <w:r w:rsidR="00966F84">
        <w:t xml:space="preserve"> jeu de carte</w:t>
      </w:r>
      <w:r w:rsidR="002630A0">
        <w:t xml:space="preserve">s </w:t>
      </w:r>
      <w:r w:rsidR="00B451D2">
        <w:t>Katana</w:t>
      </w:r>
      <w:r>
        <w:t>. Il y aura certains objectifs à satisfaire</w:t>
      </w:r>
      <w:r w:rsidR="002630A0">
        <w:t> </w:t>
      </w:r>
      <w:r>
        <w:t>:</w:t>
      </w:r>
    </w:p>
    <w:p w:rsidR="00004660" w:rsidRDefault="00004660" w:rsidP="00004660">
      <w:pPr>
        <w:pStyle w:val="Paragraphedeliste"/>
        <w:numPr>
          <w:ilvl w:val="0"/>
          <w:numId w:val="15"/>
        </w:numPr>
      </w:pPr>
      <w:r>
        <w:t xml:space="preserve">Mettre en œuvre une </w:t>
      </w:r>
      <w:r w:rsidR="00B451D2">
        <w:t xml:space="preserve">application mobile multiplateforme </w:t>
      </w:r>
      <w:r>
        <w:t>et facilement maintenable en s’appuyant sur des solutions logicielles (à l’aide de bibliothèques) identifiées.</w:t>
      </w:r>
    </w:p>
    <w:p w:rsidR="00004660" w:rsidRDefault="00004660" w:rsidP="00004660">
      <w:pPr>
        <w:pStyle w:val="Paragraphedeliste"/>
        <w:numPr>
          <w:ilvl w:val="0"/>
          <w:numId w:val="15"/>
        </w:numPr>
      </w:pPr>
      <w:r>
        <w:t>Assurer une internationalisation et une localisation de la solution (il y aura au moins anglais et français).</w:t>
      </w:r>
    </w:p>
    <w:p w:rsidR="00004660" w:rsidRPr="00E45145" w:rsidRDefault="008A7232" w:rsidP="00004660">
      <w:pPr>
        <w:pStyle w:val="Paragraphedeliste"/>
        <w:numPr>
          <w:ilvl w:val="0"/>
          <w:numId w:val="15"/>
        </w:numPr>
      </w:pPr>
      <w:r>
        <w:t>P</w:t>
      </w:r>
      <w:r w:rsidR="00AB666D">
        <w:t xml:space="preserve">ermettre </w:t>
      </w:r>
      <w:r w:rsidR="009560FE">
        <w:t xml:space="preserve">une externalisation du jeu sur mobile et ainsi faire profiter </w:t>
      </w:r>
      <w:r w:rsidR="00F14AEE">
        <w:t>au plus grand nombre</w:t>
      </w:r>
      <w:r w:rsidR="009560FE">
        <w:t>, et par souci de convivialité</w:t>
      </w:r>
      <w:r w:rsidR="00AB666D">
        <w:t xml:space="preserve"> </w:t>
      </w:r>
      <w:r w:rsidR="00004660" w:rsidRPr="00E45145">
        <w:t>nous devons concevoir et évaluer une interface ergonomique.</w:t>
      </w:r>
    </w:p>
    <w:p w:rsidR="0029643C" w:rsidRDefault="0029643C" w:rsidP="0029643C">
      <w:pPr>
        <w:rPr>
          <w:rStyle w:val="Emphaseple"/>
        </w:rPr>
      </w:pPr>
    </w:p>
    <w:p w:rsidR="0075115F" w:rsidRDefault="0075115F" w:rsidP="0029643C">
      <w:pPr>
        <w:rPr>
          <w:rStyle w:val="Emphaseple"/>
        </w:rPr>
      </w:pPr>
    </w:p>
    <w:p w:rsidR="0075115F" w:rsidRDefault="0075115F" w:rsidP="0029643C">
      <w:pPr>
        <w:rPr>
          <w:rStyle w:val="Emphaseple"/>
        </w:rPr>
      </w:pPr>
    </w:p>
    <w:p w:rsidR="0075115F" w:rsidRDefault="0075115F" w:rsidP="0029643C">
      <w:pPr>
        <w:rPr>
          <w:rStyle w:val="Emphaseple"/>
        </w:rPr>
      </w:pPr>
    </w:p>
    <w:p w:rsidR="0075115F" w:rsidRPr="00E92E79" w:rsidRDefault="0075115F" w:rsidP="0075115F">
      <w:pPr>
        <w:pStyle w:val="Sous-titre"/>
        <w:rPr>
          <w:rStyle w:val="Emphaseple"/>
          <w:i/>
          <w:iCs/>
          <w:color w:val="4F81BD" w:themeColor="accent1"/>
          <w:lang w:val="en-US"/>
        </w:rPr>
      </w:pPr>
      <w:r w:rsidRPr="00E92E79">
        <w:rPr>
          <w:lang w:val="en-US"/>
        </w:rPr>
        <w:t>Abstract</w:t>
      </w:r>
    </w:p>
    <w:p w:rsidR="0075115F" w:rsidRPr="00E92E79" w:rsidRDefault="0075115F" w:rsidP="0029643C">
      <w:pPr>
        <w:rPr>
          <w:rStyle w:val="Emphaseple"/>
          <w:lang w:val="en-US"/>
        </w:rPr>
      </w:pPr>
    </w:p>
    <w:p w:rsidR="003A2F49" w:rsidRPr="003F0637" w:rsidRDefault="003A2F49" w:rsidP="0035353C">
      <w:pPr>
        <w:rPr>
          <w:rStyle w:val="Emphaseple"/>
          <w:i w:val="0"/>
          <w:color w:val="auto"/>
          <w:lang w:val="en-US"/>
        </w:rPr>
      </w:pPr>
      <w:r w:rsidRPr="003F0637">
        <w:rPr>
          <w:rStyle w:val="Emphaseple"/>
          <w:i w:val="0"/>
          <w:color w:val="auto"/>
          <w:lang w:val="en-US"/>
        </w:rPr>
        <w:t xml:space="preserve">This project is to create a mobile application game card Katana. There will be some goals to meet: </w:t>
      </w:r>
    </w:p>
    <w:p w:rsidR="003A2F49" w:rsidRPr="003F0637" w:rsidRDefault="003A2F49" w:rsidP="003A2F49"/>
    <w:p w:rsidR="003A2F49" w:rsidRPr="003F0637" w:rsidRDefault="003A2F49" w:rsidP="003A2F49">
      <w:pPr>
        <w:pStyle w:val="Paragraphedeliste"/>
        <w:numPr>
          <w:ilvl w:val="0"/>
          <w:numId w:val="16"/>
        </w:numPr>
        <w:rPr>
          <w:rStyle w:val="Emphaseple"/>
          <w:i w:val="0"/>
          <w:color w:val="auto"/>
          <w:lang w:val="en-US"/>
        </w:rPr>
      </w:pPr>
      <w:r w:rsidRPr="003F0637">
        <w:rPr>
          <w:rStyle w:val="Emphaseple"/>
          <w:i w:val="0"/>
          <w:color w:val="auto"/>
          <w:lang w:val="en-US"/>
        </w:rPr>
        <w:t xml:space="preserve">To implement a cross-platform mobile application and easily maintainable based on software solutions (using libraries) identified. </w:t>
      </w:r>
    </w:p>
    <w:p w:rsidR="003A2F49" w:rsidRPr="003F0637" w:rsidRDefault="003A2F49" w:rsidP="003A2F49">
      <w:pPr>
        <w:pStyle w:val="Paragraphedeliste"/>
        <w:numPr>
          <w:ilvl w:val="0"/>
          <w:numId w:val="16"/>
        </w:numPr>
        <w:rPr>
          <w:rStyle w:val="Emphaseple"/>
          <w:i w:val="0"/>
          <w:color w:val="auto"/>
          <w:lang w:val="en-US"/>
        </w:rPr>
      </w:pPr>
      <w:r w:rsidRPr="003F0637">
        <w:rPr>
          <w:rStyle w:val="Emphaseple"/>
          <w:i w:val="0"/>
          <w:color w:val="auto"/>
          <w:lang w:val="en-US"/>
        </w:rPr>
        <w:t xml:space="preserve">Ensuring internationalization and localization of the solution (there will be at least English and French). </w:t>
      </w:r>
    </w:p>
    <w:p w:rsidR="0035353C" w:rsidRPr="003F0637" w:rsidRDefault="003A2F49" w:rsidP="003A2F49">
      <w:pPr>
        <w:pStyle w:val="Paragraphedeliste"/>
        <w:numPr>
          <w:ilvl w:val="0"/>
          <w:numId w:val="16"/>
        </w:numPr>
        <w:rPr>
          <w:rStyle w:val="Emphaseple"/>
          <w:i w:val="0"/>
          <w:color w:val="auto"/>
          <w:lang w:val="en-US"/>
        </w:rPr>
      </w:pPr>
      <w:r w:rsidRPr="003F0637">
        <w:rPr>
          <w:rStyle w:val="Emphaseple"/>
          <w:i w:val="0"/>
          <w:color w:val="auto"/>
          <w:lang w:val="en-US"/>
        </w:rPr>
        <w:t>To enable outsourcing game</w:t>
      </w:r>
      <w:r w:rsidR="002630A0">
        <w:rPr>
          <w:rStyle w:val="Emphaseple"/>
          <w:i w:val="0"/>
          <w:color w:val="auto"/>
          <w:lang w:val="en-US"/>
        </w:rPr>
        <w:t xml:space="preserve">s </w:t>
      </w:r>
      <w:r w:rsidRPr="003F0637">
        <w:rPr>
          <w:rStyle w:val="Emphaseple"/>
          <w:i w:val="0"/>
          <w:color w:val="auto"/>
          <w:lang w:val="en-US"/>
        </w:rPr>
        <w:t>on mobile and thus to benefit the greatest number, and for the sake of usability we must design and evaluate a</w:t>
      </w:r>
      <w:r w:rsidR="00220271">
        <w:rPr>
          <w:rStyle w:val="Emphaseple"/>
          <w:i w:val="0"/>
          <w:color w:val="auto"/>
          <w:lang w:val="en-US"/>
        </w:rPr>
        <w:t>n</w:t>
      </w:r>
      <w:r w:rsidRPr="003F0637">
        <w:rPr>
          <w:rStyle w:val="Emphaseple"/>
          <w:i w:val="0"/>
          <w:color w:val="auto"/>
          <w:lang w:val="en-US"/>
        </w:rPr>
        <w:t xml:space="preserve"> </w:t>
      </w:r>
      <w:r w:rsidR="00220271">
        <w:rPr>
          <w:rStyle w:val="Emphaseple"/>
          <w:i w:val="0"/>
          <w:color w:val="auto"/>
          <w:lang w:val="en-US"/>
        </w:rPr>
        <w:t xml:space="preserve">ergonomic </w:t>
      </w:r>
      <w:r w:rsidRPr="003F0637">
        <w:rPr>
          <w:rStyle w:val="Emphaseple"/>
          <w:i w:val="0"/>
          <w:color w:val="auto"/>
          <w:lang w:val="en-US"/>
        </w:rPr>
        <w:t xml:space="preserve">user </w:t>
      </w:r>
      <w:r w:rsidR="003F0637" w:rsidRPr="003F0637">
        <w:rPr>
          <w:rStyle w:val="Emphaseple"/>
          <w:i w:val="0"/>
          <w:color w:val="auto"/>
          <w:lang w:val="en-US"/>
        </w:rPr>
        <w:t>interface</w:t>
      </w:r>
      <w:r w:rsidRPr="003F0637">
        <w:rPr>
          <w:rStyle w:val="Emphaseple"/>
          <w:i w:val="0"/>
          <w:color w:val="auto"/>
          <w:lang w:val="en-US"/>
        </w:rPr>
        <w:t>.</w:t>
      </w:r>
    </w:p>
    <w:p w:rsidR="0029643C" w:rsidRPr="00E92E79" w:rsidRDefault="0029643C">
      <w:pPr>
        <w:jc w:val="left"/>
        <w:rPr>
          <w:lang w:val="en-US"/>
        </w:rPr>
      </w:pPr>
    </w:p>
    <w:p w:rsidR="00A53E70" w:rsidRPr="00E92E79" w:rsidRDefault="00A53E70">
      <w:pPr>
        <w:jc w:val="left"/>
        <w:rPr>
          <w:lang w:val="en-US"/>
        </w:rPr>
      </w:pPr>
    </w:p>
    <w:p w:rsidR="00A53E70" w:rsidRPr="00E92E79" w:rsidRDefault="00A53E70">
      <w:pPr>
        <w:jc w:val="left"/>
        <w:rPr>
          <w:lang w:val="en-US"/>
        </w:rPr>
      </w:pPr>
    </w:p>
    <w:p w:rsidR="00A53E70" w:rsidRPr="00E92E79" w:rsidRDefault="00A53E70">
      <w:pPr>
        <w:jc w:val="left"/>
        <w:rPr>
          <w:lang w:val="en-US"/>
        </w:rPr>
      </w:pPr>
    </w:p>
    <w:p w:rsidR="00A53E70" w:rsidRPr="00E92E79" w:rsidRDefault="00A53E70">
      <w:pPr>
        <w:jc w:val="left"/>
        <w:rPr>
          <w:lang w:val="en-US"/>
        </w:rPr>
      </w:pPr>
    </w:p>
    <w:p w:rsidR="00A53E70" w:rsidRPr="00E92E79" w:rsidRDefault="00A53E70">
      <w:pPr>
        <w:jc w:val="left"/>
        <w:rPr>
          <w:lang w:val="en-US"/>
        </w:rPr>
      </w:pPr>
    </w:p>
    <w:p w:rsidR="00BC4A6A" w:rsidRPr="00E92E79" w:rsidRDefault="00BC4A6A">
      <w:pPr>
        <w:jc w:val="left"/>
        <w:rPr>
          <w:lang w:val="en-US"/>
        </w:rPr>
        <w:sectPr w:rsidR="00BC4A6A" w:rsidRPr="00E92E79" w:rsidSect="00EE458B">
          <w:type w:val="continuous"/>
          <w:pgSz w:w="11900" w:h="16840"/>
          <w:pgMar w:top="1417" w:right="1417" w:bottom="1417" w:left="1417" w:header="708" w:footer="708" w:gutter="0"/>
          <w:cols w:space="708"/>
          <w:docGrid w:linePitch="360"/>
        </w:sectPr>
      </w:pPr>
    </w:p>
    <w:sdt>
      <w:sdtPr>
        <w:rPr>
          <w:rFonts w:asciiTheme="minorHAnsi" w:eastAsiaTheme="minorEastAsia" w:hAnsiTheme="minorHAnsi" w:cstheme="minorBidi"/>
          <w:b w:val="0"/>
          <w:bCs w:val="0"/>
          <w:color w:val="auto"/>
          <w:sz w:val="24"/>
          <w:szCs w:val="24"/>
        </w:rPr>
        <w:id w:val="-110739942"/>
        <w:docPartObj>
          <w:docPartGallery w:val="Table of Contents"/>
          <w:docPartUnique/>
        </w:docPartObj>
      </w:sdtPr>
      <w:sdtEndPr>
        <w:rPr>
          <w:noProof/>
        </w:rPr>
      </w:sdtEndPr>
      <w:sdtContent>
        <w:p w:rsidR="00A53E70" w:rsidRPr="00AD11EE" w:rsidRDefault="00A53E70">
          <w:pPr>
            <w:pStyle w:val="En-ttedetabledesmatires"/>
          </w:pPr>
          <w:r w:rsidRPr="00AD11EE">
            <w:t>Table des matières</w:t>
          </w:r>
        </w:p>
        <w:p w:rsidR="006E3284" w:rsidRDefault="00FB6A76">
          <w:pPr>
            <w:pStyle w:val="TM1"/>
            <w:tabs>
              <w:tab w:val="left" w:pos="480"/>
              <w:tab w:val="right" w:leader="dot" w:pos="9056"/>
            </w:tabs>
            <w:rPr>
              <w:rFonts w:asciiTheme="minorHAnsi" w:hAnsiTheme="minorHAnsi"/>
              <w:b w:val="0"/>
              <w:noProof/>
              <w:color w:val="auto"/>
              <w:sz w:val="22"/>
              <w:szCs w:val="22"/>
            </w:rPr>
          </w:pPr>
          <w:r>
            <w:rPr>
              <w:b w:val="0"/>
            </w:rPr>
            <w:fldChar w:fldCharType="begin"/>
          </w:r>
          <w:r>
            <w:rPr>
              <w:b w:val="0"/>
            </w:rPr>
            <w:instrText xml:space="preserve"> TOC \o "1-2" </w:instrText>
          </w:r>
          <w:r>
            <w:rPr>
              <w:b w:val="0"/>
            </w:rPr>
            <w:fldChar w:fldCharType="separate"/>
          </w:r>
          <w:r w:rsidR="006E3284">
            <w:rPr>
              <w:noProof/>
            </w:rPr>
            <w:t>1.</w:t>
          </w:r>
          <w:r w:rsidR="006E3284">
            <w:rPr>
              <w:rFonts w:asciiTheme="minorHAnsi" w:hAnsiTheme="minorHAnsi"/>
              <w:b w:val="0"/>
              <w:noProof/>
              <w:color w:val="auto"/>
              <w:sz w:val="22"/>
              <w:szCs w:val="22"/>
            </w:rPr>
            <w:tab/>
          </w:r>
          <w:r w:rsidR="006E3284">
            <w:rPr>
              <w:noProof/>
            </w:rPr>
            <w:t>Description du Projet</w:t>
          </w:r>
          <w:r w:rsidR="006E3284">
            <w:rPr>
              <w:noProof/>
            </w:rPr>
            <w:tab/>
          </w:r>
          <w:r w:rsidR="006E3284">
            <w:rPr>
              <w:noProof/>
            </w:rPr>
            <w:fldChar w:fldCharType="begin"/>
          </w:r>
          <w:r w:rsidR="006E3284">
            <w:rPr>
              <w:noProof/>
            </w:rPr>
            <w:instrText xml:space="preserve"> PAGEREF _Toc481403383 \h </w:instrText>
          </w:r>
          <w:r w:rsidR="006E3284">
            <w:rPr>
              <w:noProof/>
            </w:rPr>
          </w:r>
          <w:r w:rsidR="006E3284">
            <w:rPr>
              <w:noProof/>
            </w:rPr>
            <w:fldChar w:fldCharType="separate"/>
          </w:r>
          <w:r w:rsidR="006E3284">
            <w:rPr>
              <w:noProof/>
            </w:rPr>
            <w:t>4</w:t>
          </w:r>
          <w:r w:rsidR="006E3284">
            <w:rPr>
              <w:noProof/>
            </w:rPr>
            <w:fldChar w:fldCharType="end"/>
          </w:r>
        </w:p>
        <w:p w:rsidR="006E3284" w:rsidRDefault="006E3284">
          <w:pPr>
            <w:pStyle w:val="TM2"/>
            <w:tabs>
              <w:tab w:val="right" w:leader="dot" w:pos="9056"/>
            </w:tabs>
            <w:rPr>
              <w:noProof/>
            </w:rPr>
          </w:pPr>
          <w:r>
            <w:rPr>
              <w:noProof/>
            </w:rPr>
            <w:t>Présentation</w:t>
          </w:r>
          <w:r>
            <w:rPr>
              <w:noProof/>
            </w:rPr>
            <w:tab/>
          </w:r>
          <w:r>
            <w:rPr>
              <w:noProof/>
            </w:rPr>
            <w:fldChar w:fldCharType="begin"/>
          </w:r>
          <w:r>
            <w:rPr>
              <w:noProof/>
            </w:rPr>
            <w:instrText xml:space="preserve"> PAGEREF _Toc481403384 \h </w:instrText>
          </w:r>
          <w:r>
            <w:rPr>
              <w:noProof/>
            </w:rPr>
          </w:r>
          <w:r>
            <w:rPr>
              <w:noProof/>
            </w:rPr>
            <w:fldChar w:fldCharType="separate"/>
          </w:r>
          <w:r>
            <w:rPr>
              <w:noProof/>
            </w:rPr>
            <w:t>4</w:t>
          </w:r>
          <w:r>
            <w:rPr>
              <w:noProof/>
            </w:rPr>
            <w:fldChar w:fldCharType="end"/>
          </w:r>
        </w:p>
        <w:p w:rsidR="006E3284" w:rsidRDefault="006E3284">
          <w:pPr>
            <w:pStyle w:val="TM2"/>
            <w:tabs>
              <w:tab w:val="right" w:leader="dot" w:pos="9056"/>
            </w:tabs>
            <w:rPr>
              <w:noProof/>
            </w:rPr>
          </w:pPr>
          <w:r>
            <w:rPr>
              <w:noProof/>
            </w:rPr>
            <w:t>Objectifs</w:t>
          </w:r>
          <w:r>
            <w:rPr>
              <w:noProof/>
            </w:rPr>
            <w:tab/>
          </w:r>
          <w:r>
            <w:rPr>
              <w:noProof/>
            </w:rPr>
            <w:fldChar w:fldCharType="begin"/>
          </w:r>
          <w:r>
            <w:rPr>
              <w:noProof/>
            </w:rPr>
            <w:instrText xml:space="preserve"> PAGEREF _Toc481403385 \h </w:instrText>
          </w:r>
          <w:r>
            <w:rPr>
              <w:noProof/>
            </w:rPr>
          </w:r>
          <w:r>
            <w:rPr>
              <w:noProof/>
            </w:rPr>
            <w:fldChar w:fldCharType="separate"/>
          </w:r>
          <w:r>
            <w:rPr>
              <w:noProof/>
            </w:rPr>
            <w:t>5</w:t>
          </w:r>
          <w:r>
            <w:rPr>
              <w:noProof/>
            </w:rPr>
            <w:fldChar w:fldCharType="end"/>
          </w:r>
        </w:p>
        <w:p w:rsidR="006E3284" w:rsidRDefault="006E3284">
          <w:pPr>
            <w:pStyle w:val="TM2"/>
            <w:tabs>
              <w:tab w:val="right" w:leader="dot" w:pos="9056"/>
            </w:tabs>
            <w:rPr>
              <w:noProof/>
            </w:rPr>
          </w:pPr>
          <w:r>
            <w:rPr>
              <w:noProof/>
            </w:rPr>
            <w:t>Scénario(s)</w:t>
          </w:r>
          <w:r>
            <w:rPr>
              <w:noProof/>
            </w:rPr>
            <w:tab/>
          </w:r>
          <w:r>
            <w:rPr>
              <w:noProof/>
            </w:rPr>
            <w:fldChar w:fldCharType="begin"/>
          </w:r>
          <w:r>
            <w:rPr>
              <w:noProof/>
            </w:rPr>
            <w:instrText xml:space="preserve"> PAGEREF _Toc481403386 \h </w:instrText>
          </w:r>
          <w:r>
            <w:rPr>
              <w:noProof/>
            </w:rPr>
          </w:r>
          <w:r>
            <w:rPr>
              <w:noProof/>
            </w:rPr>
            <w:fldChar w:fldCharType="separate"/>
          </w:r>
          <w:r>
            <w:rPr>
              <w:noProof/>
            </w:rPr>
            <w:t>6</w:t>
          </w:r>
          <w:r>
            <w:rPr>
              <w:noProof/>
            </w:rPr>
            <w:fldChar w:fldCharType="end"/>
          </w:r>
        </w:p>
        <w:p w:rsidR="006E3284" w:rsidRDefault="006E3284">
          <w:pPr>
            <w:pStyle w:val="TM1"/>
            <w:tabs>
              <w:tab w:val="left" w:pos="480"/>
              <w:tab w:val="right" w:leader="dot" w:pos="9056"/>
            </w:tabs>
            <w:rPr>
              <w:rFonts w:asciiTheme="minorHAnsi" w:hAnsiTheme="minorHAnsi"/>
              <w:b w:val="0"/>
              <w:noProof/>
              <w:color w:val="auto"/>
              <w:sz w:val="22"/>
              <w:szCs w:val="22"/>
            </w:rPr>
          </w:pPr>
          <w:r>
            <w:rPr>
              <w:noProof/>
            </w:rPr>
            <w:t>2.</w:t>
          </w:r>
          <w:r>
            <w:rPr>
              <w:rFonts w:asciiTheme="minorHAnsi" w:hAnsiTheme="minorHAnsi"/>
              <w:b w:val="0"/>
              <w:noProof/>
              <w:color w:val="auto"/>
              <w:sz w:val="22"/>
              <w:szCs w:val="22"/>
            </w:rPr>
            <w:tab/>
          </w:r>
          <w:r>
            <w:rPr>
              <w:noProof/>
            </w:rPr>
            <w:t>Méthodologie, Planification et Mise en œuvre</w:t>
          </w:r>
          <w:r>
            <w:rPr>
              <w:noProof/>
            </w:rPr>
            <w:tab/>
          </w:r>
          <w:r>
            <w:rPr>
              <w:noProof/>
            </w:rPr>
            <w:fldChar w:fldCharType="begin"/>
          </w:r>
          <w:r>
            <w:rPr>
              <w:noProof/>
            </w:rPr>
            <w:instrText xml:space="preserve"> PAGEREF _Toc481403387 \h </w:instrText>
          </w:r>
          <w:r>
            <w:rPr>
              <w:noProof/>
            </w:rPr>
          </w:r>
          <w:r>
            <w:rPr>
              <w:noProof/>
            </w:rPr>
            <w:fldChar w:fldCharType="separate"/>
          </w:r>
          <w:r>
            <w:rPr>
              <w:noProof/>
            </w:rPr>
            <w:t>7</w:t>
          </w:r>
          <w:r>
            <w:rPr>
              <w:noProof/>
            </w:rPr>
            <w:fldChar w:fldCharType="end"/>
          </w:r>
        </w:p>
        <w:p w:rsidR="006E3284" w:rsidRDefault="006E3284">
          <w:pPr>
            <w:pStyle w:val="TM2"/>
            <w:tabs>
              <w:tab w:val="right" w:leader="dot" w:pos="9056"/>
            </w:tabs>
            <w:rPr>
              <w:noProof/>
            </w:rPr>
          </w:pPr>
          <w:r>
            <w:rPr>
              <w:noProof/>
            </w:rPr>
            <w:t>Stratégie Générale</w:t>
          </w:r>
          <w:r>
            <w:rPr>
              <w:noProof/>
            </w:rPr>
            <w:tab/>
          </w:r>
          <w:r>
            <w:rPr>
              <w:noProof/>
            </w:rPr>
            <w:fldChar w:fldCharType="begin"/>
          </w:r>
          <w:r>
            <w:rPr>
              <w:noProof/>
            </w:rPr>
            <w:instrText xml:space="preserve"> PAGEREF _Toc481403388 \h </w:instrText>
          </w:r>
          <w:r>
            <w:rPr>
              <w:noProof/>
            </w:rPr>
          </w:r>
          <w:r>
            <w:rPr>
              <w:noProof/>
            </w:rPr>
            <w:fldChar w:fldCharType="separate"/>
          </w:r>
          <w:r>
            <w:rPr>
              <w:noProof/>
            </w:rPr>
            <w:t>7</w:t>
          </w:r>
          <w:r>
            <w:rPr>
              <w:noProof/>
            </w:rPr>
            <w:fldChar w:fldCharType="end"/>
          </w:r>
        </w:p>
        <w:p w:rsidR="006E3284" w:rsidRDefault="006E3284">
          <w:pPr>
            <w:pStyle w:val="TM2"/>
            <w:tabs>
              <w:tab w:val="right" w:leader="dot" w:pos="9056"/>
            </w:tabs>
            <w:rPr>
              <w:noProof/>
            </w:rPr>
          </w:pPr>
          <w:r>
            <w:rPr>
              <w:noProof/>
            </w:rPr>
            <w:t>Découpage en lots et en tâches</w:t>
          </w:r>
          <w:r>
            <w:rPr>
              <w:noProof/>
            </w:rPr>
            <w:tab/>
          </w:r>
          <w:r>
            <w:rPr>
              <w:noProof/>
            </w:rPr>
            <w:fldChar w:fldCharType="begin"/>
          </w:r>
          <w:r>
            <w:rPr>
              <w:noProof/>
            </w:rPr>
            <w:instrText xml:space="preserve"> PAGEREF _Toc481403389 \h </w:instrText>
          </w:r>
          <w:r>
            <w:rPr>
              <w:noProof/>
            </w:rPr>
          </w:r>
          <w:r>
            <w:rPr>
              <w:noProof/>
            </w:rPr>
            <w:fldChar w:fldCharType="separate"/>
          </w:r>
          <w:r>
            <w:rPr>
              <w:noProof/>
            </w:rPr>
            <w:t>7</w:t>
          </w:r>
          <w:r>
            <w:rPr>
              <w:noProof/>
            </w:rPr>
            <w:fldChar w:fldCharType="end"/>
          </w:r>
        </w:p>
        <w:p w:rsidR="006E3284" w:rsidRDefault="006E3284">
          <w:pPr>
            <w:pStyle w:val="TM2"/>
            <w:tabs>
              <w:tab w:val="right" w:leader="dot" w:pos="9056"/>
            </w:tabs>
            <w:rPr>
              <w:noProof/>
            </w:rPr>
          </w:pPr>
          <w:r>
            <w:rPr>
              <w:noProof/>
            </w:rPr>
            <w:t>Tableau de synthèse</w:t>
          </w:r>
          <w:r>
            <w:rPr>
              <w:noProof/>
            </w:rPr>
            <w:tab/>
          </w:r>
          <w:r>
            <w:rPr>
              <w:noProof/>
            </w:rPr>
            <w:fldChar w:fldCharType="begin"/>
          </w:r>
          <w:r>
            <w:rPr>
              <w:noProof/>
            </w:rPr>
            <w:instrText xml:space="preserve"> PAGEREF _Toc481403390 \h </w:instrText>
          </w:r>
          <w:r>
            <w:rPr>
              <w:noProof/>
            </w:rPr>
          </w:r>
          <w:r>
            <w:rPr>
              <w:noProof/>
            </w:rPr>
            <w:fldChar w:fldCharType="separate"/>
          </w:r>
          <w:r>
            <w:rPr>
              <w:noProof/>
            </w:rPr>
            <w:t>15</w:t>
          </w:r>
          <w:r>
            <w:rPr>
              <w:noProof/>
            </w:rPr>
            <w:fldChar w:fldCharType="end"/>
          </w:r>
        </w:p>
        <w:p w:rsidR="006E3284" w:rsidRDefault="006E3284">
          <w:pPr>
            <w:pStyle w:val="TM2"/>
            <w:tabs>
              <w:tab w:val="right" w:leader="dot" w:pos="9056"/>
            </w:tabs>
            <w:rPr>
              <w:noProof/>
            </w:rPr>
          </w:pPr>
          <w:r>
            <w:rPr>
              <w:noProof/>
            </w:rPr>
            <w:t>Livrables associés au projet</w:t>
          </w:r>
          <w:bookmarkStart w:id="0" w:name="_GoBack"/>
          <w:bookmarkEnd w:id="0"/>
          <w:r>
            <w:rPr>
              <w:noProof/>
            </w:rPr>
            <w:tab/>
          </w:r>
          <w:r>
            <w:rPr>
              <w:noProof/>
            </w:rPr>
            <w:fldChar w:fldCharType="begin"/>
          </w:r>
          <w:r>
            <w:rPr>
              <w:noProof/>
            </w:rPr>
            <w:instrText xml:space="preserve"> PAGEREF _Toc481403391 \h </w:instrText>
          </w:r>
          <w:r>
            <w:rPr>
              <w:noProof/>
            </w:rPr>
          </w:r>
          <w:r>
            <w:rPr>
              <w:noProof/>
            </w:rPr>
            <w:fldChar w:fldCharType="separate"/>
          </w:r>
          <w:r>
            <w:rPr>
              <w:noProof/>
            </w:rPr>
            <w:t>16</w:t>
          </w:r>
          <w:r>
            <w:rPr>
              <w:noProof/>
            </w:rPr>
            <w:fldChar w:fldCharType="end"/>
          </w:r>
        </w:p>
        <w:p w:rsidR="006E3284" w:rsidRDefault="006E3284">
          <w:pPr>
            <w:pStyle w:val="TM2"/>
            <w:tabs>
              <w:tab w:val="right" w:leader="dot" w:pos="9056"/>
            </w:tabs>
            <w:rPr>
              <w:noProof/>
            </w:rPr>
          </w:pPr>
          <w:r>
            <w:rPr>
              <w:noProof/>
            </w:rPr>
            <w:t>Planification</w:t>
          </w:r>
          <w:r>
            <w:rPr>
              <w:noProof/>
            </w:rPr>
            <w:tab/>
          </w:r>
          <w:r>
            <w:rPr>
              <w:noProof/>
            </w:rPr>
            <w:fldChar w:fldCharType="begin"/>
          </w:r>
          <w:r>
            <w:rPr>
              <w:noProof/>
            </w:rPr>
            <w:instrText xml:space="preserve"> PAGEREF _Toc481403392 \h </w:instrText>
          </w:r>
          <w:r>
            <w:rPr>
              <w:noProof/>
            </w:rPr>
          </w:r>
          <w:r>
            <w:rPr>
              <w:noProof/>
            </w:rPr>
            <w:fldChar w:fldCharType="separate"/>
          </w:r>
          <w:r>
            <w:rPr>
              <w:noProof/>
            </w:rPr>
            <w:t>16</w:t>
          </w:r>
          <w:r>
            <w:rPr>
              <w:noProof/>
            </w:rPr>
            <w:fldChar w:fldCharType="end"/>
          </w:r>
        </w:p>
        <w:p w:rsidR="006E3284" w:rsidRDefault="006E3284">
          <w:pPr>
            <w:pStyle w:val="TM2"/>
            <w:tabs>
              <w:tab w:val="right" w:leader="dot" w:pos="9056"/>
            </w:tabs>
            <w:rPr>
              <w:noProof/>
            </w:rPr>
          </w:pPr>
          <w:r>
            <w:rPr>
              <w:noProof/>
            </w:rPr>
            <w:t>Pilotage et suivi</w:t>
          </w:r>
          <w:r>
            <w:rPr>
              <w:noProof/>
            </w:rPr>
            <w:tab/>
          </w:r>
          <w:r>
            <w:rPr>
              <w:noProof/>
            </w:rPr>
            <w:fldChar w:fldCharType="begin"/>
          </w:r>
          <w:r>
            <w:rPr>
              <w:noProof/>
            </w:rPr>
            <w:instrText xml:space="preserve"> PAGEREF _Toc481403393 \h </w:instrText>
          </w:r>
          <w:r>
            <w:rPr>
              <w:noProof/>
            </w:rPr>
          </w:r>
          <w:r>
            <w:rPr>
              <w:noProof/>
            </w:rPr>
            <w:fldChar w:fldCharType="separate"/>
          </w:r>
          <w:r>
            <w:rPr>
              <w:noProof/>
            </w:rPr>
            <w:t>17</w:t>
          </w:r>
          <w:r>
            <w:rPr>
              <w:noProof/>
            </w:rPr>
            <w:fldChar w:fldCharType="end"/>
          </w:r>
        </w:p>
        <w:p w:rsidR="006E3284" w:rsidRDefault="006E3284">
          <w:pPr>
            <w:pStyle w:val="TM2"/>
            <w:tabs>
              <w:tab w:val="right" w:leader="dot" w:pos="9056"/>
            </w:tabs>
            <w:rPr>
              <w:noProof/>
            </w:rPr>
          </w:pPr>
          <w:r>
            <w:rPr>
              <w:noProof/>
            </w:rPr>
            <w:t>Résumé de l’effort</w:t>
          </w:r>
          <w:r>
            <w:rPr>
              <w:noProof/>
            </w:rPr>
            <w:tab/>
          </w:r>
          <w:r>
            <w:rPr>
              <w:noProof/>
            </w:rPr>
            <w:fldChar w:fldCharType="begin"/>
          </w:r>
          <w:r>
            <w:rPr>
              <w:noProof/>
            </w:rPr>
            <w:instrText xml:space="preserve"> PAGEREF _Toc481403394 \h </w:instrText>
          </w:r>
          <w:r>
            <w:rPr>
              <w:noProof/>
            </w:rPr>
          </w:r>
          <w:r>
            <w:rPr>
              <w:noProof/>
            </w:rPr>
            <w:fldChar w:fldCharType="separate"/>
          </w:r>
          <w:r>
            <w:rPr>
              <w:noProof/>
            </w:rPr>
            <w:t>18</w:t>
          </w:r>
          <w:r>
            <w:rPr>
              <w:noProof/>
            </w:rPr>
            <w:fldChar w:fldCharType="end"/>
          </w:r>
        </w:p>
        <w:p w:rsidR="006E3284" w:rsidRDefault="006E3284">
          <w:pPr>
            <w:pStyle w:val="TM1"/>
            <w:tabs>
              <w:tab w:val="left" w:pos="480"/>
              <w:tab w:val="right" w:leader="dot" w:pos="9056"/>
            </w:tabs>
            <w:rPr>
              <w:rFonts w:asciiTheme="minorHAnsi" w:hAnsiTheme="minorHAnsi"/>
              <w:b w:val="0"/>
              <w:noProof/>
              <w:color w:val="auto"/>
              <w:sz w:val="22"/>
              <w:szCs w:val="22"/>
            </w:rPr>
          </w:pPr>
          <w:r>
            <w:rPr>
              <w:noProof/>
            </w:rPr>
            <w:t>3.</w:t>
          </w:r>
          <w:r>
            <w:rPr>
              <w:rFonts w:asciiTheme="minorHAnsi" w:hAnsiTheme="minorHAnsi"/>
              <w:b w:val="0"/>
              <w:noProof/>
              <w:color w:val="auto"/>
              <w:sz w:val="22"/>
              <w:szCs w:val="22"/>
            </w:rPr>
            <w:tab/>
          </w:r>
          <w:r>
            <w:rPr>
              <w:noProof/>
            </w:rPr>
            <w:t>Participants</w:t>
          </w:r>
          <w:r>
            <w:rPr>
              <w:noProof/>
            </w:rPr>
            <w:tab/>
          </w:r>
          <w:r>
            <w:rPr>
              <w:noProof/>
            </w:rPr>
            <w:fldChar w:fldCharType="begin"/>
          </w:r>
          <w:r>
            <w:rPr>
              <w:noProof/>
            </w:rPr>
            <w:instrText xml:space="preserve"> PAGEREF _Toc481403395 \h </w:instrText>
          </w:r>
          <w:r>
            <w:rPr>
              <w:noProof/>
            </w:rPr>
          </w:r>
          <w:r>
            <w:rPr>
              <w:noProof/>
            </w:rPr>
            <w:fldChar w:fldCharType="separate"/>
          </w:r>
          <w:r>
            <w:rPr>
              <w:noProof/>
            </w:rPr>
            <w:t>19</w:t>
          </w:r>
          <w:r>
            <w:rPr>
              <w:noProof/>
            </w:rPr>
            <w:fldChar w:fldCharType="end"/>
          </w:r>
        </w:p>
        <w:p w:rsidR="006E3284" w:rsidRDefault="006E3284">
          <w:pPr>
            <w:pStyle w:val="TM2"/>
            <w:tabs>
              <w:tab w:val="right" w:leader="dot" w:pos="9056"/>
            </w:tabs>
            <w:rPr>
              <w:noProof/>
            </w:rPr>
          </w:pPr>
          <w:r>
            <w:rPr>
              <w:noProof/>
            </w:rPr>
            <w:t>Étudiant 1 : Yassine JRAD (Baccalauréat Scientifique</w:t>
          </w:r>
          <w:r w:rsidRPr="00DD2A6A">
            <w:rPr>
              <w:rFonts w:ascii="Times New Roman" w:hAnsi="Times New Roman" w:cs="Times New Roman"/>
              <w:noProof/>
            </w:rPr>
            <w:t>-</w:t>
          </w:r>
          <w:r>
            <w:rPr>
              <w:noProof/>
            </w:rPr>
            <w:t>Science de l’ingénieur – Semestre 2)</w:t>
          </w:r>
          <w:r>
            <w:rPr>
              <w:noProof/>
            </w:rPr>
            <w:tab/>
          </w:r>
          <w:r>
            <w:rPr>
              <w:noProof/>
            </w:rPr>
            <w:fldChar w:fldCharType="begin"/>
          </w:r>
          <w:r>
            <w:rPr>
              <w:noProof/>
            </w:rPr>
            <w:instrText xml:space="preserve"> PAGEREF _Toc481403396 \h </w:instrText>
          </w:r>
          <w:r>
            <w:rPr>
              <w:noProof/>
            </w:rPr>
          </w:r>
          <w:r>
            <w:rPr>
              <w:noProof/>
            </w:rPr>
            <w:fldChar w:fldCharType="separate"/>
          </w:r>
          <w:r>
            <w:rPr>
              <w:noProof/>
            </w:rPr>
            <w:t>19</w:t>
          </w:r>
          <w:r>
            <w:rPr>
              <w:noProof/>
            </w:rPr>
            <w:fldChar w:fldCharType="end"/>
          </w:r>
        </w:p>
        <w:p w:rsidR="006E3284" w:rsidRDefault="006E3284">
          <w:pPr>
            <w:pStyle w:val="TM2"/>
            <w:tabs>
              <w:tab w:val="right" w:leader="dot" w:pos="9056"/>
            </w:tabs>
            <w:rPr>
              <w:noProof/>
            </w:rPr>
          </w:pPr>
          <w:r w:rsidRPr="00DD2A6A">
            <w:rPr>
              <w:rFonts w:cs="Calibri"/>
              <w:noProof/>
              <w:color w:val="4F81BD"/>
            </w:rPr>
            <w:t>Étudiant 2 : Adrien ZOCCO (Baccalauréat Scientifique — SVT — Semestre 4)</w:t>
          </w:r>
          <w:r>
            <w:rPr>
              <w:noProof/>
            </w:rPr>
            <w:tab/>
          </w:r>
          <w:r>
            <w:rPr>
              <w:noProof/>
            </w:rPr>
            <w:fldChar w:fldCharType="begin"/>
          </w:r>
          <w:r>
            <w:rPr>
              <w:noProof/>
            </w:rPr>
            <w:instrText xml:space="preserve"> PAGEREF _Toc481403397 \h </w:instrText>
          </w:r>
          <w:r>
            <w:rPr>
              <w:noProof/>
            </w:rPr>
          </w:r>
          <w:r>
            <w:rPr>
              <w:noProof/>
            </w:rPr>
            <w:fldChar w:fldCharType="separate"/>
          </w:r>
          <w:r>
            <w:rPr>
              <w:noProof/>
            </w:rPr>
            <w:t>19</w:t>
          </w:r>
          <w:r>
            <w:rPr>
              <w:noProof/>
            </w:rPr>
            <w:fldChar w:fldCharType="end"/>
          </w:r>
        </w:p>
        <w:p w:rsidR="006E3284" w:rsidRDefault="006E3284">
          <w:pPr>
            <w:pStyle w:val="TM2"/>
            <w:tabs>
              <w:tab w:val="right" w:leader="dot" w:pos="9056"/>
            </w:tabs>
            <w:rPr>
              <w:noProof/>
            </w:rPr>
          </w:pPr>
          <w:r w:rsidRPr="00DD2A6A">
            <w:rPr>
              <w:rFonts w:cs="Calibri"/>
              <w:noProof/>
              <w:color w:val="4F81BD"/>
            </w:rPr>
            <w:t>Étudiant 3 : Abdoullah REZGUI (Baccalauréat Economique — Maths — Semestre 4)</w:t>
          </w:r>
          <w:r>
            <w:rPr>
              <w:noProof/>
            </w:rPr>
            <w:tab/>
          </w:r>
          <w:r>
            <w:rPr>
              <w:noProof/>
            </w:rPr>
            <w:fldChar w:fldCharType="begin"/>
          </w:r>
          <w:r>
            <w:rPr>
              <w:noProof/>
            </w:rPr>
            <w:instrText xml:space="preserve"> PAGEREF _Toc481403398 \h </w:instrText>
          </w:r>
          <w:r>
            <w:rPr>
              <w:noProof/>
            </w:rPr>
          </w:r>
          <w:r>
            <w:rPr>
              <w:noProof/>
            </w:rPr>
            <w:fldChar w:fldCharType="separate"/>
          </w:r>
          <w:r>
            <w:rPr>
              <w:noProof/>
            </w:rPr>
            <w:t>19</w:t>
          </w:r>
          <w:r>
            <w:rPr>
              <w:noProof/>
            </w:rPr>
            <w:fldChar w:fldCharType="end"/>
          </w:r>
        </w:p>
        <w:p w:rsidR="006E3284" w:rsidRDefault="006E3284">
          <w:pPr>
            <w:pStyle w:val="TM2"/>
            <w:tabs>
              <w:tab w:val="right" w:leader="dot" w:pos="9056"/>
            </w:tabs>
            <w:rPr>
              <w:noProof/>
            </w:rPr>
          </w:pPr>
          <w:r>
            <w:rPr>
              <w:noProof/>
            </w:rPr>
            <w:t>Étudiant 4 : Yacine TEBBOUNE (Baccalauréat Economique — Math — Semestre 4)</w:t>
          </w:r>
          <w:r>
            <w:rPr>
              <w:noProof/>
            </w:rPr>
            <w:tab/>
          </w:r>
          <w:r>
            <w:rPr>
              <w:noProof/>
            </w:rPr>
            <w:fldChar w:fldCharType="begin"/>
          </w:r>
          <w:r>
            <w:rPr>
              <w:noProof/>
            </w:rPr>
            <w:instrText xml:space="preserve"> PAGEREF _Toc481403399 \h </w:instrText>
          </w:r>
          <w:r>
            <w:rPr>
              <w:noProof/>
            </w:rPr>
          </w:r>
          <w:r>
            <w:rPr>
              <w:noProof/>
            </w:rPr>
            <w:fldChar w:fldCharType="separate"/>
          </w:r>
          <w:r>
            <w:rPr>
              <w:noProof/>
            </w:rPr>
            <w:t>19</w:t>
          </w:r>
          <w:r>
            <w:rPr>
              <w:noProof/>
            </w:rPr>
            <w:fldChar w:fldCharType="end"/>
          </w:r>
        </w:p>
        <w:p w:rsidR="006E3284" w:rsidRDefault="006E3284">
          <w:pPr>
            <w:pStyle w:val="TM2"/>
            <w:tabs>
              <w:tab w:val="right" w:leader="dot" w:pos="9056"/>
            </w:tabs>
            <w:rPr>
              <w:noProof/>
            </w:rPr>
          </w:pPr>
          <w:r>
            <w:rPr>
              <w:noProof/>
            </w:rPr>
            <w:t>Étudiant 5 : Anthony PIQUARD (Baccalaureat Scientifique-Science de l’ingénieur – Semestre 4)</w:t>
          </w:r>
          <w:r>
            <w:rPr>
              <w:noProof/>
            </w:rPr>
            <w:tab/>
          </w:r>
          <w:r>
            <w:rPr>
              <w:noProof/>
            </w:rPr>
            <w:fldChar w:fldCharType="begin"/>
          </w:r>
          <w:r>
            <w:rPr>
              <w:noProof/>
            </w:rPr>
            <w:instrText xml:space="preserve"> PAGEREF _Toc481403400 \h </w:instrText>
          </w:r>
          <w:r>
            <w:rPr>
              <w:noProof/>
            </w:rPr>
          </w:r>
          <w:r>
            <w:rPr>
              <w:noProof/>
            </w:rPr>
            <w:fldChar w:fldCharType="separate"/>
          </w:r>
          <w:r>
            <w:rPr>
              <w:noProof/>
            </w:rPr>
            <w:t>19</w:t>
          </w:r>
          <w:r>
            <w:rPr>
              <w:noProof/>
            </w:rPr>
            <w:fldChar w:fldCharType="end"/>
          </w:r>
        </w:p>
        <w:p w:rsidR="006E3284" w:rsidRDefault="006E3284">
          <w:pPr>
            <w:pStyle w:val="TM2"/>
            <w:tabs>
              <w:tab w:val="right" w:leader="dot" w:pos="9056"/>
            </w:tabs>
            <w:rPr>
              <w:noProof/>
            </w:rPr>
          </w:pPr>
          <w:r>
            <w:rPr>
              <w:noProof/>
            </w:rPr>
            <w:t>Étudiant 6 : Romain Pace (Baccalaureat Scientifique- SVT – Semestre 4)</w:t>
          </w:r>
          <w:r>
            <w:rPr>
              <w:noProof/>
            </w:rPr>
            <w:tab/>
          </w:r>
          <w:r>
            <w:rPr>
              <w:noProof/>
            </w:rPr>
            <w:fldChar w:fldCharType="begin"/>
          </w:r>
          <w:r>
            <w:rPr>
              <w:noProof/>
            </w:rPr>
            <w:instrText xml:space="preserve"> PAGEREF _Toc481403401 \h </w:instrText>
          </w:r>
          <w:r>
            <w:rPr>
              <w:noProof/>
            </w:rPr>
          </w:r>
          <w:r>
            <w:rPr>
              <w:noProof/>
            </w:rPr>
            <w:fldChar w:fldCharType="separate"/>
          </w:r>
          <w:r>
            <w:rPr>
              <w:noProof/>
            </w:rPr>
            <w:t>20</w:t>
          </w:r>
          <w:r>
            <w:rPr>
              <w:noProof/>
            </w:rPr>
            <w:fldChar w:fldCharType="end"/>
          </w:r>
        </w:p>
        <w:p w:rsidR="006E3284" w:rsidRDefault="006E3284">
          <w:pPr>
            <w:pStyle w:val="TM1"/>
            <w:tabs>
              <w:tab w:val="left" w:pos="480"/>
              <w:tab w:val="right" w:leader="dot" w:pos="9056"/>
            </w:tabs>
            <w:rPr>
              <w:rFonts w:asciiTheme="minorHAnsi" w:hAnsiTheme="minorHAnsi"/>
              <w:b w:val="0"/>
              <w:noProof/>
              <w:color w:val="auto"/>
              <w:sz w:val="22"/>
              <w:szCs w:val="22"/>
            </w:rPr>
          </w:pPr>
          <w:r>
            <w:rPr>
              <w:noProof/>
            </w:rPr>
            <w:t>4.</w:t>
          </w:r>
          <w:r>
            <w:rPr>
              <w:rFonts w:asciiTheme="minorHAnsi" w:hAnsiTheme="minorHAnsi"/>
              <w:b w:val="0"/>
              <w:noProof/>
              <w:color w:val="auto"/>
              <w:sz w:val="22"/>
              <w:szCs w:val="22"/>
            </w:rPr>
            <w:tab/>
          </w:r>
          <w:r>
            <w:rPr>
              <w:noProof/>
            </w:rPr>
            <w:t>Bibliographie &amp; Références</w:t>
          </w:r>
          <w:r>
            <w:rPr>
              <w:noProof/>
            </w:rPr>
            <w:tab/>
          </w:r>
          <w:r>
            <w:rPr>
              <w:noProof/>
            </w:rPr>
            <w:fldChar w:fldCharType="begin"/>
          </w:r>
          <w:r>
            <w:rPr>
              <w:noProof/>
            </w:rPr>
            <w:instrText xml:space="preserve"> PAGEREF _Toc481403402 \h </w:instrText>
          </w:r>
          <w:r>
            <w:rPr>
              <w:noProof/>
            </w:rPr>
          </w:r>
          <w:r>
            <w:rPr>
              <w:noProof/>
            </w:rPr>
            <w:fldChar w:fldCharType="separate"/>
          </w:r>
          <w:r>
            <w:rPr>
              <w:noProof/>
            </w:rPr>
            <w:t>20</w:t>
          </w:r>
          <w:r>
            <w:rPr>
              <w:noProof/>
            </w:rPr>
            <w:fldChar w:fldCharType="end"/>
          </w:r>
        </w:p>
        <w:p w:rsidR="00BC4A6A" w:rsidRPr="00BC4A6A" w:rsidRDefault="00FB6A76" w:rsidP="00BC4A6A">
          <w:pPr>
            <w:rPr>
              <w:b/>
              <w:bCs/>
              <w:noProof/>
            </w:rPr>
          </w:pPr>
          <w:r>
            <w:rPr>
              <w:rFonts w:asciiTheme="majorHAnsi" w:hAnsiTheme="majorHAnsi"/>
              <w:b/>
              <w:color w:val="548DD4"/>
            </w:rPr>
            <w:fldChar w:fldCharType="end"/>
          </w:r>
        </w:p>
      </w:sdtContent>
    </w:sdt>
    <w:p w:rsidR="00D609B1" w:rsidRDefault="00D609B1" w:rsidP="00D609B1">
      <w:pPr>
        <w:tabs>
          <w:tab w:val="left" w:pos="2367"/>
        </w:tabs>
      </w:pPr>
    </w:p>
    <w:p w:rsidR="00D609B1" w:rsidRDefault="00D609B1" w:rsidP="00D609B1"/>
    <w:p w:rsidR="00BC4A6A" w:rsidRPr="00D609B1" w:rsidRDefault="00BC4A6A" w:rsidP="00D609B1">
      <w:pPr>
        <w:sectPr w:rsidR="00BC4A6A" w:rsidRPr="00D609B1" w:rsidSect="00A53E70">
          <w:pgSz w:w="11900" w:h="16840"/>
          <w:pgMar w:top="1417" w:right="1417" w:bottom="1417" w:left="1417" w:header="708" w:footer="708" w:gutter="0"/>
          <w:cols w:space="708"/>
          <w:titlePg/>
          <w:docGrid w:linePitch="360"/>
        </w:sectPr>
      </w:pPr>
    </w:p>
    <w:p w:rsidR="0029643C" w:rsidRPr="00AD11EE" w:rsidRDefault="00AD11EE" w:rsidP="00875847">
      <w:pPr>
        <w:pStyle w:val="Titre1"/>
        <w:numPr>
          <w:ilvl w:val="0"/>
          <w:numId w:val="6"/>
        </w:numPr>
      </w:pPr>
      <w:bookmarkStart w:id="1" w:name="_Toc481403383"/>
      <w:r w:rsidRPr="00AD11EE">
        <w:lastRenderedPageBreak/>
        <w:t>Description du Projet</w:t>
      </w:r>
      <w:bookmarkEnd w:id="1"/>
      <w:r>
        <w:t xml:space="preserve"> </w:t>
      </w:r>
    </w:p>
    <w:p w:rsidR="00A53E70" w:rsidRDefault="00390AF8" w:rsidP="0035353C">
      <w:pPr>
        <w:pStyle w:val="Titre2"/>
      </w:pPr>
      <w:bookmarkStart w:id="2" w:name="_Toc481403384"/>
      <w:r>
        <w:t>Présentation</w:t>
      </w:r>
      <w:bookmarkEnd w:id="2"/>
    </w:p>
    <w:p w:rsidR="0049547C" w:rsidRPr="0049547C" w:rsidRDefault="0049547C" w:rsidP="0049547C"/>
    <w:p w:rsidR="00E740BE" w:rsidRDefault="00E740BE" w:rsidP="00E740BE">
      <w:r w:rsidRPr="00C16AF4">
        <w:t>Katana est un jeu de société dont le thème reprend l’époque médiévale du Japon. Alors que le Shogun et les samouraïs protègent l’empire afin de maintenir la paix, dans l’ombre des ninjas préparent des stratégies et des complots pour détruire l’empire et abattre le Shogun</w:t>
      </w:r>
      <w:r w:rsidR="00041AB8">
        <w:t> !</w:t>
      </w:r>
      <w:r w:rsidRPr="00C16AF4">
        <w:t xml:space="preserve"> La lame du katana brille sur les champs de bataille alors que le </w:t>
      </w:r>
      <w:proofErr w:type="spellStart"/>
      <w:r w:rsidRPr="00C16AF4">
        <w:t>Ronin</w:t>
      </w:r>
      <w:proofErr w:type="spellEnd"/>
      <w:r w:rsidRPr="00C16AF4">
        <w:t xml:space="preserve"> solitaire se prépare au combat, ourdissant sa vengeance… </w:t>
      </w:r>
    </w:p>
    <w:p w:rsidR="00E740BE" w:rsidRPr="00C16AF4" w:rsidRDefault="00E740BE" w:rsidP="00E740BE"/>
    <w:p w:rsidR="00E740BE" w:rsidRDefault="00E740BE" w:rsidP="00E740BE">
      <w:r w:rsidRPr="00C16AF4">
        <w:t>Ce jeu de société peut se jouer de 3 à 7 joueurs et chaque joueur doit choisir entre trois camps secrets (ne devra pas être révéler au cours de la partie)</w:t>
      </w:r>
      <w:r w:rsidR="00041AB8">
        <w:t> </w:t>
      </w:r>
      <w:r w:rsidRPr="00C16AF4">
        <w:t xml:space="preserve">: l’équipe du shogun et des samouraïs qui doivent protéger le royaume, l’équipe des ninjas qui doivent tuer le Shogun ou être un </w:t>
      </w:r>
      <w:proofErr w:type="spellStart"/>
      <w:r w:rsidRPr="00C16AF4">
        <w:t>Ronin</w:t>
      </w:r>
      <w:proofErr w:type="spellEnd"/>
      <w:r w:rsidRPr="00C16AF4">
        <w:t xml:space="preserve"> qui joue seul et n’est attaché à aucune équipe. Chaque équipe doit amasser le plus de points d’honneur possible ou rester seule en jeu en fin de partie pour gagner. </w:t>
      </w:r>
    </w:p>
    <w:p w:rsidR="00E740BE" w:rsidRPr="00C16AF4" w:rsidRDefault="00E740BE" w:rsidP="00E740BE"/>
    <w:p w:rsidR="00E740BE" w:rsidRDefault="00E740BE" w:rsidP="00E740BE">
      <w:r w:rsidRPr="00C16AF4">
        <w:t>Au départ on distribue à chaque joueur un rôle secret (pour 4 à 7 joueurs, il y a une variante pour 3 joueurs). Seul le Shogun se révèle. On mélange les 12 cartes personnages, et chaque joueur en poss</w:t>
      </w:r>
      <w:r w:rsidR="00655258">
        <w:t>é</w:t>
      </w:r>
      <w:r w:rsidRPr="00C16AF4">
        <w:t>dera une, face visible. On détermine le nombre de points de vie en fonction de la carte personnage. Une fois cela fait le shogun prend 5 points d’honneur, les autres seulement 4. On mélange les 90 cartes de jeu et on distribue de cette façon</w:t>
      </w:r>
      <w:r w:rsidR="00041AB8">
        <w:t> </w:t>
      </w:r>
      <w:r w:rsidRPr="00C16AF4">
        <w:t xml:space="preserve">: </w:t>
      </w:r>
    </w:p>
    <w:p w:rsidR="00E740BE" w:rsidRPr="00C16AF4" w:rsidRDefault="00440C19" w:rsidP="00E740BE">
      <w:pPr>
        <w:pStyle w:val="Paragraphedeliste"/>
        <w:numPr>
          <w:ilvl w:val="0"/>
          <w:numId w:val="19"/>
        </w:numPr>
      </w:pPr>
      <w:r>
        <w:t>L</w:t>
      </w:r>
      <w:r w:rsidR="00E740BE" w:rsidRPr="00C16AF4">
        <w:t>e shogun reçoit 4 cartes de jeu</w:t>
      </w:r>
      <w:r>
        <w:t>,</w:t>
      </w:r>
    </w:p>
    <w:p w:rsidR="00E740BE" w:rsidRDefault="00E740BE" w:rsidP="00E740BE">
      <w:pPr>
        <w:pStyle w:val="Paragraphedeliste"/>
        <w:numPr>
          <w:ilvl w:val="0"/>
          <w:numId w:val="19"/>
        </w:numPr>
      </w:pPr>
      <w:r w:rsidRPr="00C16AF4">
        <w:t>Les 2e et 3e joueurs en reçoivent 5,</w:t>
      </w:r>
    </w:p>
    <w:p w:rsidR="00E740BE" w:rsidRDefault="00E740BE" w:rsidP="00E740BE">
      <w:pPr>
        <w:pStyle w:val="Paragraphedeliste"/>
        <w:numPr>
          <w:ilvl w:val="0"/>
          <w:numId w:val="19"/>
        </w:numPr>
      </w:pPr>
      <w:r w:rsidRPr="00C16AF4">
        <w:t>Les 4e et 5e joueurs en reçoivent 6</w:t>
      </w:r>
    </w:p>
    <w:p w:rsidR="00E740BE" w:rsidRPr="00C16AF4" w:rsidRDefault="00440C19" w:rsidP="00E740BE">
      <w:pPr>
        <w:pStyle w:val="Paragraphedeliste"/>
        <w:numPr>
          <w:ilvl w:val="0"/>
          <w:numId w:val="19"/>
        </w:numPr>
      </w:pPr>
      <w:r>
        <w:t>E</w:t>
      </w:r>
      <w:r w:rsidR="00E740BE" w:rsidRPr="00C16AF4">
        <w:t>t les 6e et 7e en reçoivent 7.</w:t>
      </w:r>
    </w:p>
    <w:p w:rsidR="00E740BE" w:rsidRPr="00C16AF4" w:rsidRDefault="00E740BE" w:rsidP="00E740BE"/>
    <w:p w:rsidR="00E740BE" w:rsidRPr="00C16AF4" w:rsidRDefault="00E740BE" w:rsidP="00E740BE">
      <w:r w:rsidRPr="00C16AF4">
        <w:t>Les cartes restantes forment la pioche, placée au centre.</w:t>
      </w:r>
    </w:p>
    <w:p w:rsidR="00E740BE" w:rsidRPr="00C16AF4" w:rsidRDefault="00E740BE" w:rsidP="00E740BE">
      <w:r w:rsidRPr="00C16AF4">
        <w:t>A votre tour</w:t>
      </w:r>
      <w:r w:rsidR="00041AB8">
        <w:t> </w:t>
      </w:r>
      <w:r w:rsidRPr="00C16AF4">
        <w:t>:</w:t>
      </w:r>
    </w:p>
    <w:p w:rsidR="00E740BE" w:rsidRPr="00C16AF4" w:rsidRDefault="00E740BE" w:rsidP="00E740BE">
      <w:pPr>
        <w:pStyle w:val="Paragraphedeliste"/>
        <w:numPr>
          <w:ilvl w:val="0"/>
          <w:numId w:val="19"/>
        </w:numPr>
      </w:pPr>
      <w:r w:rsidRPr="00C16AF4">
        <w:t>1</w:t>
      </w:r>
      <w:r w:rsidR="00041AB8">
        <w:t> </w:t>
      </w:r>
      <w:r w:rsidRPr="00C16AF4">
        <w:t>: vous récupérez tous vos points de vie si vous n</w:t>
      </w:r>
      <w:r w:rsidR="00041AB8">
        <w:t>’</w:t>
      </w:r>
      <w:r w:rsidRPr="00C16AF4">
        <w:t xml:space="preserve">en avez plus du tout </w:t>
      </w:r>
    </w:p>
    <w:p w:rsidR="00E740BE" w:rsidRPr="00C16AF4" w:rsidRDefault="00E740BE" w:rsidP="00E740BE">
      <w:pPr>
        <w:pStyle w:val="Paragraphedeliste"/>
        <w:numPr>
          <w:ilvl w:val="0"/>
          <w:numId w:val="19"/>
        </w:numPr>
      </w:pPr>
      <w:r w:rsidRPr="00C16AF4">
        <w:t>2</w:t>
      </w:r>
      <w:r w:rsidR="00041AB8">
        <w:t> </w:t>
      </w:r>
      <w:r w:rsidRPr="00C16AF4">
        <w:t xml:space="preserve">: vous piochez 2 cartes </w:t>
      </w:r>
    </w:p>
    <w:p w:rsidR="00E740BE" w:rsidRPr="00C16AF4" w:rsidRDefault="00E740BE" w:rsidP="00E740BE">
      <w:pPr>
        <w:pStyle w:val="Paragraphedeliste"/>
        <w:numPr>
          <w:ilvl w:val="0"/>
          <w:numId w:val="19"/>
        </w:numPr>
      </w:pPr>
      <w:r w:rsidRPr="00C16AF4">
        <w:t>3</w:t>
      </w:r>
      <w:r w:rsidR="00041AB8">
        <w:t> </w:t>
      </w:r>
      <w:r w:rsidRPr="00C16AF4">
        <w:t xml:space="preserve">: vous jouez autant de cartes que vous le désirez </w:t>
      </w:r>
    </w:p>
    <w:p w:rsidR="00E740BE" w:rsidRDefault="00E740BE" w:rsidP="00E740BE">
      <w:pPr>
        <w:pStyle w:val="Paragraphedeliste"/>
        <w:numPr>
          <w:ilvl w:val="0"/>
          <w:numId w:val="19"/>
        </w:numPr>
      </w:pPr>
      <w:r w:rsidRPr="00C16AF4">
        <w:t>4</w:t>
      </w:r>
      <w:r w:rsidR="00041AB8">
        <w:t> </w:t>
      </w:r>
      <w:r w:rsidRPr="00C16AF4">
        <w:t xml:space="preserve">: vous défaussez les cartes en surplus (7 cartes en main max) </w:t>
      </w:r>
    </w:p>
    <w:p w:rsidR="00E740BE" w:rsidRPr="00C16AF4" w:rsidRDefault="00E740BE" w:rsidP="00E740BE"/>
    <w:p w:rsidR="00E740BE" w:rsidRPr="00C16AF4" w:rsidRDefault="00E740BE" w:rsidP="00E740BE">
      <w:r w:rsidRPr="00C16AF4">
        <w:t>Les cartes d</w:t>
      </w:r>
      <w:r w:rsidR="00041AB8">
        <w:t>’</w:t>
      </w:r>
      <w:r w:rsidRPr="00C16AF4">
        <w:t>armes servent à attaquer les autres personnages et sont ensuite défaussées (1 seule carte d</w:t>
      </w:r>
      <w:r w:rsidR="00041AB8">
        <w:t>’</w:t>
      </w:r>
      <w:r w:rsidRPr="00C16AF4">
        <w:t xml:space="preserve">arme par tour). </w:t>
      </w:r>
    </w:p>
    <w:p w:rsidR="00E740BE" w:rsidRPr="00C16AF4" w:rsidRDefault="00E740BE" w:rsidP="00E740BE">
      <w:r w:rsidRPr="00C16AF4">
        <w:t>Les cartes d</w:t>
      </w:r>
      <w:r w:rsidR="00041AB8">
        <w:t>’</w:t>
      </w:r>
      <w:r w:rsidRPr="00C16AF4">
        <w:t xml:space="preserve">actions ont un effet immédiat et sont ensuite défaussées. </w:t>
      </w:r>
    </w:p>
    <w:p w:rsidR="00E740BE" w:rsidRPr="00C16AF4" w:rsidRDefault="00E740BE" w:rsidP="00E740BE">
      <w:r w:rsidRPr="00C16AF4">
        <w:t xml:space="preserve">Les cartes permanentes ont un effet sur la durée et sont jouées face visible devant vous. </w:t>
      </w:r>
    </w:p>
    <w:p w:rsidR="00E740BE" w:rsidRPr="00C16AF4" w:rsidRDefault="00E740BE" w:rsidP="00E740BE">
      <w:r w:rsidRPr="00C16AF4">
        <w:t>On ne joue que lors de son tour, sauf pour les parades.</w:t>
      </w:r>
    </w:p>
    <w:p w:rsidR="00E740BE" w:rsidRPr="00C16AF4" w:rsidRDefault="00E740BE" w:rsidP="00E740BE">
      <w:r w:rsidRPr="00C16AF4">
        <w:t>La difficulté d</w:t>
      </w:r>
      <w:r w:rsidR="00041AB8">
        <w:t>’</w:t>
      </w:r>
      <w:r w:rsidRPr="00C16AF4">
        <w:t>attaque</w:t>
      </w:r>
      <w:r w:rsidR="00041AB8">
        <w:t> </w:t>
      </w:r>
      <w:r w:rsidRPr="00C16AF4">
        <w:t xml:space="preserve">: </w:t>
      </w:r>
    </w:p>
    <w:p w:rsidR="00E740BE" w:rsidRPr="00C16AF4" w:rsidRDefault="00E740BE" w:rsidP="00E740BE"/>
    <w:p w:rsidR="00E740BE" w:rsidRPr="00C16AF4" w:rsidRDefault="00E740BE" w:rsidP="00E740BE">
      <w:r w:rsidRPr="00C16AF4">
        <w:t>Pour attaquer un joueur</w:t>
      </w:r>
      <w:r w:rsidR="00655258">
        <w:t xml:space="preserve">, </w:t>
      </w:r>
      <w:r w:rsidRPr="00C16AF4">
        <w:t>on mesure la difficulté d</w:t>
      </w:r>
      <w:r w:rsidR="00041AB8">
        <w:t>’</w:t>
      </w:r>
      <w:r w:rsidRPr="00C16AF4">
        <w:t>attaque. Elle est égale au nombre de joueurs entre vous et la cible (et les joueurs à terre ne comptent pas). Certaines cartes modifient la difficulté d</w:t>
      </w:r>
      <w:r w:rsidR="00041AB8">
        <w:t>’</w:t>
      </w:r>
      <w:r w:rsidRPr="00C16AF4">
        <w:t xml:space="preserve">attaque. </w:t>
      </w:r>
    </w:p>
    <w:p w:rsidR="00E740BE" w:rsidRPr="00C16AF4" w:rsidRDefault="00E740BE" w:rsidP="00E740BE"/>
    <w:p w:rsidR="00E740BE" w:rsidRPr="00C16AF4" w:rsidRDefault="00E740BE" w:rsidP="00E740BE">
      <w:r w:rsidRPr="00C16AF4">
        <w:rPr>
          <w:bCs/>
        </w:rPr>
        <w:t>Quand</w:t>
      </w:r>
      <w:r w:rsidRPr="00C16AF4">
        <w:t xml:space="preserve"> vous êtes vaincu, c</w:t>
      </w:r>
      <w:r w:rsidR="00041AB8">
        <w:t>’</w:t>
      </w:r>
      <w:r w:rsidRPr="00C16AF4">
        <w:t>est à dire quand vous tomb</w:t>
      </w:r>
      <w:r w:rsidR="00655258">
        <w:t>ez</w:t>
      </w:r>
      <w:r w:rsidRPr="00C16AF4">
        <w:t xml:space="preserve"> à terre, vous devez donner un de vos points d</w:t>
      </w:r>
      <w:r w:rsidR="00041AB8">
        <w:t>’</w:t>
      </w:r>
      <w:r w:rsidRPr="00C16AF4">
        <w:t>honneur au joueur qui vous à attaquer. Dès qu</w:t>
      </w:r>
      <w:r w:rsidR="00041AB8">
        <w:t>’</w:t>
      </w:r>
      <w:r w:rsidRPr="00C16AF4">
        <w:t>un joueur n</w:t>
      </w:r>
      <w:r w:rsidR="00041AB8">
        <w:t>’</w:t>
      </w:r>
      <w:r w:rsidRPr="00C16AF4">
        <w:t>a plus de points d</w:t>
      </w:r>
      <w:r w:rsidR="00041AB8">
        <w:t>’</w:t>
      </w:r>
      <w:r w:rsidRPr="00C16AF4">
        <w:t>honneur, la partie s</w:t>
      </w:r>
      <w:r w:rsidR="00041AB8">
        <w:t>’</w:t>
      </w:r>
      <w:r w:rsidRPr="00C16AF4">
        <w:t xml:space="preserve">arrête immédiatement. </w:t>
      </w:r>
    </w:p>
    <w:p w:rsidR="00E740BE" w:rsidRPr="00C16AF4" w:rsidRDefault="00E740BE" w:rsidP="00E740BE">
      <w:r w:rsidRPr="00C16AF4">
        <w:t>Lorsque la pioche est épuisée, vous mélangez la défausse et reformez une nouvelle pioche. Au même moment, chaque joueur doit défausser 1 point d</w:t>
      </w:r>
      <w:r w:rsidR="00041AB8">
        <w:t>’</w:t>
      </w:r>
      <w:r w:rsidRPr="00C16AF4">
        <w:t xml:space="preserve">honneur. </w:t>
      </w:r>
    </w:p>
    <w:p w:rsidR="00E740BE" w:rsidRPr="00C16AF4" w:rsidRDefault="00E740BE" w:rsidP="00E740BE">
      <w:r w:rsidRPr="00C16AF4">
        <w:lastRenderedPageBreak/>
        <w:t>Le score des équipes est égal au nombre de point</w:t>
      </w:r>
      <w:r w:rsidR="00655258">
        <w:t xml:space="preserve">s </w:t>
      </w:r>
      <w:r w:rsidRPr="00C16AF4">
        <w:t>d</w:t>
      </w:r>
      <w:r w:rsidR="00041AB8">
        <w:t>’</w:t>
      </w:r>
      <w:r w:rsidRPr="00C16AF4">
        <w:t>honneur possédés par ses membres.</w:t>
      </w:r>
    </w:p>
    <w:p w:rsidR="00E740BE" w:rsidRDefault="00E740BE" w:rsidP="00E740BE">
      <w:r w:rsidRPr="00C16AF4">
        <w:t>Notre projet s’intitule «</w:t>
      </w:r>
      <w:r w:rsidR="00041AB8">
        <w:t> </w:t>
      </w:r>
      <w:proofErr w:type="spellStart"/>
      <w:r w:rsidRPr="00C16AF4">
        <w:t>KatanaOnline</w:t>
      </w:r>
      <w:proofErr w:type="spellEnd"/>
      <w:r w:rsidR="00041AB8">
        <w:t> </w:t>
      </w:r>
      <w:r w:rsidRPr="00C16AF4">
        <w:t>». Le but de ce projet est de reprendre ce fameux jeu de société afin de l’adapter en version mobile. En effet ce jeu de société est un excellent moyen de s’amuser entre amis</w:t>
      </w:r>
      <w:r w:rsidR="00655258">
        <w:t xml:space="preserve">, </w:t>
      </w:r>
      <w:r w:rsidRPr="00C16AF4">
        <w:t>mais transporter la boîte peut vite se révéler pénible, autant profiter des portages sur smartphone</w:t>
      </w:r>
      <w:r w:rsidR="00041AB8">
        <w:t> </w:t>
      </w:r>
      <w:r w:rsidRPr="00C16AF4">
        <w:t>! Le jeu de société serait bien évidemment jouable en multijoueur d’où le nom «</w:t>
      </w:r>
      <w:r w:rsidR="00041AB8">
        <w:t> </w:t>
      </w:r>
      <w:r w:rsidRPr="00C16AF4">
        <w:t>Online</w:t>
      </w:r>
      <w:r w:rsidR="00041AB8">
        <w:t> </w:t>
      </w:r>
      <w:r w:rsidRPr="00C16AF4">
        <w:t>» et multiplateformes (</w:t>
      </w:r>
      <w:r w:rsidR="003C494F">
        <w:t>Windows</w:t>
      </w:r>
      <w:r w:rsidR="00041AB8">
        <w:t> </w:t>
      </w:r>
      <w:r w:rsidRPr="00C16AF4">
        <w:t xml:space="preserve">10 </w:t>
      </w:r>
      <w:proofErr w:type="gramStart"/>
      <w:r w:rsidRPr="00C16AF4">
        <w:t xml:space="preserve">mobile </w:t>
      </w:r>
      <w:r w:rsidR="00A869BB">
        <w:t>,iOS</w:t>
      </w:r>
      <w:proofErr w:type="gramEnd"/>
      <w:r w:rsidR="00A869BB">
        <w:t xml:space="preserve"> </w:t>
      </w:r>
      <w:r w:rsidRPr="00C16AF4">
        <w:t xml:space="preserve">et </w:t>
      </w:r>
      <w:r w:rsidR="003C494F">
        <w:t>A</w:t>
      </w:r>
      <w:r w:rsidRPr="00C16AF4">
        <w:t>ndroid).</w:t>
      </w:r>
    </w:p>
    <w:p w:rsidR="00E740BE" w:rsidRPr="007D05CB" w:rsidRDefault="00E740BE" w:rsidP="007D05CB"/>
    <w:p w:rsidR="009D4513" w:rsidRPr="009D4513" w:rsidRDefault="00AD11EE" w:rsidP="009D4513">
      <w:pPr>
        <w:pStyle w:val="Titre2"/>
      </w:pPr>
      <w:bookmarkStart w:id="3" w:name="_Toc481403385"/>
      <w:r w:rsidRPr="00AD11EE">
        <w:t>Objectifs</w:t>
      </w:r>
      <w:bookmarkEnd w:id="3"/>
    </w:p>
    <w:p w:rsidR="00EC6069" w:rsidRPr="000D587C" w:rsidRDefault="00EC6069" w:rsidP="00EC6069">
      <w:pPr>
        <w:rPr>
          <w:i/>
          <w:iCs/>
          <w:color w:val="808080" w:themeColor="text1" w:themeTint="7F"/>
        </w:rPr>
      </w:pPr>
    </w:p>
    <w:tbl>
      <w:tblPr>
        <w:tblStyle w:val="Grilledutableau"/>
        <w:tblW w:w="9810" w:type="dxa"/>
        <w:tblInd w:w="108" w:type="dxa"/>
        <w:tblBorders>
          <w:insideH w:val="none" w:sz="0" w:space="0" w:color="auto"/>
          <w:insideV w:val="none" w:sz="0" w:space="0" w:color="auto"/>
        </w:tblBorders>
        <w:tblLook w:val="04A0" w:firstRow="1" w:lastRow="0" w:firstColumn="1" w:lastColumn="0" w:noHBand="0" w:noVBand="1"/>
      </w:tblPr>
      <w:tblGrid>
        <w:gridCol w:w="9810"/>
      </w:tblGrid>
      <w:tr w:rsidR="003F2D6A" w:rsidRPr="00434C5E" w:rsidTr="009577A9">
        <w:trPr>
          <w:trHeight w:val="7150"/>
        </w:trPr>
        <w:tc>
          <w:tcPr>
            <w:tcW w:w="9810" w:type="dxa"/>
            <w:shd w:val="clear" w:color="auto" w:fill="DBE5F1" w:themeFill="accent1" w:themeFillTint="33"/>
          </w:tcPr>
          <w:p w:rsidR="00C022D9" w:rsidRDefault="00C022D9" w:rsidP="007846D6">
            <w:pPr>
              <w:pStyle w:val="Paragraphedeliste"/>
              <w:numPr>
                <w:ilvl w:val="0"/>
                <w:numId w:val="3"/>
              </w:numPr>
            </w:pPr>
            <w:r>
              <w:t xml:space="preserve">Objectif 1 : </w:t>
            </w:r>
            <w:r w:rsidR="007846D6">
              <w:t>Intégrez le jeu Katana dans sa totalité</w:t>
            </w:r>
            <w:r w:rsidR="007846D6" w:rsidRPr="000849F9">
              <w:t xml:space="preserve">, intégrer l’ensemble des règles associées, et éléments constitutifs du jeu. </w:t>
            </w:r>
            <w:r w:rsidR="007846D6">
              <w:t>Concernant son implémentation, le plateau ainsi que l’ensemble des éléments caractéristiques des joueurs (cartes, point de vie, point d’honneur) seront intégrés et visibles dans l’écran de chaque participant à la partie.</w:t>
            </w:r>
          </w:p>
          <w:p w:rsidR="00C022D9" w:rsidRPr="000849F9" w:rsidRDefault="00C022D9" w:rsidP="007846D6">
            <w:pPr>
              <w:pStyle w:val="Paragraphedeliste"/>
              <w:numPr>
                <w:ilvl w:val="0"/>
                <w:numId w:val="3"/>
              </w:numPr>
            </w:pPr>
            <w:r>
              <w:t xml:space="preserve">Objectif 2 : </w:t>
            </w:r>
            <w:r w:rsidR="007846D6">
              <w:t>Une application</w:t>
            </w:r>
            <w:r w:rsidR="00D53484">
              <w:t xml:space="preserve"> mobile multiplateforme.</w:t>
            </w:r>
            <w:r w:rsidR="007846D6">
              <w:t xml:space="preserve"> </w:t>
            </w:r>
            <w:r w:rsidR="007846D6" w:rsidRPr="004F5C86">
              <w:t xml:space="preserve">L'application doit pouvoir être disponible sur différentes plateformes. Nous rendrons de ce fait l'application portable sur Windows 10 ainsi qu’Android grâce au développement sur la plateforme </w:t>
            </w:r>
            <w:proofErr w:type="spellStart"/>
            <w:r w:rsidR="007846D6" w:rsidRPr="004F5C86">
              <w:t>Xamarin</w:t>
            </w:r>
            <w:proofErr w:type="spellEnd"/>
            <w:r w:rsidR="007846D6" w:rsidRPr="004F5C86">
              <w:t>. L'interface et les fonctionnalités devront être identiques sur chacune des plateformes.</w:t>
            </w:r>
          </w:p>
          <w:p w:rsidR="00C022D9" w:rsidRPr="000849F9" w:rsidRDefault="00C022D9" w:rsidP="00C022D9">
            <w:pPr>
              <w:pStyle w:val="Paragraphedeliste"/>
              <w:numPr>
                <w:ilvl w:val="0"/>
                <w:numId w:val="3"/>
              </w:numPr>
            </w:pPr>
            <w:r>
              <w:t xml:space="preserve">Objectif 3 : Créer une interface intuitive pour l’utilisateur. </w:t>
            </w:r>
            <w:r w:rsidRPr="000849F9">
              <w:t>L’objectif ici est de créer une interface qui devra être relativement simple et clair</w:t>
            </w:r>
            <w:r w:rsidR="00655258">
              <w:t xml:space="preserve">e </w:t>
            </w:r>
            <w:r w:rsidRPr="000849F9">
              <w:t>et non complexe pour l'utilisateur, qui est justement faite pour les dialogues où l'utilisateur agit directement sur les objets affichés à l’écran (téléphone portable, tablette</w:t>
            </w:r>
            <w:r>
              <w:t xml:space="preserve"> …</w:t>
            </w:r>
            <w:r w:rsidRPr="000849F9">
              <w:t>).</w:t>
            </w:r>
          </w:p>
          <w:p w:rsidR="00C022D9" w:rsidRPr="000849F9" w:rsidRDefault="00C022D9" w:rsidP="00A01D5A">
            <w:pPr>
              <w:pStyle w:val="Paragraphedeliste"/>
              <w:numPr>
                <w:ilvl w:val="0"/>
                <w:numId w:val="3"/>
              </w:numPr>
            </w:pPr>
            <w:r>
              <w:t xml:space="preserve">Objectif 4 : </w:t>
            </w:r>
            <w:r w:rsidR="007846D6" w:rsidRPr="000612DE">
              <w:t>Créer une traduction de trois langues au minimum</w:t>
            </w:r>
            <w:r w:rsidR="00A01D5A">
              <w:t xml:space="preserve">. </w:t>
            </w:r>
            <w:r w:rsidR="007846D6" w:rsidRPr="000612DE">
              <w:t xml:space="preserve">L'application mobile devra être entièrement disponible en </w:t>
            </w:r>
            <w:r w:rsidR="007846D6">
              <w:t>f</w:t>
            </w:r>
            <w:r w:rsidR="007846D6" w:rsidRPr="000612DE">
              <w:t xml:space="preserve">rançais, </w:t>
            </w:r>
            <w:r w:rsidR="007846D6">
              <w:t>a</w:t>
            </w:r>
            <w:r w:rsidR="007846D6" w:rsidRPr="000612DE">
              <w:t xml:space="preserve">nglais, </w:t>
            </w:r>
            <w:r w:rsidR="007846D6">
              <w:t>e</w:t>
            </w:r>
            <w:r w:rsidR="007846D6" w:rsidRPr="000612DE">
              <w:t xml:space="preserve">spagnol. L'objectif ici est de rendre dynamique </w:t>
            </w:r>
            <w:r w:rsidR="007846D6">
              <w:t xml:space="preserve">et quasi-instantanée </w:t>
            </w:r>
            <w:r w:rsidR="007846D6" w:rsidRPr="000612DE">
              <w:t xml:space="preserve">le changement de langue, </w:t>
            </w:r>
            <w:r w:rsidR="007846D6">
              <w:t>de permettre l’ajout dynamique de langue, et de rendre l’application accessible aux plus grands nombres par rapport à l’internationalisation</w:t>
            </w:r>
            <w:r w:rsidR="007846D6" w:rsidRPr="000612DE">
              <w:t>. Cela permettra également d’avoir une plus grande communauté.</w:t>
            </w:r>
          </w:p>
          <w:p w:rsidR="003F2D6A" w:rsidRPr="000620FA" w:rsidRDefault="00C022D9" w:rsidP="003A6166">
            <w:pPr>
              <w:pStyle w:val="Paragraphedeliste"/>
              <w:numPr>
                <w:ilvl w:val="0"/>
                <w:numId w:val="3"/>
              </w:numPr>
            </w:pPr>
            <w:r>
              <w:t xml:space="preserve">Objectif 5 : Créer une </w:t>
            </w:r>
            <w:r w:rsidR="00A01D5A">
              <w:t>solution facilement maintenable.</w:t>
            </w:r>
            <w:r>
              <w:t xml:space="preserve"> </w:t>
            </w:r>
            <w:r w:rsidR="00425899" w:rsidRPr="000849F9">
              <w:t>L'application pourrait être amené</w:t>
            </w:r>
            <w:r w:rsidR="00425899">
              <w:t>e à évoluer, et de n</w:t>
            </w:r>
            <w:r w:rsidR="00425899" w:rsidRPr="000849F9">
              <w:t>ouvelles fonctionnalités pourrai</w:t>
            </w:r>
            <w:r w:rsidR="00425899">
              <w:t>ent</w:t>
            </w:r>
            <w:r w:rsidR="00425899" w:rsidRPr="000849F9">
              <w:t xml:space="preserve"> </w:t>
            </w:r>
            <w:r w:rsidR="00425899">
              <w:t>être ajoutée</w:t>
            </w:r>
            <w:r w:rsidR="00425899" w:rsidRPr="000849F9">
              <w:t xml:space="preserve">, l'objectif ici est de rendre le code de notre solution, modulaire, structuré et </w:t>
            </w:r>
            <w:r w:rsidR="00425899">
              <w:t xml:space="preserve">maintenable par l’usage excessif des design patterns, et de tester régulièrement l’indice de maintenabilité de notre code à l’aide d’outils </w:t>
            </w:r>
            <w:r w:rsidR="003A6166">
              <w:t>d’analyse de métrique disponible sur la plateforme de développement Visual Studio</w:t>
            </w:r>
            <w:r w:rsidR="00425899">
              <w:t>.</w:t>
            </w:r>
          </w:p>
        </w:tc>
      </w:tr>
      <w:tr w:rsidR="003F2D6A" w:rsidRPr="00434C5E" w:rsidTr="009577A9">
        <w:trPr>
          <w:trHeight w:val="45"/>
        </w:trPr>
        <w:tc>
          <w:tcPr>
            <w:tcW w:w="9810" w:type="dxa"/>
            <w:shd w:val="clear" w:color="auto" w:fill="DBE5F1" w:themeFill="accent1" w:themeFillTint="33"/>
          </w:tcPr>
          <w:p w:rsidR="003F2D6A" w:rsidRPr="000620FA" w:rsidRDefault="003F2D6A" w:rsidP="00C022D9"/>
        </w:tc>
      </w:tr>
    </w:tbl>
    <w:p w:rsidR="00E27033" w:rsidRDefault="00E27033" w:rsidP="00E27033"/>
    <w:p w:rsidR="007A51AC" w:rsidRDefault="007A51AC" w:rsidP="00E27033"/>
    <w:p w:rsidR="007A51AC" w:rsidRDefault="007A51AC" w:rsidP="00E27033"/>
    <w:p w:rsidR="007A51AC" w:rsidRDefault="007A51AC" w:rsidP="00E27033"/>
    <w:p w:rsidR="007A51AC" w:rsidRDefault="007A51AC" w:rsidP="00E27033"/>
    <w:p w:rsidR="007A51AC" w:rsidRDefault="007A51AC" w:rsidP="00E27033"/>
    <w:p w:rsidR="00C02DE6" w:rsidRDefault="00C02DE6" w:rsidP="00E27033"/>
    <w:p w:rsidR="00C02DE6" w:rsidRDefault="00C02DE6" w:rsidP="00E27033"/>
    <w:p w:rsidR="00C02DE6" w:rsidRDefault="00C02DE6" w:rsidP="00E27033"/>
    <w:p w:rsidR="00C02DE6" w:rsidRDefault="00C02DE6" w:rsidP="00E27033"/>
    <w:p w:rsidR="00C02DE6" w:rsidRDefault="00C02DE6" w:rsidP="00E27033"/>
    <w:p w:rsidR="00C02DE6" w:rsidRDefault="00C02DE6" w:rsidP="00E27033"/>
    <w:p w:rsidR="00C02DE6" w:rsidRPr="00E27033" w:rsidRDefault="00C02DE6" w:rsidP="00E27033"/>
    <w:p w:rsidR="00AD11EE" w:rsidRDefault="00AD11EE" w:rsidP="00AD11EE">
      <w:pPr>
        <w:pStyle w:val="Titre2"/>
      </w:pPr>
      <w:bookmarkStart w:id="4" w:name="_Toc481403386"/>
      <w:r>
        <w:lastRenderedPageBreak/>
        <w:t>Scénario</w:t>
      </w:r>
      <w:r w:rsidR="00DA5F6B">
        <w:t>(s)</w:t>
      </w:r>
      <w:bookmarkEnd w:id="4"/>
    </w:p>
    <w:p w:rsidR="009D4513" w:rsidRPr="009D4513" w:rsidRDefault="009D4513" w:rsidP="009D4513"/>
    <w:p w:rsidR="00FF0A16" w:rsidRDefault="00FF0A16" w:rsidP="00FF0A16">
      <w:pPr>
        <w:rPr>
          <w:rStyle w:val="Emphaseple"/>
          <w:i w:val="0"/>
          <w:color w:val="000000" w:themeColor="text1"/>
        </w:rPr>
      </w:pPr>
      <w:r w:rsidRPr="0042399B">
        <w:rPr>
          <w:rStyle w:val="Emphaseple"/>
          <w:i w:val="0"/>
          <w:color w:val="000000" w:themeColor="text1"/>
        </w:rPr>
        <w:t>Un utilisateur sur son smartphone personnel va lancer l’application «</w:t>
      </w:r>
      <w:r w:rsidR="00041AB8">
        <w:rPr>
          <w:rStyle w:val="Emphaseple"/>
          <w:i w:val="0"/>
          <w:color w:val="000000" w:themeColor="text1"/>
        </w:rPr>
        <w:t> </w:t>
      </w:r>
      <w:r w:rsidRPr="0042399B">
        <w:rPr>
          <w:rStyle w:val="Emphaseple"/>
          <w:i w:val="0"/>
          <w:color w:val="000000" w:themeColor="text1"/>
        </w:rPr>
        <w:t>Katana online</w:t>
      </w:r>
      <w:r w:rsidR="00041AB8">
        <w:rPr>
          <w:rStyle w:val="Emphaseple"/>
          <w:i w:val="0"/>
          <w:color w:val="000000" w:themeColor="text1"/>
        </w:rPr>
        <w:t> </w:t>
      </w:r>
      <w:r w:rsidRPr="0042399B">
        <w:rPr>
          <w:rStyle w:val="Emphaseple"/>
          <w:i w:val="0"/>
          <w:color w:val="000000" w:themeColor="text1"/>
        </w:rPr>
        <w:t xml:space="preserve">». Il va naviguer dans l’interface et devra créer ou se connecter à son compte. Si l’utilisateur est nouveau, il devra suivre un didacticiel ou aura le choix de le passer. Dans tous les cas, il sera par la suite dirigé sur le menu principal où il va se diriger sur les options où il va pouvoir changer la langue en anglais ou baisser le volume sonore. Il va ensuite retourner sur le menu principal et va lancer une partie. Il aura le choix entre créer un salon ou rejoindre un salon existant. Une fois la partie terminée, les joueurs pourront choisir de rejouer la partie avec les mêmes joueurs ou retourner au menu </w:t>
      </w:r>
      <w:r w:rsidR="00605358">
        <w:rPr>
          <w:rStyle w:val="Emphaseple"/>
          <w:i w:val="0"/>
          <w:color w:val="000000" w:themeColor="text1"/>
        </w:rPr>
        <w:t>jouer partie</w:t>
      </w:r>
      <w:r w:rsidRPr="0042399B">
        <w:rPr>
          <w:rStyle w:val="Emphaseple"/>
          <w:i w:val="0"/>
          <w:color w:val="000000" w:themeColor="text1"/>
        </w:rPr>
        <w:t>. Une fois au menu principal, l’utilisateur va se diriger sur les statistiques. Il aura accès à ses statistiques personnelles comme le nombre de parties jouées, gagnées, perdues</w:t>
      </w:r>
      <w:r w:rsidR="00041AB8">
        <w:rPr>
          <w:rStyle w:val="Emphaseple"/>
          <w:i w:val="0"/>
          <w:color w:val="000000" w:themeColor="text1"/>
        </w:rPr>
        <w:t> </w:t>
      </w:r>
      <w:r w:rsidRPr="0042399B">
        <w:rPr>
          <w:rStyle w:val="Emphaseple"/>
          <w:i w:val="0"/>
          <w:color w:val="000000" w:themeColor="text1"/>
        </w:rPr>
        <w:t>; ou aux statistiques globales avec le classement des meilleurs joueurs.</w:t>
      </w:r>
    </w:p>
    <w:p w:rsidR="00BD227A" w:rsidRDefault="00BD227A" w:rsidP="00FF0A16">
      <w:pPr>
        <w:rPr>
          <w:rStyle w:val="Emphaseple"/>
          <w:i w:val="0"/>
          <w:color w:val="000000" w:themeColor="text1"/>
        </w:rPr>
      </w:pPr>
    </w:p>
    <w:p w:rsidR="00BD227A" w:rsidRDefault="00BD227A" w:rsidP="00FF0A16">
      <w:pPr>
        <w:rPr>
          <w:rStyle w:val="Emphaseple"/>
          <w:i w:val="0"/>
          <w:color w:val="000000" w:themeColor="text1"/>
        </w:rPr>
      </w:pPr>
    </w:p>
    <w:p w:rsidR="00BD227A" w:rsidRDefault="00BD227A" w:rsidP="00FF0A16">
      <w:pPr>
        <w:rPr>
          <w:rStyle w:val="Emphaseple"/>
          <w:i w:val="0"/>
          <w:color w:val="000000" w:themeColor="text1"/>
        </w:rPr>
      </w:pPr>
    </w:p>
    <w:p w:rsidR="00BD227A" w:rsidRDefault="00BD227A" w:rsidP="00FF0A16">
      <w:pPr>
        <w:rPr>
          <w:rStyle w:val="Emphaseple"/>
          <w:i w:val="0"/>
          <w:color w:val="000000" w:themeColor="text1"/>
        </w:rPr>
      </w:pPr>
    </w:p>
    <w:p w:rsidR="00BD227A" w:rsidRDefault="00BD227A" w:rsidP="00FF0A16">
      <w:pPr>
        <w:rPr>
          <w:rStyle w:val="Emphaseple"/>
          <w:i w:val="0"/>
          <w:color w:val="000000" w:themeColor="text1"/>
        </w:rPr>
      </w:pPr>
    </w:p>
    <w:p w:rsidR="00BD227A" w:rsidRDefault="00BD227A" w:rsidP="00FF0A16">
      <w:pPr>
        <w:rPr>
          <w:rStyle w:val="Emphaseple"/>
          <w:i w:val="0"/>
          <w:color w:val="000000" w:themeColor="text1"/>
        </w:rPr>
      </w:pPr>
    </w:p>
    <w:p w:rsidR="00BD227A" w:rsidRDefault="00BD227A" w:rsidP="00FF0A16">
      <w:pPr>
        <w:rPr>
          <w:rStyle w:val="Emphaseple"/>
          <w:i w:val="0"/>
          <w:color w:val="000000" w:themeColor="text1"/>
        </w:rPr>
      </w:pPr>
    </w:p>
    <w:p w:rsidR="00BD227A" w:rsidRDefault="00BD227A" w:rsidP="00FF0A16">
      <w:pPr>
        <w:rPr>
          <w:rStyle w:val="Emphaseple"/>
          <w:i w:val="0"/>
          <w:color w:val="000000" w:themeColor="text1"/>
        </w:rPr>
      </w:pPr>
    </w:p>
    <w:p w:rsidR="00BD227A" w:rsidRDefault="00BD227A" w:rsidP="00FF0A16">
      <w:pPr>
        <w:rPr>
          <w:rStyle w:val="Emphaseple"/>
          <w:i w:val="0"/>
          <w:color w:val="000000" w:themeColor="text1"/>
        </w:rPr>
      </w:pPr>
    </w:p>
    <w:p w:rsidR="00BD227A" w:rsidRDefault="00BD227A" w:rsidP="00FF0A16">
      <w:pPr>
        <w:rPr>
          <w:rStyle w:val="Emphaseple"/>
          <w:i w:val="0"/>
          <w:color w:val="000000" w:themeColor="text1"/>
        </w:rPr>
      </w:pPr>
    </w:p>
    <w:p w:rsidR="00BD227A" w:rsidRDefault="00BD227A" w:rsidP="00FF0A16">
      <w:pPr>
        <w:rPr>
          <w:rStyle w:val="Emphaseple"/>
          <w:i w:val="0"/>
          <w:color w:val="000000" w:themeColor="text1"/>
        </w:rPr>
      </w:pPr>
    </w:p>
    <w:p w:rsidR="00BD227A" w:rsidRDefault="00BD227A" w:rsidP="00FF0A16">
      <w:pPr>
        <w:rPr>
          <w:rStyle w:val="Emphaseple"/>
          <w:i w:val="0"/>
          <w:color w:val="000000" w:themeColor="text1"/>
        </w:rPr>
      </w:pPr>
    </w:p>
    <w:p w:rsidR="00BD227A" w:rsidRDefault="00BD227A" w:rsidP="00FF0A16">
      <w:pPr>
        <w:rPr>
          <w:rStyle w:val="Emphaseple"/>
          <w:i w:val="0"/>
          <w:color w:val="000000" w:themeColor="text1"/>
        </w:rPr>
      </w:pPr>
    </w:p>
    <w:p w:rsidR="00BD227A" w:rsidRDefault="00BD227A" w:rsidP="00FF0A16">
      <w:pPr>
        <w:rPr>
          <w:rStyle w:val="Emphaseple"/>
          <w:i w:val="0"/>
          <w:color w:val="000000" w:themeColor="text1"/>
        </w:rPr>
      </w:pPr>
    </w:p>
    <w:p w:rsidR="00BD227A" w:rsidRDefault="00BD227A" w:rsidP="00FF0A16">
      <w:pPr>
        <w:rPr>
          <w:rStyle w:val="Emphaseple"/>
          <w:i w:val="0"/>
          <w:color w:val="000000" w:themeColor="text1"/>
        </w:rPr>
      </w:pPr>
    </w:p>
    <w:p w:rsidR="00BD227A" w:rsidRDefault="00BD227A" w:rsidP="00FF0A16">
      <w:pPr>
        <w:rPr>
          <w:rStyle w:val="Emphaseple"/>
          <w:i w:val="0"/>
          <w:color w:val="000000" w:themeColor="text1"/>
        </w:rPr>
      </w:pPr>
    </w:p>
    <w:p w:rsidR="00BD227A" w:rsidRDefault="00BD227A" w:rsidP="00FF0A16">
      <w:pPr>
        <w:rPr>
          <w:rStyle w:val="Emphaseple"/>
          <w:i w:val="0"/>
          <w:color w:val="000000" w:themeColor="text1"/>
        </w:rPr>
      </w:pPr>
    </w:p>
    <w:p w:rsidR="00BD227A" w:rsidRDefault="00BD227A" w:rsidP="00FF0A16">
      <w:pPr>
        <w:rPr>
          <w:rStyle w:val="Emphaseple"/>
          <w:i w:val="0"/>
          <w:color w:val="000000" w:themeColor="text1"/>
        </w:rPr>
      </w:pPr>
    </w:p>
    <w:p w:rsidR="00BD227A" w:rsidRDefault="00BD227A" w:rsidP="00FF0A16">
      <w:pPr>
        <w:rPr>
          <w:rStyle w:val="Emphaseple"/>
          <w:i w:val="0"/>
          <w:color w:val="000000" w:themeColor="text1"/>
        </w:rPr>
      </w:pPr>
    </w:p>
    <w:p w:rsidR="00BD227A" w:rsidRDefault="00BD227A" w:rsidP="00FF0A16">
      <w:pPr>
        <w:rPr>
          <w:rStyle w:val="Emphaseple"/>
          <w:i w:val="0"/>
          <w:color w:val="000000" w:themeColor="text1"/>
        </w:rPr>
      </w:pPr>
    </w:p>
    <w:p w:rsidR="00BD227A" w:rsidRDefault="00BD227A" w:rsidP="00FF0A16">
      <w:pPr>
        <w:rPr>
          <w:rStyle w:val="Emphaseple"/>
          <w:i w:val="0"/>
          <w:color w:val="000000" w:themeColor="text1"/>
        </w:rPr>
      </w:pPr>
    </w:p>
    <w:p w:rsidR="00BD227A" w:rsidRDefault="00BD227A" w:rsidP="00FF0A16">
      <w:pPr>
        <w:rPr>
          <w:rStyle w:val="Emphaseple"/>
          <w:i w:val="0"/>
          <w:color w:val="000000" w:themeColor="text1"/>
        </w:rPr>
      </w:pPr>
    </w:p>
    <w:p w:rsidR="00BD227A" w:rsidRDefault="00BD227A" w:rsidP="00FF0A16">
      <w:pPr>
        <w:rPr>
          <w:rStyle w:val="Emphaseple"/>
          <w:i w:val="0"/>
          <w:color w:val="000000" w:themeColor="text1"/>
        </w:rPr>
      </w:pPr>
    </w:p>
    <w:p w:rsidR="00BD227A" w:rsidRDefault="00BD227A" w:rsidP="00FF0A16">
      <w:pPr>
        <w:rPr>
          <w:rStyle w:val="Emphaseple"/>
          <w:i w:val="0"/>
          <w:color w:val="000000" w:themeColor="text1"/>
        </w:rPr>
      </w:pPr>
    </w:p>
    <w:p w:rsidR="00BD227A" w:rsidRDefault="00BD227A" w:rsidP="00FF0A16">
      <w:pPr>
        <w:rPr>
          <w:rStyle w:val="Emphaseple"/>
          <w:i w:val="0"/>
          <w:color w:val="000000" w:themeColor="text1"/>
        </w:rPr>
      </w:pPr>
    </w:p>
    <w:p w:rsidR="00BD227A" w:rsidRDefault="00BD227A" w:rsidP="00FF0A16">
      <w:pPr>
        <w:rPr>
          <w:rStyle w:val="Emphaseple"/>
          <w:i w:val="0"/>
          <w:color w:val="000000" w:themeColor="text1"/>
        </w:rPr>
      </w:pPr>
    </w:p>
    <w:p w:rsidR="00BD227A" w:rsidRDefault="00BD227A" w:rsidP="00FF0A16">
      <w:pPr>
        <w:rPr>
          <w:rStyle w:val="Emphaseple"/>
          <w:i w:val="0"/>
          <w:color w:val="000000" w:themeColor="text1"/>
        </w:rPr>
      </w:pPr>
    </w:p>
    <w:p w:rsidR="00BD227A" w:rsidRDefault="00BD227A" w:rsidP="00FF0A16">
      <w:pPr>
        <w:rPr>
          <w:rStyle w:val="Emphaseple"/>
          <w:i w:val="0"/>
          <w:color w:val="000000" w:themeColor="text1"/>
        </w:rPr>
      </w:pPr>
    </w:p>
    <w:p w:rsidR="00BD227A" w:rsidRDefault="00BD227A" w:rsidP="00FF0A16">
      <w:pPr>
        <w:rPr>
          <w:rStyle w:val="Emphaseple"/>
          <w:i w:val="0"/>
          <w:color w:val="000000" w:themeColor="text1"/>
        </w:rPr>
      </w:pPr>
    </w:p>
    <w:p w:rsidR="00BD227A" w:rsidRDefault="00BD227A" w:rsidP="00FF0A16">
      <w:pPr>
        <w:rPr>
          <w:rStyle w:val="Emphaseple"/>
          <w:i w:val="0"/>
          <w:color w:val="000000" w:themeColor="text1"/>
        </w:rPr>
      </w:pPr>
    </w:p>
    <w:p w:rsidR="00BD227A" w:rsidRDefault="00BD227A" w:rsidP="00FF0A16">
      <w:pPr>
        <w:rPr>
          <w:rStyle w:val="Emphaseple"/>
          <w:i w:val="0"/>
          <w:color w:val="000000" w:themeColor="text1"/>
        </w:rPr>
      </w:pPr>
    </w:p>
    <w:p w:rsidR="00BD227A" w:rsidRDefault="00BD227A" w:rsidP="00FF0A16">
      <w:pPr>
        <w:rPr>
          <w:rStyle w:val="Emphaseple"/>
          <w:i w:val="0"/>
          <w:color w:val="000000" w:themeColor="text1"/>
        </w:rPr>
      </w:pPr>
    </w:p>
    <w:p w:rsidR="00BD227A" w:rsidRDefault="00BD227A" w:rsidP="00FF0A16">
      <w:pPr>
        <w:rPr>
          <w:rStyle w:val="Emphaseple"/>
          <w:i w:val="0"/>
          <w:color w:val="000000" w:themeColor="text1"/>
        </w:rPr>
      </w:pPr>
    </w:p>
    <w:p w:rsidR="00BD227A" w:rsidRDefault="00BD227A" w:rsidP="00FF0A16">
      <w:pPr>
        <w:rPr>
          <w:rStyle w:val="Emphaseple"/>
          <w:i w:val="0"/>
          <w:color w:val="000000" w:themeColor="text1"/>
        </w:rPr>
      </w:pPr>
    </w:p>
    <w:p w:rsidR="00BD227A" w:rsidRDefault="00BD227A" w:rsidP="00FF0A16">
      <w:pPr>
        <w:rPr>
          <w:rStyle w:val="Emphaseple"/>
          <w:i w:val="0"/>
          <w:color w:val="000000" w:themeColor="text1"/>
        </w:rPr>
      </w:pPr>
    </w:p>
    <w:p w:rsidR="00BD227A" w:rsidRDefault="00BD227A" w:rsidP="00FF0A16">
      <w:pPr>
        <w:rPr>
          <w:rStyle w:val="Emphaseple"/>
          <w:i w:val="0"/>
          <w:color w:val="000000" w:themeColor="text1"/>
        </w:rPr>
      </w:pPr>
    </w:p>
    <w:p w:rsidR="00BD227A" w:rsidRDefault="00BD227A" w:rsidP="00FF0A16">
      <w:pPr>
        <w:rPr>
          <w:rStyle w:val="Emphaseple"/>
          <w:i w:val="0"/>
          <w:color w:val="000000" w:themeColor="text1"/>
        </w:rPr>
      </w:pPr>
    </w:p>
    <w:p w:rsidR="00BD227A" w:rsidRDefault="00BD227A" w:rsidP="00FF0A16">
      <w:pPr>
        <w:rPr>
          <w:rStyle w:val="Emphaseple"/>
          <w:i w:val="0"/>
          <w:color w:val="000000" w:themeColor="text1"/>
        </w:rPr>
      </w:pPr>
    </w:p>
    <w:p w:rsidR="00BD227A" w:rsidRDefault="00BD227A" w:rsidP="00FF0A16">
      <w:pPr>
        <w:rPr>
          <w:rStyle w:val="Emphaseple"/>
          <w:i w:val="0"/>
          <w:color w:val="000000" w:themeColor="text1"/>
        </w:rPr>
      </w:pPr>
    </w:p>
    <w:p w:rsidR="0035353C" w:rsidRDefault="00AD11EE" w:rsidP="00875847">
      <w:pPr>
        <w:pStyle w:val="Titre1"/>
        <w:numPr>
          <w:ilvl w:val="0"/>
          <w:numId w:val="6"/>
        </w:numPr>
      </w:pPr>
      <w:bookmarkStart w:id="5" w:name="_Toc481403387"/>
      <w:r>
        <w:lastRenderedPageBreak/>
        <w:t>Mé</w:t>
      </w:r>
      <w:r w:rsidR="0029643C" w:rsidRPr="00AD11EE">
        <w:t>thodologie</w:t>
      </w:r>
      <w:r w:rsidR="006A2A4F">
        <w:t>,</w:t>
      </w:r>
      <w:r w:rsidR="0029643C" w:rsidRPr="00AD11EE">
        <w:t xml:space="preserve"> Planification</w:t>
      </w:r>
      <w:r w:rsidR="006A2A4F">
        <w:t xml:space="preserve"> et Mise en œuvre</w:t>
      </w:r>
      <w:bookmarkEnd w:id="5"/>
    </w:p>
    <w:p w:rsidR="0035353C" w:rsidRDefault="00224BEA" w:rsidP="00224BEA">
      <w:pPr>
        <w:pStyle w:val="Titre2"/>
      </w:pPr>
      <w:bookmarkStart w:id="6" w:name="_Toc481403388"/>
      <w:r>
        <w:t>Stratégie Générale</w:t>
      </w:r>
      <w:bookmarkEnd w:id="6"/>
    </w:p>
    <w:p w:rsidR="00AA53E4" w:rsidRPr="00AA53E4" w:rsidRDefault="00AA53E4" w:rsidP="00AA53E4"/>
    <w:p w:rsidR="00D86555" w:rsidRDefault="00D86555" w:rsidP="00D86555">
      <w:r>
        <w:t>Notre projet de jeu de carte</w:t>
      </w:r>
      <w:r w:rsidR="002630A0">
        <w:t xml:space="preserve">s </w:t>
      </w:r>
      <w:r w:rsidR="00616DDD">
        <w:t xml:space="preserve">multijoueur </w:t>
      </w:r>
      <w:r>
        <w:t>ainsi que l</w:t>
      </w:r>
      <w:r w:rsidR="002630A0">
        <w:t>’</w:t>
      </w:r>
      <w:r>
        <w:t>organisation du semestre à l</w:t>
      </w:r>
      <w:r w:rsidR="002630A0">
        <w:t>’</w:t>
      </w:r>
      <w:r>
        <w:t>IUT nous ont fait décider de notre stratégie générale. Nous avons donc choisi une approche linéaire, afin de réaliser en premier lieu les phases d</w:t>
      </w:r>
      <w:r w:rsidR="002630A0">
        <w:t>’</w:t>
      </w:r>
      <w:r>
        <w:t xml:space="preserve">analyse et de conception, durant les premières semaines nous nous atterrons à la conception de notre application ainsi que de notre formation aux </w:t>
      </w:r>
      <w:r w:rsidR="005732D3">
        <w:t>langages</w:t>
      </w:r>
      <w:r>
        <w:t xml:space="preserve"> et nouvelles technologies, puis en second lieu les phases de développement, d</w:t>
      </w:r>
      <w:r w:rsidR="002630A0">
        <w:t>’</w:t>
      </w:r>
      <w:r>
        <w:t>intégration et d</w:t>
      </w:r>
      <w:r w:rsidR="002630A0">
        <w:t>’</w:t>
      </w:r>
      <w:r>
        <w:t>expérimentation. Notre projet se veut donc déco</w:t>
      </w:r>
      <w:r w:rsidR="007F5DF8">
        <w:t>upé entre 2 phases principales</w:t>
      </w:r>
      <w:r w:rsidR="00041AB8">
        <w:t> </w:t>
      </w:r>
      <w:r w:rsidR="007F5DF8">
        <w:t xml:space="preserve">: </w:t>
      </w:r>
      <w:r>
        <w:t>l</w:t>
      </w:r>
      <w:r w:rsidR="002630A0">
        <w:t>’</w:t>
      </w:r>
      <w:r>
        <w:t>analyse-conception</w:t>
      </w:r>
      <w:r w:rsidR="009C1304">
        <w:t>, formation</w:t>
      </w:r>
      <w:r>
        <w:t xml:space="preserve"> et le développement. </w:t>
      </w:r>
    </w:p>
    <w:p w:rsidR="00D86555" w:rsidRPr="00D86555" w:rsidRDefault="00D86555" w:rsidP="00D86555">
      <w:r>
        <w:t>Les premières semaines auront pour but de constituer la conception de notre projet,</w:t>
      </w:r>
      <w:r w:rsidR="009C1304">
        <w:t xml:space="preserve"> et de nous </w:t>
      </w:r>
      <w:r w:rsidR="00035D15">
        <w:t>familiariser</w:t>
      </w:r>
      <w:r w:rsidR="009C1304">
        <w:t xml:space="preserve"> aux nouvelles technologies</w:t>
      </w:r>
      <w:r>
        <w:t xml:space="preserve">. </w:t>
      </w:r>
      <w:r w:rsidR="009C1304">
        <w:t xml:space="preserve">Par la suite nous passerons aux phases de développement de notre projet. </w:t>
      </w:r>
      <w:r>
        <w:t>Cette représentation est visible dans un diagramme de Gantt disponible plus bas dans ce document.</w:t>
      </w:r>
    </w:p>
    <w:p w:rsidR="00224BEA" w:rsidRDefault="00224BEA" w:rsidP="00224BEA">
      <w:pPr>
        <w:pStyle w:val="Titre2"/>
      </w:pPr>
      <w:bookmarkStart w:id="7" w:name="_Toc481403389"/>
      <w:r>
        <w:t>Découpage en lots</w:t>
      </w:r>
      <w:r w:rsidR="00C74231">
        <w:t xml:space="preserve"> </w:t>
      </w:r>
      <w:r w:rsidR="006A2A4F">
        <w:t>et en tâches</w:t>
      </w:r>
      <w:bookmarkEnd w:id="7"/>
    </w:p>
    <w:p w:rsidR="00D4179A" w:rsidRPr="00E03BFA" w:rsidRDefault="00D4179A" w:rsidP="006A2A4F"/>
    <w:tbl>
      <w:tblPr>
        <w:tblStyle w:val="Grilledutableau"/>
        <w:tblW w:w="10559" w:type="dxa"/>
        <w:jc w:val="center"/>
        <w:tblLayout w:type="fixed"/>
        <w:tblLook w:val="04A0" w:firstRow="1" w:lastRow="0" w:firstColumn="1" w:lastColumn="0" w:noHBand="0" w:noVBand="1"/>
      </w:tblPr>
      <w:tblGrid>
        <w:gridCol w:w="1384"/>
        <w:gridCol w:w="1446"/>
        <w:gridCol w:w="1115"/>
        <w:gridCol w:w="1315"/>
        <w:gridCol w:w="759"/>
        <w:gridCol w:w="497"/>
        <w:gridCol w:w="1417"/>
        <w:gridCol w:w="388"/>
        <w:gridCol w:w="1029"/>
        <w:gridCol w:w="1209"/>
      </w:tblGrid>
      <w:tr w:rsidR="000E715F" w:rsidTr="008A7232">
        <w:trPr>
          <w:jc w:val="center"/>
        </w:trPr>
        <w:tc>
          <w:tcPr>
            <w:tcW w:w="1384" w:type="dxa"/>
            <w:shd w:val="clear" w:color="auto" w:fill="DBE5F1" w:themeFill="accent1" w:themeFillTint="33"/>
          </w:tcPr>
          <w:p w:rsidR="000E715F" w:rsidRDefault="000E715F" w:rsidP="00C07580">
            <w:r>
              <w:t>Identifiant</w:t>
            </w:r>
          </w:p>
        </w:tc>
        <w:tc>
          <w:tcPr>
            <w:tcW w:w="4635" w:type="dxa"/>
            <w:gridSpan w:val="4"/>
          </w:tcPr>
          <w:p w:rsidR="000E715F" w:rsidRDefault="000E715F" w:rsidP="00C07580">
            <w:r w:rsidRPr="00D9408D">
              <w:rPr>
                <w:rStyle w:val="Emphaseple"/>
                <w:color w:val="auto"/>
              </w:rPr>
              <w:t>L0</w:t>
            </w:r>
          </w:p>
        </w:tc>
        <w:tc>
          <w:tcPr>
            <w:tcW w:w="2302" w:type="dxa"/>
            <w:gridSpan w:val="3"/>
            <w:shd w:val="clear" w:color="auto" w:fill="DBE5F1" w:themeFill="accent1" w:themeFillTint="33"/>
          </w:tcPr>
          <w:p w:rsidR="000E715F" w:rsidRDefault="000E715F" w:rsidP="00C07580">
            <w:r>
              <w:t>Date de démarrage</w:t>
            </w:r>
          </w:p>
        </w:tc>
        <w:tc>
          <w:tcPr>
            <w:tcW w:w="2238" w:type="dxa"/>
            <w:gridSpan w:val="2"/>
          </w:tcPr>
          <w:p w:rsidR="000E715F" w:rsidRPr="00D9408D" w:rsidRDefault="000E715F" w:rsidP="006A2A4F">
            <w:pPr>
              <w:rPr>
                <w:rStyle w:val="Emphaseple"/>
                <w:color w:val="auto"/>
              </w:rPr>
            </w:pPr>
            <w:r w:rsidRPr="00D9408D">
              <w:rPr>
                <w:rStyle w:val="Emphaseple"/>
                <w:color w:val="auto"/>
              </w:rPr>
              <w:t>30/01/17</w:t>
            </w:r>
          </w:p>
        </w:tc>
      </w:tr>
      <w:tr w:rsidR="000E715F" w:rsidTr="008A7232">
        <w:trPr>
          <w:jc w:val="center"/>
        </w:trPr>
        <w:tc>
          <w:tcPr>
            <w:tcW w:w="1384" w:type="dxa"/>
            <w:shd w:val="clear" w:color="auto" w:fill="DBE5F1" w:themeFill="accent1" w:themeFillTint="33"/>
          </w:tcPr>
          <w:p w:rsidR="000E715F" w:rsidRDefault="000E715F" w:rsidP="00C07580">
            <w:r>
              <w:t>Titre</w:t>
            </w:r>
          </w:p>
        </w:tc>
        <w:tc>
          <w:tcPr>
            <w:tcW w:w="4635" w:type="dxa"/>
            <w:gridSpan w:val="4"/>
          </w:tcPr>
          <w:p w:rsidR="000E715F" w:rsidRDefault="000E715F" w:rsidP="00C07580">
            <w:r w:rsidRPr="00F65990">
              <w:rPr>
                <w:rStyle w:val="Emphaseple"/>
                <w:color w:val="auto"/>
              </w:rPr>
              <w:t>Coordination</w:t>
            </w:r>
          </w:p>
        </w:tc>
        <w:tc>
          <w:tcPr>
            <w:tcW w:w="2302" w:type="dxa"/>
            <w:gridSpan w:val="3"/>
            <w:shd w:val="clear" w:color="auto" w:fill="DBE5F1" w:themeFill="accent1" w:themeFillTint="33"/>
          </w:tcPr>
          <w:p w:rsidR="000E715F" w:rsidRDefault="000E715F" w:rsidP="00C07580">
            <w:r>
              <w:t>Date de fin</w:t>
            </w:r>
          </w:p>
        </w:tc>
        <w:tc>
          <w:tcPr>
            <w:tcW w:w="2238" w:type="dxa"/>
            <w:gridSpan w:val="2"/>
          </w:tcPr>
          <w:p w:rsidR="000E715F" w:rsidRPr="00D9408D" w:rsidRDefault="009B65A3" w:rsidP="006A2A4F">
            <w:pPr>
              <w:rPr>
                <w:rStyle w:val="Emphaseple"/>
                <w:color w:val="auto"/>
              </w:rPr>
            </w:pPr>
            <w:r>
              <w:rPr>
                <w:rStyle w:val="Emphaseple"/>
                <w:color w:val="auto"/>
              </w:rPr>
              <w:t>1</w:t>
            </w:r>
            <w:r w:rsidR="000E715F" w:rsidRPr="00D9408D">
              <w:rPr>
                <w:rStyle w:val="Emphaseple"/>
                <w:color w:val="auto"/>
              </w:rPr>
              <w:t>/02/17</w:t>
            </w:r>
          </w:p>
        </w:tc>
      </w:tr>
      <w:tr w:rsidR="000E715F" w:rsidTr="000E715F">
        <w:trPr>
          <w:jc w:val="center"/>
        </w:trPr>
        <w:tc>
          <w:tcPr>
            <w:tcW w:w="1384" w:type="dxa"/>
            <w:shd w:val="clear" w:color="auto" w:fill="DBE5F1" w:themeFill="accent1" w:themeFillTint="33"/>
          </w:tcPr>
          <w:p w:rsidR="000E715F" w:rsidRDefault="000E715F" w:rsidP="00C07580">
            <w:r>
              <w:t>Participant</w:t>
            </w:r>
          </w:p>
        </w:tc>
        <w:tc>
          <w:tcPr>
            <w:tcW w:w="1446" w:type="dxa"/>
            <w:shd w:val="clear" w:color="auto" w:fill="DBE5F1" w:themeFill="accent1" w:themeFillTint="33"/>
          </w:tcPr>
          <w:p w:rsidR="000E715F" w:rsidRPr="004A3695" w:rsidRDefault="000E715F" w:rsidP="00C07580">
            <w:r w:rsidRPr="004A3695">
              <w:t>Abdoullah REZGUI</w:t>
            </w:r>
          </w:p>
        </w:tc>
        <w:tc>
          <w:tcPr>
            <w:tcW w:w="1115" w:type="dxa"/>
            <w:shd w:val="clear" w:color="auto" w:fill="DBE5F1" w:themeFill="accent1" w:themeFillTint="33"/>
          </w:tcPr>
          <w:p w:rsidR="000E715F" w:rsidRPr="004A3695" w:rsidRDefault="000E715F" w:rsidP="00C07580">
            <w:pPr>
              <w:rPr>
                <w:b/>
              </w:rPr>
            </w:pPr>
            <w:r w:rsidRPr="004A3695">
              <w:rPr>
                <w:b/>
              </w:rPr>
              <w:t>Yassine JRAD</w:t>
            </w:r>
          </w:p>
        </w:tc>
        <w:tc>
          <w:tcPr>
            <w:tcW w:w="1315" w:type="dxa"/>
            <w:shd w:val="clear" w:color="auto" w:fill="DBE5F1" w:themeFill="accent1" w:themeFillTint="33"/>
          </w:tcPr>
          <w:p w:rsidR="000E715F" w:rsidRDefault="000E715F" w:rsidP="00C07580">
            <w:r>
              <w:t>Romain Pace</w:t>
            </w:r>
          </w:p>
        </w:tc>
        <w:tc>
          <w:tcPr>
            <w:tcW w:w="1256" w:type="dxa"/>
            <w:gridSpan w:val="2"/>
            <w:shd w:val="clear" w:color="auto" w:fill="DBE5F1" w:themeFill="accent1" w:themeFillTint="33"/>
          </w:tcPr>
          <w:p w:rsidR="000E715F" w:rsidRPr="00940C72" w:rsidRDefault="000E715F" w:rsidP="00C07580">
            <w:r w:rsidRPr="00940C72">
              <w:t>Anthony PIQUARD</w:t>
            </w:r>
          </w:p>
        </w:tc>
        <w:tc>
          <w:tcPr>
            <w:tcW w:w="1417" w:type="dxa"/>
            <w:shd w:val="clear" w:color="auto" w:fill="DBE5F1" w:themeFill="accent1" w:themeFillTint="33"/>
          </w:tcPr>
          <w:p w:rsidR="000E715F" w:rsidRDefault="000E715F" w:rsidP="00C07580">
            <w:r>
              <w:t>Adrien ZOCCO</w:t>
            </w:r>
          </w:p>
        </w:tc>
        <w:tc>
          <w:tcPr>
            <w:tcW w:w="1417" w:type="dxa"/>
            <w:gridSpan w:val="2"/>
            <w:shd w:val="clear" w:color="auto" w:fill="DBE5F1" w:themeFill="accent1" w:themeFillTint="33"/>
          </w:tcPr>
          <w:p w:rsidR="000E715F" w:rsidRDefault="000E715F" w:rsidP="00C07580">
            <w:r>
              <w:t>Yacine TEBBOUNE</w:t>
            </w:r>
          </w:p>
        </w:tc>
        <w:tc>
          <w:tcPr>
            <w:tcW w:w="1209" w:type="dxa"/>
            <w:shd w:val="clear" w:color="auto" w:fill="DBE5F1" w:themeFill="accent1" w:themeFillTint="33"/>
          </w:tcPr>
          <w:p w:rsidR="000E715F" w:rsidRDefault="000E715F" w:rsidP="00C07580">
            <w:r>
              <w:t>TOTAL</w:t>
            </w:r>
          </w:p>
        </w:tc>
      </w:tr>
      <w:tr w:rsidR="000E715F" w:rsidTr="000E715F">
        <w:trPr>
          <w:jc w:val="center"/>
        </w:trPr>
        <w:tc>
          <w:tcPr>
            <w:tcW w:w="1384" w:type="dxa"/>
            <w:shd w:val="clear" w:color="auto" w:fill="DBE5F1" w:themeFill="accent1" w:themeFillTint="33"/>
          </w:tcPr>
          <w:p w:rsidR="000E715F" w:rsidRDefault="000E715F" w:rsidP="00C07580">
            <w:r>
              <w:t>Effort</w:t>
            </w:r>
          </w:p>
        </w:tc>
        <w:tc>
          <w:tcPr>
            <w:tcW w:w="1446" w:type="dxa"/>
          </w:tcPr>
          <w:p w:rsidR="000E715F" w:rsidRDefault="000E715F" w:rsidP="00C07580">
            <w:r>
              <w:t>3</w:t>
            </w:r>
          </w:p>
        </w:tc>
        <w:tc>
          <w:tcPr>
            <w:tcW w:w="1115" w:type="dxa"/>
          </w:tcPr>
          <w:p w:rsidR="000E715F" w:rsidRDefault="000E715F" w:rsidP="00C07580">
            <w:r>
              <w:t>3</w:t>
            </w:r>
          </w:p>
        </w:tc>
        <w:tc>
          <w:tcPr>
            <w:tcW w:w="1315" w:type="dxa"/>
          </w:tcPr>
          <w:p w:rsidR="000E715F" w:rsidRDefault="000E715F" w:rsidP="00C07580">
            <w:r>
              <w:t>2</w:t>
            </w:r>
          </w:p>
        </w:tc>
        <w:tc>
          <w:tcPr>
            <w:tcW w:w="1256" w:type="dxa"/>
            <w:gridSpan w:val="2"/>
          </w:tcPr>
          <w:p w:rsidR="000E715F" w:rsidRDefault="000E715F" w:rsidP="00C07580">
            <w:r>
              <w:t>3</w:t>
            </w:r>
          </w:p>
        </w:tc>
        <w:tc>
          <w:tcPr>
            <w:tcW w:w="1417" w:type="dxa"/>
          </w:tcPr>
          <w:p w:rsidR="000E715F" w:rsidRDefault="000E715F" w:rsidP="00C07580">
            <w:r>
              <w:t>1</w:t>
            </w:r>
          </w:p>
        </w:tc>
        <w:tc>
          <w:tcPr>
            <w:tcW w:w="1417" w:type="dxa"/>
            <w:gridSpan w:val="2"/>
            <w:shd w:val="clear" w:color="auto" w:fill="FFFFFF" w:themeFill="background1"/>
          </w:tcPr>
          <w:p w:rsidR="000E715F" w:rsidRDefault="000E715F" w:rsidP="00C07580">
            <w:r>
              <w:t>3</w:t>
            </w:r>
          </w:p>
        </w:tc>
        <w:tc>
          <w:tcPr>
            <w:tcW w:w="1209" w:type="dxa"/>
            <w:shd w:val="clear" w:color="auto" w:fill="DBE5F1" w:themeFill="accent1" w:themeFillTint="33"/>
          </w:tcPr>
          <w:p w:rsidR="000E715F" w:rsidRDefault="000E715F" w:rsidP="00C07580">
            <w:r>
              <w:t>15</w:t>
            </w:r>
          </w:p>
        </w:tc>
      </w:tr>
    </w:tbl>
    <w:p w:rsidR="006A2A4F" w:rsidRDefault="00C275A0" w:rsidP="006A2A4F">
      <w:pPr>
        <w:pStyle w:val="Titre3"/>
      </w:pPr>
      <w:r>
        <w:t>Objectif</w:t>
      </w:r>
      <w:r w:rsidR="006A2A4F" w:rsidRPr="001E6526">
        <w:t xml:space="preserve"> du lot</w:t>
      </w:r>
    </w:p>
    <w:p w:rsidR="00FC0435" w:rsidRPr="00FC0435" w:rsidRDefault="00FC0435" w:rsidP="00FC0435"/>
    <w:p w:rsidR="00402E20" w:rsidRPr="007D05CB" w:rsidRDefault="00402E20" w:rsidP="00402E20">
      <w:pPr>
        <w:rPr>
          <w:i/>
          <w:iCs/>
        </w:rPr>
      </w:pPr>
      <w:r w:rsidRPr="00F65990">
        <w:rPr>
          <w:rStyle w:val="Emphaseple"/>
          <w:color w:val="auto"/>
        </w:rPr>
        <w:t>Ce lot a pour objectif de coordonner les différentes équip</w:t>
      </w:r>
      <w:r>
        <w:rPr>
          <w:rStyle w:val="Emphaseple"/>
          <w:color w:val="auto"/>
        </w:rPr>
        <w:t>es</w:t>
      </w:r>
      <w:r w:rsidRPr="00F65990">
        <w:rPr>
          <w:rStyle w:val="Emphaseple"/>
          <w:color w:val="auto"/>
        </w:rPr>
        <w:t xml:space="preserve">, aussi bien sur la gestion, que sur le contenu du projet. </w:t>
      </w:r>
      <w:r w:rsidR="00935268">
        <w:rPr>
          <w:rStyle w:val="Emphaseple"/>
          <w:color w:val="auto"/>
        </w:rPr>
        <w:t>L</w:t>
      </w:r>
      <w:r w:rsidR="00935268" w:rsidRPr="00F65990">
        <w:rPr>
          <w:rStyle w:val="Emphaseple"/>
          <w:color w:val="auto"/>
        </w:rPr>
        <w:t xml:space="preserve">’équipe </w:t>
      </w:r>
      <w:r w:rsidR="00935268">
        <w:rPr>
          <w:rStyle w:val="Emphaseple"/>
          <w:color w:val="auto"/>
        </w:rPr>
        <w:t>va</w:t>
      </w:r>
      <w:r w:rsidR="00935268" w:rsidRPr="00F65990">
        <w:rPr>
          <w:rStyle w:val="Emphaseple"/>
          <w:color w:val="auto"/>
        </w:rPr>
        <w:t xml:space="preserve"> s’approprier le sujet,</w:t>
      </w:r>
      <w:r w:rsidR="00935268">
        <w:rPr>
          <w:rStyle w:val="Emphaseple"/>
          <w:color w:val="auto"/>
        </w:rPr>
        <w:t xml:space="preserve"> </w:t>
      </w:r>
      <w:r w:rsidR="00935268" w:rsidRPr="00F65990">
        <w:rPr>
          <w:rStyle w:val="Emphaseple"/>
          <w:color w:val="auto"/>
        </w:rPr>
        <w:t>identifier les problèmes qui peuvent surgir lors de la conception ou du développement du projet, de décomposer le sujet en lots, tâches et livrables et d’y attribuer chacun des participants</w:t>
      </w:r>
      <w:r w:rsidR="00935268">
        <w:rPr>
          <w:rStyle w:val="Emphaseple"/>
          <w:color w:val="auto"/>
        </w:rPr>
        <w:t xml:space="preserve">. </w:t>
      </w:r>
      <w:r w:rsidRPr="00F65990">
        <w:rPr>
          <w:rStyle w:val="Emphaseple"/>
          <w:color w:val="auto"/>
        </w:rPr>
        <w:t>Il contiendra une tâche de gestion de projet dont le chef de projet sera responsable, et dont les</w:t>
      </w:r>
      <w:r>
        <w:rPr>
          <w:rStyle w:val="Emphaseple"/>
          <w:color w:val="auto"/>
        </w:rPr>
        <w:t xml:space="preserve"> autres membres de l’équipe</w:t>
      </w:r>
      <w:r w:rsidRPr="00F65990">
        <w:rPr>
          <w:rStyle w:val="Emphaseple"/>
          <w:color w:val="auto"/>
        </w:rPr>
        <w:t xml:space="preserve"> participeront. Cette tâche de gestion a pour but de produire un document de travail, qui aura pour finalité de mettre en place une organisation du projet.</w:t>
      </w:r>
    </w:p>
    <w:p w:rsidR="006A2A4F" w:rsidRDefault="006A2A4F" w:rsidP="006A2A4F">
      <w:pPr>
        <w:pStyle w:val="Titre3"/>
      </w:pPr>
      <w:r>
        <w:t>Description du lot</w:t>
      </w:r>
    </w:p>
    <w:p w:rsidR="006A2A4F" w:rsidRPr="001E6526" w:rsidRDefault="006A2A4F" w:rsidP="006A2A4F">
      <w:pPr>
        <w:rPr>
          <w:rStyle w:val="Emphaseple"/>
        </w:rPr>
      </w:pPr>
    </w:p>
    <w:p w:rsidR="006A2A4F" w:rsidRDefault="006A2A4F" w:rsidP="006A2A4F"/>
    <w:tbl>
      <w:tblPr>
        <w:tblStyle w:val="Grilledutableau"/>
        <w:tblW w:w="0" w:type="auto"/>
        <w:jc w:val="center"/>
        <w:tblLook w:val="04A0" w:firstRow="1" w:lastRow="0" w:firstColumn="1" w:lastColumn="0" w:noHBand="0" w:noVBand="1"/>
      </w:tblPr>
      <w:tblGrid>
        <w:gridCol w:w="1101"/>
        <w:gridCol w:w="2090"/>
        <w:gridCol w:w="1514"/>
        <w:gridCol w:w="2268"/>
        <w:gridCol w:w="1418"/>
        <w:gridCol w:w="876"/>
      </w:tblGrid>
      <w:tr w:rsidR="00D4179A" w:rsidRPr="00D4179A" w:rsidTr="007D05CB">
        <w:trPr>
          <w:jc w:val="center"/>
        </w:trPr>
        <w:tc>
          <w:tcPr>
            <w:tcW w:w="1101" w:type="dxa"/>
            <w:shd w:val="clear" w:color="auto" w:fill="DBE5F1" w:themeFill="accent1" w:themeFillTint="33"/>
          </w:tcPr>
          <w:p w:rsidR="00D4179A" w:rsidRPr="00D4179A" w:rsidRDefault="00D4179A" w:rsidP="00D4179A">
            <w:r w:rsidRPr="00D4179A">
              <w:t xml:space="preserve">Tache  </w:t>
            </w:r>
          </w:p>
        </w:tc>
        <w:tc>
          <w:tcPr>
            <w:tcW w:w="2090" w:type="dxa"/>
            <w:shd w:val="clear" w:color="auto" w:fill="DBE5F1" w:themeFill="accent1" w:themeFillTint="33"/>
          </w:tcPr>
          <w:p w:rsidR="00D4179A" w:rsidRPr="00D4179A" w:rsidRDefault="00D4179A" w:rsidP="00C07580">
            <w:r>
              <w:t>Titre</w:t>
            </w:r>
          </w:p>
        </w:tc>
        <w:tc>
          <w:tcPr>
            <w:tcW w:w="1514" w:type="dxa"/>
            <w:shd w:val="clear" w:color="auto" w:fill="DBE5F1" w:themeFill="accent1" w:themeFillTint="33"/>
          </w:tcPr>
          <w:p w:rsidR="00D4179A" w:rsidRPr="00D4179A" w:rsidRDefault="00D4179A" w:rsidP="00D4179A">
            <w:r w:rsidRPr="00D4179A">
              <w:t xml:space="preserve">Responsable </w:t>
            </w:r>
          </w:p>
        </w:tc>
        <w:tc>
          <w:tcPr>
            <w:tcW w:w="2268" w:type="dxa"/>
            <w:shd w:val="clear" w:color="auto" w:fill="DBE5F1" w:themeFill="accent1" w:themeFillTint="33"/>
          </w:tcPr>
          <w:p w:rsidR="00D4179A" w:rsidRPr="00D4179A" w:rsidRDefault="00D4179A" w:rsidP="00C07580">
            <w:r>
              <w:t xml:space="preserve">Date de démarrage </w:t>
            </w:r>
          </w:p>
        </w:tc>
        <w:tc>
          <w:tcPr>
            <w:tcW w:w="1418" w:type="dxa"/>
            <w:shd w:val="clear" w:color="auto" w:fill="DBE5F1" w:themeFill="accent1" w:themeFillTint="33"/>
          </w:tcPr>
          <w:p w:rsidR="00D4179A" w:rsidRPr="00D4179A" w:rsidRDefault="00D4179A" w:rsidP="00C07580">
            <w:r>
              <w:t>Date de fin</w:t>
            </w:r>
          </w:p>
        </w:tc>
        <w:tc>
          <w:tcPr>
            <w:tcW w:w="876" w:type="dxa"/>
            <w:shd w:val="clear" w:color="auto" w:fill="DBE5F1" w:themeFill="accent1" w:themeFillTint="33"/>
          </w:tcPr>
          <w:p w:rsidR="00D4179A" w:rsidRPr="00D4179A" w:rsidRDefault="00D4179A" w:rsidP="00C07580">
            <w:r>
              <w:t>Effort</w:t>
            </w:r>
          </w:p>
        </w:tc>
      </w:tr>
      <w:tr w:rsidR="00D4179A" w:rsidRPr="00D4179A" w:rsidTr="007D05CB">
        <w:trPr>
          <w:jc w:val="center"/>
        </w:trPr>
        <w:tc>
          <w:tcPr>
            <w:tcW w:w="1101" w:type="dxa"/>
          </w:tcPr>
          <w:p w:rsidR="00D4179A" w:rsidRPr="00D9408D" w:rsidRDefault="00022159" w:rsidP="00D4179A">
            <w:r w:rsidRPr="00D9408D">
              <w:rPr>
                <w:rStyle w:val="Emphaseple"/>
                <w:color w:val="auto"/>
              </w:rPr>
              <w:t>T1</w:t>
            </w:r>
          </w:p>
        </w:tc>
        <w:tc>
          <w:tcPr>
            <w:tcW w:w="2090" w:type="dxa"/>
          </w:tcPr>
          <w:p w:rsidR="00D4179A" w:rsidRDefault="00610077" w:rsidP="00C07580">
            <w:r w:rsidRPr="00F65990">
              <w:rPr>
                <w:rStyle w:val="Emphaseple"/>
                <w:color w:val="auto"/>
              </w:rPr>
              <w:t>Rédaction du</w:t>
            </w:r>
            <w:r w:rsidR="0072218A" w:rsidRPr="00F65990">
              <w:rPr>
                <w:rStyle w:val="Emphaseple"/>
                <w:color w:val="auto"/>
              </w:rPr>
              <w:t xml:space="preserve"> DT</w:t>
            </w:r>
          </w:p>
        </w:tc>
        <w:tc>
          <w:tcPr>
            <w:tcW w:w="1514" w:type="dxa"/>
          </w:tcPr>
          <w:p w:rsidR="00D4179A" w:rsidRPr="00D9408D" w:rsidRDefault="0057657B" w:rsidP="00D4179A">
            <w:pPr>
              <w:rPr>
                <w:rStyle w:val="Emphaseple"/>
                <w:color w:val="auto"/>
              </w:rPr>
            </w:pPr>
            <w:r w:rsidRPr="00D9408D">
              <w:rPr>
                <w:rStyle w:val="Emphaseple"/>
                <w:color w:val="auto"/>
              </w:rPr>
              <w:t>Yassine JRAD</w:t>
            </w:r>
          </w:p>
        </w:tc>
        <w:tc>
          <w:tcPr>
            <w:tcW w:w="2268" w:type="dxa"/>
          </w:tcPr>
          <w:p w:rsidR="00D4179A" w:rsidRPr="00D9408D" w:rsidRDefault="0072218A" w:rsidP="00C07580">
            <w:r w:rsidRPr="00D9408D">
              <w:rPr>
                <w:rStyle w:val="Emphaseple"/>
                <w:color w:val="auto"/>
              </w:rPr>
              <w:t>30/01/17</w:t>
            </w:r>
          </w:p>
        </w:tc>
        <w:tc>
          <w:tcPr>
            <w:tcW w:w="1418" w:type="dxa"/>
          </w:tcPr>
          <w:p w:rsidR="00D4179A" w:rsidRPr="00D9408D" w:rsidRDefault="009B65A3" w:rsidP="00C07580">
            <w:r>
              <w:rPr>
                <w:rStyle w:val="Emphaseple"/>
                <w:color w:val="auto"/>
              </w:rPr>
              <w:t>1</w:t>
            </w:r>
            <w:r w:rsidR="0072218A" w:rsidRPr="00D9408D">
              <w:rPr>
                <w:rStyle w:val="Emphaseple"/>
                <w:color w:val="auto"/>
              </w:rPr>
              <w:t>/02/17</w:t>
            </w:r>
          </w:p>
        </w:tc>
        <w:tc>
          <w:tcPr>
            <w:tcW w:w="876" w:type="dxa"/>
          </w:tcPr>
          <w:p w:rsidR="00D4179A" w:rsidRDefault="00D4179A" w:rsidP="00952379">
            <w:r>
              <w:t xml:space="preserve"> </w:t>
            </w:r>
            <w:r w:rsidR="00952379">
              <w:t>15</w:t>
            </w:r>
            <w:r w:rsidR="00041AB8">
              <w:t> </w:t>
            </w:r>
            <w:r>
              <w:t>h</w:t>
            </w:r>
          </w:p>
        </w:tc>
      </w:tr>
    </w:tbl>
    <w:p w:rsidR="00A41CF4" w:rsidRDefault="00A41CF4" w:rsidP="00610077">
      <w:pPr>
        <w:rPr>
          <w:rStyle w:val="Emphaseple"/>
          <w:color w:val="auto"/>
        </w:rPr>
      </w:pPr>
    </w:p>
    <w:p w:rsidR="00022159" w:rsidRPr="00DA2F51" w:rsidRDefault="00935268" w:rsidP="00610077">
      <w:pPr>
        <w:rPr>
          <w:i/>
          <w:iCs/>
        </w:rPr>
      </w:pPr>
      <w:r w:rsidRPr="00DA2F51">
        <w:rPr>
          <w:rStyle w:val="Emphaseple"/>
          <w:i w:val="0"/>
          <w:color w:val="auto"/>
        </w:rPr>
        <w:t>Cette tâche correspond à la rédaction du DT. Le but de cette tâche sera de fournir,</w:t>
      </w:r>
      <w:r w:rsidR="007F5DF8" w:rsidRPr="00DA2F51">
        <w:rPr>
          <w:rStyle w:val="Emphaseple"/>
          <w:i w:val="0"/>
          <w:color w:val="auto"/>
        </w:rPr>
        <w:t xml:space="preserve"> en fin de lot, un document </w:t>
      </w:r>
      <w:r w:rsidRPr="00DA2F51">
        <w:rPr>
          <w:rStyle w:val="Emphaseple"/>
          <w:i w:val="0"/>
          <w:color w:val="auto"/>
        </w:rPr>
        <w:t>montrant la présentation du sujet, les objectifs, contraint</w:t>
      </w:r>
      <w:r w:rsidR="00655258">
        <w:rPr>
          <w:rStyle w:val="Emphaseple"/>
          <w:i w:val="0"/>
          <w:color w:val="auto"/>
        </w:rPr>
        <w:t>es</w:t>
      </w:r>
      <w:r w:rsidRPr="00DA2F51">
        <w:rPr>
          <w:rStyle w:val="Emphaseple"/>
          <w:i w:val="0"/>
          <w:color w:val="auto"/>
        </w:rPr>
        <w:t>, décomposition en lots, tâches et livrables, les durées de chacune de ces tâches, les différents diagrammes de planification du projet (Gantt et PERT) ainsi qu’un suivi du projet et une présentat</w:t>
      </w:r>
      <w:r w:rsidR="007F5DF8" w:rsidRPr="00DA2F51">
        <w:rPr>
          <w:rStyle w:val="Emphaseple"/>
          <w:i w:val="0"/>
          <w:color w:val="auto"/>
        </w:rPr>
        <w:t>ion de chacun des participants a</w:t>
      </w:r>
      <w:r w:rsidRPr="00DA2F51">
        <w:rPr>
          <w:rStyle w:val="Emphaseple"/>
          <w:i w:val="0"/>
          <w:color w:val="auto"/>
        </w:rPr>
        <w:t>u projet. Ce document ser</w:t>
      </w:r>
      <w:r w:rsidR="007F5DF8" w:rsidRPr="00DA2F51">
        <w:rPr>
          <w:rStyle w:val="Emphaseple"/>
          <w:i w:val="0"/>
          <w:color w:val="auto"/>
        </w:rPr>
        <w:t>a le fruit de l’étude du sujet. L</w:t>
      </w:r>
      <w:r w:rsidRPr="00DA2F51">
        <w:rPr>
          <w:rStyle w:val="Emphaseple"/>
          <w:i w:val="0"/>
          <w:color w:val="auto"/>
        </w:rPr>
        <w:t>es problèmes identifiés seront détaillés dans le DT.</w:t>
      </w:r>
      <w:r w:rsidR="007D05CB" w:rsidRPr="00DA2F51">
        <w:rPr>
          <w:rStyle w:val="Emphaseple"/>
          <w:i w:val="0"/>
          <w:color w:val="auto"/>
        </w:rPr>
        <w:t xml:space="preserve"> </w:t>
      </w:r>
    </w:p>
    <w:p w:rsidR="00935268" w:rsidRDefault="00935268" w:rsidP="00E30EF2">
      <w:pPr>
        <w:tabs>
          <w:tab w:val="left" w:pos="2701"/>
        </w:tabs>
      </w:pPr>
    </w:p>
    <w:p w:rsidR="00E30EF2" w:rsidRDefault="00E30EF2" w:rsidP="00E30EF2">
      <w:pPr>
        <w:tabs>
          <w:tab w:val="left" w:pos="2701"/>
        </w:tabs>
      </w:pPr>
    </w:p>
    <w:p w:rsidR="00E30EF2" w:rsidRDefault="00E30EF2" w:rsidP="00E30EF2">
      <w:pPr>
        <w:tabs>
          <w:tab w:val="left" w:pos="2701"/>
        </w:tabs>
      </w:pPr>
    </w:p>
    <w:p w:rsidR="005204D4" w:rsidRDefault="00E30EF2" w:rsidP="005204D4">
      <w:r w:rsidRPr="00AE0682">
        <w:rPr>
          <w:b/>
        </w:rPr>
        <w:t>Participant</w:t>
      </w:r>
      <w:r w:rsidR="007F5DF8" w:rsidRPr="00AE0682">
        <w:rPr>
          <w:b/>
        </w:rPr>
        <w:t>s</w:t>
      </w:r>
      <w:r w:rsidR="00041AB8">
        <w:t> :</w:t>
      </w:r>
      <w:r w:rsidR="00C630A4">
        <w:t xml:space="preserve"> </w:t>
      </w:r>
      <w:r w:rsidR="00FA60EC">
        <w:t xml:space="preserve">Yassine JRAD, Abdoullah REZGUI, </w:t>
      </w:r>
      <w:r w:rsidR="005204D4">
        <w:t xml:space="preserve">Romain PACE, </w:t>
      </w:r>
      <w:r w:rsidR="005204D4" w:rsidRPr="00940C72">
        <w:t>Anthony PIQUARD</w:t>
      </w:r>
      <w:r w:rsidR="005204D4">
        <w:t>, Adrien ZOCCO, Yacine TEBBOUNE</w:t>
      </w:r>
    </w:p>
    <w:p w:rsidR="00E30EF2" w:rsidRDefault="00E30EF2" w:rsidP="00C630A4">
      <w:pPr>
        <w:tabs>
          <w:tab w:val="left" w:pos="2701"/>
        </w:tabs>
      </w:pPr>
    </w:p>
    <w:p w:rsidR="00E30EF2" w:rsidRDefault="00E30EF2" w:rsidP="00E30EF2">
      <w:pPr>
        <w:tabs>
          <w:tab w:val="left" w:pos="2701"/>
        </w:tabs>
      </w:pPr>
    </w:p>
    <w:tbl>
      <w:tblPr>
        <w:tblStyle w:val="Grilledutableau"/>
        <w:tblW w:w="0" w:type="auto"/>
        <w:tblInd w:w="137" w:type="dxa"/>
        <w:tblLook w:val="04A0" w:firstRow="1" w:lastRow="0" w:firstColumn="1" w:lastColumn="0" w:noHBand="0" w:noVBand="1"/>
      </w:tblPr>
      <w:tblGrid>
        <w:gridCol w:w="1063"/>
        <w:gridCol w:w="2090"/>
        <w:gridCol w:w="1514"/>
        <w:gridCol w:w="2268"/>
        <w:gridCol w:w="1515"/>
      </w:tblGrid>
      <w:tr w:rsidR="00E30EF2" w:rsidRPr="00F65990" w:rsidTr="00C65A5A">
        <w:tc>
          <w:tcPr>
            <w:tcW w:w="1063" w:type="dxa"/>
            <w:shd w:val="clear" w:color="auto" w:fill="DBE5F1" w:themeFill="accent1" w:themeFillTint="33"/>
          </w:tcPr>
          <w:p w:rsidR="00E30EF2" w:rsidRPr="00F65990" w:rsidRDefault="00E30EF2" w:rsidP="00C65A5A">
            <w:r w:rsidRPr="00F65990">
              <w:t xml:space="preserve">Livrable </w:t>
            </w:r>
          </w:p>
        </w:tc>
        <w:tc>
          <w:tcPr>
            <w:tcW w:w="2090" w:type="dxa"/>
            <w:shd w:val="clear" w:color="auto" w:fill="DBE5F1" w:themeFill="accent1" w:themeFillTint="33"/>
          </w:tcPr>
          <w:p w:rsidR="00E30EF2" w:rsidRPr="00F65990" w:rsidRDefault="00E30EF2" w:rsidP="00C65A5A">
            <w:r w:rsidRPr="00F65990">
              <w:t>Titre</w:t>
            </w:r>
          </w:p>
        </w:tc>
        <w:tc>
          <w:tcPr>
            <w:tcW w:w="1514" w:type="dxa"/>
            <w:shd w:val="clear" w:color="auto" w:fill="DBE5F1" w:themeFill="accent1" w:themeFillTint="33"/>
          </w:tcPr>
          <w:p w:rsidR="00E30EF2" w:rsidRPr="00F65990" w:rsidRDefault="00E30EF2" w:rsidP="00C65A5A">
            <w:r w:rsidRPr="00F65990">
              <w:t xml:space="preserve">Responsable </w:t>
            </w:r>
          </w:p>
        </w:tc>
        <w:tc>
          <w:tcPr>
            <w:tcW w:w="2268" w:type="dxa"/>
            <w:shd w:val="clear" w:color="auto" w:fill="DBE5F1" w:themeFill="accent1" w:themeFillTint="33"/>
          </w:tcPr>
          <w:p w:rsidR="00E30EF2" w:rsidRPr="00F65990" w:rsidRDefault="00E30EF2" w:rsidP="00C65A5A">
            <w:r w:rsidRPr="00F65990">
              <w:t xml:space="preserve">Nature </w:t>
            </w:r>
          </w:p>
        </w:tc>
        <w:tc>
          <w:tcPr>
            <w:tcW w:w="1515" w:type="dxa"/>
            <w:shd w:val="clear" w:color="auto" w:fill="DBE5F1" w:themeFill="accent1" w:themeFillTint="33"/>
          </w:tcPr>
          <w:p w:rsidR="00E30EF2" w:rsidRPr="00F65990" w:rsidRDefault="00E30EF2" w:rsidP="00C65A5A">
            <w:r w:rsidRPr="00F65990">
              <w:t>Date de livraison</w:t>
            </w:r>
          </w:p>
        </w:tc>
      </w:tr>
      <w:tr w:rsidR="00E30EF2" w:rsidTr="00C65A5A">
        <w:tc>
          <w:tcPr>
            <w:tcW w:w="1063" w:type="dxa"/>
            <w:vAlign w:val="center"/>
          </w:tcPr>
          <w:p w:rsidR="00E30EF2" w:rsidRDefault="00E30EF2" w:rsidP="00E30EF2">
            <w:pPr>
              <w:jc w:val="center"/>
              <w:rPr>
                <w:rFonts w:ascii="Cambria" w:hAnsi="Cambria"/>
                <w:color w:val="000000"/>
                <w:sz w:val="22"/>
                <w:szCs w:val="22"/>
              </w:rPr>
            </w:pPr>
            <w:r>
              <w:rPr>
                <w:rFonts w:ascii="Cambria" w:hAnsi="Cambria"/>
                <w:color w:val="000000"/>
                <w:sz w:val="22"/>
                <w:szCs w:val="22"/>
              </w:rPr>
              <w:t>D0.1.1</w:t>
            </w:r>
          </w:p>
        </w:tc>
        <w:tc>
          <w:tcPr>
            <w:tcW w:w="2090" w:type="dxa"/>
            <w:vAlign w:val="center"/>
          </w:tcPr>
          <w:p w:rsidR="00E30EF2" w:rsidRDefault="00E30EF2" w:rsidP="00C65A5A">
            <w:pPr>
              <w:jc w:val="center"/>
              <w:rPr>
                <w:rFonts w:ascii="Cambria" w:hAnsi="Cambria"/>
                <w:color w:val="000000"/>
                <w:sz w:val="22"/>
                <w:szCs w:val="22"/>
              </w:rPr>
            </w:pPr>
            <w:r>
              <w:rPr>
                <w:rFonts w:ascii="Cambria" w:hAnsi="Cambria"/>
                <w:color w:val="000000"/>
                <w:sz w:val="22"/>
                <w:szCs w:val="22"/>
              </w:rPr>
              <w:t>Document de travail</w:t>
            </w:r>
          </w:p>
        </w:tc>
        <w:tc>
          <w:tcPr>
            <w:tcW w:w="1514" w:type="dxa"/>
            <w:vAlign w:val="center"/>
          </w:tcPr>
          <w:p w:rsidR="00E30EF2" w:rsidRDefault="00FA60EC" w:rsidP="00C65A5A">
            <w:pPr>
              <w:jc w:val="center"/>
              <w:rPr>
                <w:rFonts w:ascii="Cambria" w:hAnsi="Cambria"/>
                <w:color w:val="000000"/>
                <w:sz w:val="22"/>
                <w:szCs w:val="22"/>
              </w:rPr>
            </w:pPr>
            <w:r>
              <w:rPr>
                <w:rFonts w:ascii="Cambria" w:hAnsi="Cambria"/>
                <w:color w:val="000000"/>
                <w:sz w:val="22"/>
                <w:szCs w:val="22"/>
              </w:rPr>
              <w:t>Yassine JRAD</w:t>
            </w:r>
          </w:p>
        </w:tc>
        <w:tc>
          <w:tcPr>
            <w:tcW w:w="2268" w:type="dxa"/>
            <w:vAlign w:val="center"/>
          </w:tcPr>
          <w:p w:rsidR="00E30EF2" w:rsidRDefault="00E30EF2" w:rsidP="00C65A5A">
            <w:pPr>
              <w:jc w:val="center"/>
              <w:rPr>
                <w:rFonts w:ascii="Cambria" w:hAnsi="Cambria"/>
                <w:color w:val="000000"/>
                <w:sz w:val="22"/>
                <w:szCs w:val="22"/>
              </w:rPr>
            </w:pPr>
            <w:r>
              <w:rPr>
                <w:rFonts w:ascii="Cambria" w:hAnsi="Cambria"/>
                <w:color w:val="000000"/>
                <w:sz w:val="22"/>
                <w:szCs w:val="22"/>
              </w:rPr>
              <w:t>Document textuel</w:t>
            </w:r>
          </w:p>
        </w:tc>
        <w:tc>
          <w:tcPr>
            <w:tcW w:w="1515" w:type="dxa"/>
            <w:vAlign w:val="center"/>
          </w:tcPr>
          <w:p w:rsidR="00E30EF2" w:rsidRDefault="00E30EF2" w:rsidP="00E30EF2">
            <w:pPr>
              <w:jc w:val="center"/>
              <w:rPr>
                <w:rFonts w:ascii="Cambria" w:hAnsi="Cambria"/>
                <w:color w:val="000000"/>
                <w:sz w:val="22"/>
                <w:szCs w:val="22"/>
              </w:rPr>
            </w:pPr>
            <w:r>
              <w:rPr>
                <w:rFonts w:ascii="Cambria" w:hAnsi="Cambria"/>
                <w:color w:val="000000"/>
                <w:sz w:val="22"/>
                <w:szCs w:val="22"/>
              </w:rPr>
              <w:t>01/02/2017</w:t>
            </w:r>
          </w:p>
        </w:tc>
      </w:tr>
    </w:tbl>
    <w:p w:rsidR="00935268" w:rsidRDefault="00935268" w:rsidP="00022159"/>
    <w:p w:rsidR="00E560FE" w:rsidRDefault="00E560FE" w:rsidP="00022159"/>
    <w:p w:rsidR="00246F38" w:rsidRDefault="00246F38" w:rsidP="00022159"/>
    <w:p w:rsidR="00246F38" w:rsidRDefault="00246F38" w:rsidP="00022159"/>
    <w:p w:rsidR="00246F38" w:rsidRDefault="00246F38" w:rsidP="00022159"/>
    <w:p w:rsidR="00246F38" w:rsidRDefault="00246F38" w:rsidP="00022159"/>
    <w:p w:rsidR="00246F38" w:rsidRDefault="00246F38" w:rsidP="00022159"/>
    <w:p w:rsidR="00246F38" w:rsidRDefault="00246F38" w:rsidP="00022159"/>
    <w:p w:rsidR="00246F38" w:rsidRDefault="00246F38" w:rsidP="00022159"/>
    <w:p w:rsidR="00246F38" w:rsidRDefault="00246F38" w:rsidP="00022159"/>
    <w:p w:rsidR="00246F38" w:rsidRDefault="00246F38" w:rsidP="00022159"/>
    <w:p w:rsidR="00246F38" w:rsidRDefault="00246F38" w:rsidP="00022159"/>
    <w:p w:rsidR="00246F38" w:rsidRDefault="00246F38" w:rsidP="00022159"/>
    <w:p w:rsidR="00246F38" w:rsidRDefault="00246F38" w:rsidP="00022159"/>
    <w:p w:rsidR="00246F38" w:rsidRDefault="00246F38" w:rsidP="00022159"/>
    <w:p w:rsidR="00246F38" w:rsidRDefault="00246F38" w:rsidP="00022159"/>
    <w:p w:rsidR="00246F38" w:rsidRDefault="00246F38" w:rsidP="00022159"/>
    <w:p w:rsidR="00246F38" w:rsidRDefault="00246F38" w:rsidP="00022159"/>
    <w:p w:rsidR="00246F38" w:rsidRDefault="00246F38" w:rsidP="00022159"/>
    <w:p w:rsidR="00246F38" w:rsidRDefault="00246F38" w:rsidP="00022159"/>
    <w:p w:rsidR="00246F38" w:rsidRDefault="00246F38" w:rsidP="00022159"/>
    <w:p w:rsidR="00246F38" w:rsidRDefault="00246F38" w:rsidP="00022159"/>
    <w:p w:rsidR="00246F38" w:rsidRDefault="00246F38" w:rsidP="00022159"/>
    <w:p w:rsidR="00246F38" w:rsidRDefault="00246F38" w:rsidP="00022159"/>
    <w:p w:rsidR="00246F38" w:rsidRDefault="00246F38" w:rsidP="00022159"/>
    <w:p w:rsidR="00246F38" w:rsidRDefault="00246F38" w:rsidP="00022159"/>
    <w:p w:rsidR="00246F38" w:rsidRDefault="00246F38" w:rsidP="00022159"/>
    <w:p w:rsidR="00246F38" w:rsidRDefault="00246F38" w:rsidP="00022159"/>
    <w:p w:rsidR="00246F38" w:rsidRDefault="00246F38" w:rsidP="00022159"/>
    <w:p w:rsidR="00246F38" w:rsidRDefault="00246F38" w:rsidP="00022159"/>
    <w:p w:rsidR="00246F38" w:rsidRDefault="00246F38" w:rsidP="00022159"/>
    <w:p w:rsidR="00246F38" w:rsidRDefault="00246F38" w:rsidP="00022159"/>
    <w:p w:rsidR="00246F38" w:rsidRDefault="00246F38" w:rsidP="00022159"/>
    <w:p w:rsidR="00246F38" w:rsidRDefault="00246F38" w:rsidP="00022159"/>
    <w:p w:rsidR="00246F38" w:rsidRDefault="00246F38" w:rsidP="00022159"/>
    <w:p w:rsidR="00246F38" w:rsidRDefault="00246F38" w:rsidP="00022159"/>
    <w:p w:rsidR="00246F38" w:rsidRDefault="00246F38" w:rsidP="00022159"/>
    <w:p w:rsidR="00246F38" w:rsidRDefault="00246F38" w:rsidP="00022159"/>
    <w:p w:rsidR="00246F38" w:rsidRDefault="00246F38" w:rsidP="00022159"/>
    <w:p w:rsidR="00246F38" w:rsidRDefault="00246F38" w:rsidP="00022159"/>
    <w:p w:rsidR="00246F38" w:rsidRDefault="00246F38" w:rsidP="00022159"/>
    <w:p w:rsidR="00246F38" w:rsidRDefault="00246F38" w:rsidP="00022159"/>
    <w:p w:rsidR="00246F38" w:rsidRPr="00022159" w:rsidRDefault="00246F38" w:rsidP="00022159"/>
    <w:tbl>
      <w:tblPr>
        <w:tblStyle w:val="Grilledutableau"/>
        <w:tblW w:w="10521" w:type="dxa"/>
        <w:jc w:val="center"/>
        <w:tblLayout w:type="fixed"/>
        <w:tblLook w:val="04A0" w:firstRow="1" w:lastRow="0" w:firstColumn="1" w:lastColumn="0" w:noHBand="0" w:noVBand="1"/>
      </w:tblPr>
      <w:tblGrid>
        <w:gridCol w:w="1384"/>
        <w:gridCol w:w="1446"/>
        <w:gridCol w:w="1115"/>
        <w:gridCol w:w="1315"/>
        <w:gridCol w:w="657"/>
        <w:gridCol w:w="658"/>
        <w:gridCol w:w="1315"/>
        <w:gridCol w:w="329"/>
        <w:gridCol w:w="1171"/>
        <w:gridCol w:w="1131"/>
      </w:tblGrid>
      <w:tr w:rsidR="009167F1" w:rsidTr="009167F1">
        <w:trPr>
          <w:jc w:val="center"/>
        </w:trPr>
        <w:tc>
          <w:tcPr>
            <w:tcW w:w="1384" w:type="dxa"/>
            <w:shd w:val="clear" w:color="auto" w:fill="DBE5F1" w:themeFill="accent1" w:themeFillTint="33"/>
          </w:tcPr>
          <w:p w:rsidR="009167F1" w:rsidRPr="001F5C35" w:rsidRDefault="009167F1" w:rsidP="001F5C35">
            <w:pPr>
              <w:jc w:val="center"/>
            </w:pPr>
            <w:r w:rsidRPr="001F5C35">
              <w:t>Identifiant</w:t>
            </w:r>
          </w:p>
        </w:tc>
        <w:tc>
          <w:tcPr>
            <w:tcW w:w="4533" w:type="dxa"/>
            <w:gridSpan w:val="4"/>
          </w:tcPr>
          <w:p w:rsidR="009167F1" w:rsidRPr="001F5C35" w:rsidRDefault="009167F1" w:rsidP="001F5C35">
            <w:pPr>
              <w:jc w:val="center"/>
            </w:pPr>
            <w:r w:rsidRPr="001F5C35">
              <w:rPr>
                <w:rStyle w:val="Emphaseple"/>
                <w:i w:val="0"/>
                <w:color w:val="auto"/>
              </w:rPr>
              <w:t>L1</w:t>
            </w:r>
          </w:p>
        </w:tc>
        <w:tc>
          <w:tcPr>
            <w:tcW w:w="2302" w:type="dxa"/>
            <w:gridSpan w:val="3"/>
            <w:shd w:val="clear" w:color="auto" w:fill="DBE5F1" w:themeFill="accent1" w:themeFillTint="33"/>
          </w:tcPr>
          <w:p w:rsidR="009167F1" w:rsidRPr="001F5C35" w:rsidRDefault="009167F1" w:rsidP="001F5C35">
            <w:pPr>
              <w:jc w:val="center"/>
            </w:pPr>
            <w:r w:rsidRPr="001F5C35">
              <w:t>Date de démarrage</w:t>
            </w:r>
          </w:p>
        </w:tc>
        <w:tc>
          <w:tcPr>
            <w:tcW w:w="2302" w:type="dxa"/>
            <w:gridSpan w:val="2"/>
          </w:tcPr>
          <w:p w:rsidR="009167F1" w:rsidRPr="001F5C35" w:rsidRDefault="009B65A3" w:rsidP="001F5C35">
            <w:pPr>
              <w:jc w:val="center"/>
              <w:rPr>
                <w:rStyle w:val="Emphaseple"/>
                <w:i w:val="0"/>
                <w:color w:val="auto"/>
              </w:rPr>
            </w:pPr>
            <w:r>
              <w:rPr>
                <w:rStyle w:val="Emphaseple"/>
                <w:i w:val="0"/>
                <w:color w:val="auto"/>
              </w:rPr>
              <w:t>02/02/2017</w:t>
            </w:r>
          </w:p>
        </w:tc>
      </w:tr>
      <w:tr w:rsidR="009167F1" w:rsidTr="008A7232">
        <w:trPr>
          <w:jc w:val="center"/>
        </w:trPr>
        <w:tc>
          <w:tcPr>
            <w:tcW w:w="1384" w:type="dxa"/>
            <w:shd w:val="clear" w:color="auto" w:fill="DBE5F1" w:themeFill="accent1" w:themeFillTint="33"/>
          </w:tcPr>
          <w:p w:rsidR="009167F1" w:rsidRPr="001F5C35" w:rsidRDefault="009167F1" w:rsidP="001F5C35">
            <w:pPr>
              <w:jc w:val="center"/>
            </w:pPr>
            <w:r w:rsidRPr="001F5C35">
              <w:t>Titre</w:t>
            </w:r>
          </w:p>
        </w:tc>
        <w:tc>
          <w:tcPr>
            <w:tcW w:w="4533" w:type="dxa"/>
            <w:gridSpan w:val="4"/>
          </w:tcPr>
          <w:p w:rsidR="009167F1" w:rsidRPr="001F5C35" w:rsidRDefault="009167F1" w:rsidP="001F5C35">
            <w:pPr>
              <w:jc w:val="center"/>
            </w:pPr>
            <w:r w:rsidRPr="001F5C35">
              <w:rPr>
                <w:rStyle w:val="Emphaseple"/>
                <w:i w:val="0"/>
                <w:color w:val="auto"/>
              </w:rPr>
              <w:t>Conception</w:t>
            </w:r>
          </w:p>
        </w:tc>
        <w:tc>
          <w:tcPr>
            <w:tcW w:w="2302" w:type="dxa"/>
            <w:gridSpan w:val="3"/>
            <w:shd w:val="clear" w:color="auto" w:fill="DBE5F1" w:themeFill="accent1" w:themeFillTint="33"/>
          </w:tcPr>
          <w:p w:rsidR="009167F1" w:rsidRPr="001F5C35" w:rsidRDefault="009167F1" w:rsidP="001F5C35">
            <w:pPr>
              <w:jc w:val="center"/>
            </w:pPr>
            <w:r w:rsidRPr="001F5C35">
              <w:t>Date de fin</w:t>
            </w:r>
          </w:p>
        </w:tc>
        <w:tc>
          <w:tcPr>
            <w:tcW w:w="2302" w:type="dxa"/>
            <w:gridSpan w:val="2"/>
          </w:tcPr>
          <w:p w:rsidR="009167F1" w:rsidRPr="001F5C35" w:rsidRDefault="009B65A3" w:rsidP="001F5C35">
            <w:pPr>
              <w:jc w:val="center"/>
              <w:rPr>
                <w:rStyle w:val="Emphaseple"/>
                <w:i w:val="0"/>
                <w:color w:val="auto"/>
              </w:rPr>
            </w:pPr>
            <w:r>
              <w:rPr>
                <w:rStyle w:val="Emphaseple"/>
                <w:i w:val="0"/>
                <w:color w:val="auto"/>
              </w:rPr>
              <w:t>20/02/2017</w:t>
            </w:r>
          </w:p>
        </w:tc>
      </w:tr>
      <w:tr w:rsidR="009167F1" w:rsidTr="009167F1">
        <w:trPr>
          <w:jc w:val="center"/>
        </w:trPr>
        <w:tc>
          <w:tcPr>
            <w:tcW w:w="1384" w:type="dxa"/>
            <w:shd w:val="clear" w:color="auto" w:fill="DBE5F1" w:themeFill="accent1" w:themeFillTint="33"/>
          </w:tcPr>
          <w:p w:rsidR="009167F1" w:rsidRPr="001F5C35" w:rsidRDefault="009167F1" w:rsidP="001F5C35">
            <w:pPr>
              <w:jc w:val="center"/>
            </w:pPr>
            <w:r w:rsidRPr="001F5C35">
              <w:lastRenderedPageBreak/>
              <w:t>Participant</w:t>
            </w:r>
          </w:p>
        </w:tc>
        <w:tc>
          <w:tcPr>
            <w:tcW w:w="1446" w:type="dxa"/>
            <w:shd w:val="clear" w:color="auto" w:fill="DBE5F1" w:themeFill="accent1" w:themeFillTint="33"/>
          </w:tcPr>
          <w:p w:rsidR="009167F1" w:rsidRPr="001F5C35" w:rsidRDefault="009167F1" w:rsidP="001F5C35">
            <w:pPr>
              <w:jc w:val="center"/>
              <w:rPr>
                <w:b/>
              </w:rPr>
            </w:pPr>
            <w:r w:rsidRPr="001F5C35">
              <w:rPr>
                <w:b/>
              </w:rPr>
              <w:t>Abdoullah REZGUI</w:t>
            </w:r>
          </w:p>
        </w:tc>
        <w:tc>
          <w:tcPr>
            <w:tcW w:w="1115" w:type="dxa"/>
            <w:shd w:val="clear" w:color="auto" w:fill="DBE5F1" w:themeFill="accent1" w:themeFillTint="33"/>
          </w:tcPr>
          <w:p w:rsidR="009167F1" w:rsidRPr="001F5C35" w:rsidRDefault="009167F1" w:rsidP="001F5C35">
            <w:pPr>
              <w:jc w:val="center"/>
            </w:pPr>
            <w:r w:rsidRPr="001F5C35">
              <w:t>Yassine JRAD</w:t>
            </w:r>
          </w:p>
        </w:tc>
        <w:tc>
          <w:tcPr>
            <w:tcW w:w="1315" w:type="dxa"/>
            <w:shd w:val="clear" w:color="auto" w:fill="DBE5F1" w:themeFill="accent1" w:themeFillTint="33"/>
          </w:tcPr>
          <w:p w:rsidR="009167F1" w:rsidRPr="001F5C35" w:rsidRDefault="009167F1" w:rsidP="001F5C35">
            <w:pPr>
              <w:jc w:val="center"/>
            </w:pPr>
            <w:r w:rsidRPr="001F5C35">
              <w:t>Romain Pace</w:t>
            </w:r>
          </w:p>
        </w:tc>
        <w:tc>
          <w:tcPr>
            <w:tcW w:w="1315" w:type="dxa"/>
            <w:gridSpan w:val="2"/>
            <w:shd w:val="clear" w:color="auto" w:fill="DBE5F1" w:themeFill="accent1" w:themeFillTint="33"/>
          </w:tcPr>
          <w:p w:rsidR="009167F1" w:rsidRPr="001F5C35" w:rsidRDefault="009167F1" w:rsidP="001F5C35">
            <w:pPr>
              <w:jc w:val="center"/>
            </w:pPr>
            <w:r w:rsidRPr="001F5C35">
              <w:t>Anthony PIQUARD</w:t>
            </w:r>
          </w:p>
        </w:tc>
        <w:tc>
          <w:tcPr>
            <w:tcW w:w="1315" w:type="dxa"/>
            <w:shd w:val="clear" w:color="auto" w:fill="DBE5F1" w:themeFill="accent1" w:themeFillTint="33"/>
          </w:tcPr>
          <w:p w:rsidR="009167F1" w:rsidRPr="001F5C35" w:rsidRDefault="009167F1" w:rsidP="001F5C35">
            <w:pPr>
              <w:jc w:val="center"/>
            </w:pPr>
            <w:r w:rsidRPr="001F5C35">
              <w:t>Adrien ZOCCO</w:t>
            </w:r>
          </w:p>
        </w:tc>
        <w:tc>
          <w:tcPr>
            <w:tcW w:w="1500" w:type="dxa"/>
            <w:gridSpan w:val="2"/>
            <w:shd w:val="clear" w:color="auto" w:fill="DBE5F1" w:themeFill="accent1" w:themeFillTint="33"/>
          </w:tcPr>
          <w:p w:rsidR="009167F1" w:rsidRPr="001F5C35" w:rsidRDefault="009167F1" w:rsidP="001F5C35">
            <w:pPr>
              <w:jc w:val="center"/>
            </w:pPr>
            <w:r w:rsidRPr="001F5C35">
              <w:t>Yacine TEBBOUNE</w:t>
            </w:r>
          </w:p>
        </w:tc>
        <w:tc>
          <w:tcPr>
            <w:tcW w:w="1131" w:type="dxa"/>
            <w:shd w:val="clear" w:color="auto" w:fill="DBE5F1" w:themeFill="accent1" w:themeFillTint="33"/>
          </w:tcPr>
          <w:p w:rsidR="009167F1" w:rsidRPr="001F5C35" w:rsidRDefault="009167F1" w:rsidP="001F5C35">
            <w:pPr>
              <w:jc w:val="center"/>
            </w:pPr>
            <w:r w:rsidRPr="001F5C35">
              <w:t>TOTAL</w:t>
            </w:r>
          </w:p>
        </w:tc>
      </w:tr>
      <w:tr w:rsidR="009167F1" w:rsidTr="009167F1">
        <w:trPr>
          <w:jc w:val="center"/>
        </w:trPr>
        <w:tc>
          <w:tcPr>
            <w:tcW w:w="1384" w:type="dxa"/>
            <w:shd w:val="clear" w:color="auto" w:fill="DBE5F1" w:themeFill="accent1" w:themeFillTint="33"/>
          </w:tcPr>
          <w:p w:rsidR="009167F1" w:rsidRPr="001F5C35" w:rsidRDefault="009167F1" w:rsidP="001F5C35">
            <w:pPr>
              <w:jc w:val="center"/>
            </w:pPr>
            <w:r w:rsidRPr="001F5C35">
              <w:t>Effort</w:t>
            </w:r>
          </w:p>
        </w:tc>
        <w:tc>
          <w:tcPr>
            <w:tcW w:w="1446" w:type="dxa"/>
          </w:tcPr>
          <w:p w:rsidR="009167F1" w:rsidRPr="001F5C35" w:rsidRDefault="00423971" w:rsidP="001F5C35">
            <w:pPr>
              <w:jc w:val="center"/>
            </w:pPr>
            <w:r>
              <w:t>12</w:t>
            </w:r>
          </w:p>
        </w:tc>
        <w:tc>
          <w:tcPr>
            <w:tcW w:w="1115" w:type="dxa"/>
          </w:tcPr>
          <w:p w:rsidR="009167F1" w:rsidRPr="001F5C35" w:rsidRDefault="002663B7" w:rsidP="001F5C35">
            <w:pPr>
              <w:jc w:val="center"/>
            </w:pPr>
            <w:r>
              <w:t>15</w:t>
            </w:r>
          </w:p>
        </w:tc>
        <w:tc>
          <w:tcPr>
            <w:tcW w:w="1315" w:type="dxa"/>
          </w:tcPr>
          <w:p w:rsidR="009167F1" w:rsidRPr="001F5C35" w:rsidRDefault="002663B7" w:rsidP="001F5C35">
            <w:pPr>
              <w:jc w:val="center"/>
            </w:pPr>
            <w:r>
              <w:t>12</w:t>
            </w:r>
          </w:p>
        </w:tc>
        <w:tc>
          <w:tcPr>
            <w:tcW w:w="1315" w:type="dxa"/>
            <w:gridSpan w:val="2"/>
          </w:tcPr>
          <w:p w:rsidR="00423971" w:rsidRPr="001F5C35" w:rsidRDefault="00F0399F" w:rsidP="00423971">
            <w:pPr>
              <w:jc w:val="center"/>
            </w:pPr>
            <w:r>
              <w:t>20</w:t>
            </w:r>
          </w:p>
        </w:tc>
        <w:tc>
          <w:tcPr>
            <w:tcW w:w="1315" w:type="dxa"/>
          </w:tcPr>
          <w:p w:rsidR="009167F1" w:rsidRPr="001F5C35" w:rsidRDefault="002663B7" w:rsidP="001F5C35">
            <w:pPr>
              <w:jc w:val="center"/>
            </w:pPr>
            <w:r>
              <w:t>8</w:t>
            </w:r>
          </w:p>
        </w:tc>
        <w:tc>
          <w:tcPr>
            <w:tcW w:w="1500" w:type="dxa"/>
            <w:gridSpan w:val="2"/>
            <w:shd w:val="clear" w:color="auto" w:fill="FFFFFF" w:themeFill="background1"/>
          </w:tcPr>
          <w:p w:rsidR="009167F1" w:rsidRPr="001F5C35" w:rsidRDefault="002663B7" w:rsidP="001F5C35">
            <w:pPr>
              <w:jc w:val="center"/>
            </w:pPr>
            <w:r>
              <w:t>13</w:t>
            </w:r>
          </w:p>
        </w:tc>
        <w:tc>
          <w:tcPr>
            <w:tcW w:w="1131" w:type="dxa"/>
            <w:shd w:val="clear" w:color="auto" w:fill="DBE5F1" w:themeFill="accent1" w:themeFillTint="33"/>
          </w:tcPr>
          <w:p w:rsidR="009167F1" w:rsidRPr="001F5C35" w:rsidRDefault="00205466" w:rsidP="001F5C35">
            <w:pPr>
              <w:jc w:val="center"/>
            </w:pPr>
            <w:r>
              <w:t>8</w:t>
            </w:r>
            <w:r w:rsidR="00B134E1" w:rsidRPr="001F5C35">
              <w:t>0</w:t>
            </w:r>
            <w:r w:rsidR="00041AB8">
              <w:t> h</w:t>
            </w:r>
          </w:p>
        </w:tc>
      </w:tr>
    </w:tbl>
    <w:p w:rsidR="00022159" w:rsidRPr="001E6526" w:rsidRDefault="00022159" w:rsidP="00022159">
      <w:pPr>
        <w:pStyle w:val="Titre3"/>
      </w:pPr>
      <w:r>
        <w:t>Objectif</w:t>
      </w:r>
      <w:r w:rsidRPr="001E6526">
        <w:t xml:space="preserve"> du lot</w:t>
      </w:r>
    </w:p>
    <w:p w:rsidR="00022159" w:rsidRDefault="00022159" w:rsidP="00022159">
      <w:pPr>
        <w:rPr>
          <w:rStyle w:val="Emphaseple"/>
        </w:rPr>
      </w:pPr>
      <w:r w:rsidRPr="00D9408D">
        <w:rPr>
          <w:rStyle w:val="Emphaseple"/>
          <w:color w:val="auto"/>
        </w:rPr>
        <w:t xml:space="preserve">L’objectif de ce lot est la conception intégrale du jeu Katana. Ce lot est le pilier de notre projet, car toute notre conception se basera sur ce dernier. </w:t>
      </w:r>
      <w:r w:rsidR="00935268" w:rsidRPr="00D9408D">
        <w:rPr>
          <w:rStyle w:val="Emphaseple"/>
          <w:color w:val="auto"/>
        </w:rPr>
        <w:t>C’est pourquoi tous les membres de l’équipe y seront sollicités.</w:t>
      </w:r>
    </w:p>
    <w:p w:rsidR="00022159" w:rsidRDefault="00022159" w:rsidP="00022159">
      <w:pPr>
        <w:pStyle w:val="Titre3"/>
      </w:pPr>
      <w:r>
        <w:t>Description du lot</w:t>
      </w:r>
    </w:p>
    <w:p w:rsidR="00FE4027" w:rsidRPr="00FE4027" w:rsidRDefault="00FE4027" w:rsidP="00FE4027"/>
    <w:tbl>
      <w:tblPr>
        <w:tblStyle w:val="Grilledutableau"/>
        <w:tblW w:w="0" w:type="auto"/>
        <w:jc w:val="center"/>
        <w:tblLook w:val="04A0" w:firstRow="1" w:lastRow="0" w:firstColumn="1" w:lastColumn="0" w:noHBand="0" w:noVBand="1"/>
      </w:tblPr>
      <w:tblGrid>
        <w:gridCol w:w="1101"/>
        <w:gridCol w:w="2090"/>
        <w:gridCol w:w="1514"/>
        <w:gridCol w:w="2268"/>
        <w:gridCol w:w="1515"/>
        <w:gridCol w:w="876"/>
      </w:tblGrid>
      <w:tr w:rsidR="00FE4027" w:rsidRPr="00D4179A" w:rsidTr="00C65A5A">
        <w:trPr>
          <w:jc w:val="center"/>
        </w:trPr>
        <w:tc>
          <w:tcPr>
            <w:tcW w:w="1101" w:type="dxa"/>
            <w:shd w:val="clear" w:color="auto" w:fill="DBE5F1" w:themeFill="accent1" w:themeFillTint="33"/>
          </w:tcPr>
          <w:p w:rsidR="00FE4027" w:rsidRPr="001F5C35" w:rsidRDefault="00FE4027" w:rsidP="001F5C35">
            <w:pPr>
              <w:jc w:val="center"/>
            </w:pPr>
            <w:r w:rsidRPr="001F5C35">
              <w:t>Tache</w:t>
            </w:r>
          </w:p>
        </w:tc>
        <w:tc>
          <w:tcPr>
            <w:tcW w:w="2090" w:type="dxa"/>
            <w:shd w:val="clear" w:color="auto" w:fill="DBE5F1" w:themeFill="accent1" w:themeFillTint="33"/>
          </w:tcPr>
          <w:p w:rsidR="00FE4027" w:rsidRPr="001F5C35" w:rsidRDefault="00FE4027" w:rsidP="001F5C35">
            <w:pPr>
              <w:jc w:val="center"/>
            </w:pPr>
            <w:r w:rsidRPr="001F5C35">
              <w:t>Titre</w:t>
            </w:r>
          </w:p>
        </w:tc>
        <w:tc>
          <w:tcPr>
            <w:tcW w:w="1514" w:type="dxa"/>
            <w:shd w:val="clear" w:color="auto" w:fill="DBE5F1" w:themeFill="accent1" w:themeFillTint="33"/>
          </w:tcPr>
          <w:p w:rsidR="00FE4027" w:rsidRPr="001F5C35" w:rsidRDefault="00FE4027" w:rsidP="001F5C35">
            <w:pPr>
              <w:jc w:val="center"/>
            </w:pPr>
            <w:r w:rsidRPr="001F5C35">
              <w:t>Responsable</w:t>
            </w:r>
          </w:p>
        </w:tc>
        <w:tc>
          <w:tcPr>
            <w:tcW w:w="2268" w:type="dxa"/>
            <w:shd w:val="clear" w:color="auto" w:fill="DBE5F1" w:themeFill="accent1" w:themeFillTint="33"/>
          </w:tcPr>
          <w:p w:rsidR="00FE4027" w:rsidRPr="001F5C35" w:rsidRDefault="00FE4027" w:rsidP="001F5C35">
            <w:pPr>
              <w:jc w:val="center"/>
            </w:pPr>
            <w:r w:rsidRPr="001F5C35">
              <w:t>Date de démarrage</w:t>
            </w:r>
          </w:p>
        </w:tc>
        <w:tc>
          <w:tcPr>
            <w:tcW w:w="1418" w:type="dxa"/>
            <w:shd w:val="clear" w:color="auto" w:fill="DBE5F1" w:themeFill="accent1" w:themeFillTint="33"/>
          </w:tcPr>
          <w:p w:rsidR="00FE4027" w:rsidRPr="001F5C35" w:rsidRDefault="00FE4027" w:rsidP="001F5C35">
            <w:pPr>
              <w:jc w:val="center"/>
            </w:pPr>
            <w:r w:rsidRPr="001F5C35">
              <w:t>Date de fin</w:t>
            </w:r>
          </w:p>
        </w:tc>
        <w:tc>
          <w:tcPr>
            <w:tcW w:w="876" w:type="dxa"/>
            <w:shd w:val="clear" w:color="auto" w:fill="DBE5F1" w:themeFill="accent1" w:themeFillTint="33"/>
          </w:tcPr>
          <w:p w:rsidR="00FE4027" w:rsidRPr="001F5C35" w:rsidRDefault="00FE4027" w:rsidP="001F5C35">
            <w:pPr>
              <w:jc w:val="center"/>
            </w:pPr>
            <w:r w:rsidRPr="001F5C35">
              <w:t>Effort</w:t>
            </w:r>
          </w:p>
        </w:tc>
      </w:tr>
      <w:tr w:rsidR="00FE4027" w:rsidRPr="00D4179A" w:rsidTr="00C65A5A">
        <w:trPr>
          <w:jc w:val="center"/>
        </w:trPr>
        <w:tc>
          <w:tcPr>
            <w:tcW w:w="1101" w:type="dxa"/>
          </w:tcPr>
          <w:p w:rsidR="00FE4027" w:rsidRPr="001F5C35" w:rsidRDefault="00FE4027" w:rsidP="001F5C35">
            <w:pPr>
              <w:jc w:val="center"/>
            </w:pPr>
            <w:r w:rsidRPr="001F5C35">
              <w:rPr>
                <w:rStyle w:val="Emphaseple"/>
                <w:i w:val="0"/>
                <w:color w:val="auto"/>
              </w:rPr>
              <w:t>T1</w:t>
            </w:r>
          </w:p>
        </w:tc>
        <w:tc>
          <w:tcPr>
            <w:tcW w:w="2090" w:type="dxa"/>
          </w:tcPr>
          <w:p w:rsidR="00FE4027" w:rsidRPr="001F5C35" w:rsidRDefault="00797271" w:rsidP="001F5C35">
            <w:pPr>
              <w:jc w:val="center"/>
            </w:pPr>
            <w:r w:rsidRPr="001F5C35">
              <w:rPr>
                <w:rStyle w:val="Emphaseple"/>
                <w:i w:val="0"/>
                <w:color w:val="auto"/>
              </w:rPr>
              <w:t>Use case,</w:t>
            </w:r>
            <w:r w:rsidR="000F20F3" w:rsidRPr="001F5C35">
              <w:rPr>
                <w:rStyle w:val="Emphaseple"/>
                <w:i w:val="0"/>
                <w:color w:val="auto"/>
              </w:rPr>
              <w:t xml:space="preserve"> </w:t>
            </w:r>
            <w:r w:rsidR="003C00D3" w:rsidRPr="001F5C35">
              <w:rPr>
                <w:rStyle w:val="Emphaseple"/>
                <w:i w:val="0"/>
                <w:color w:val="auto"/>
              </w:rPr>
              <w:t>diagramme de séquence</w:t>
            </w:r>
          </w:p>
        </w:tc>
        <w:tc>
          <w:tcPr>
            <w:tcW w:w="1514" w:type="dxa"/>
          </w:tcPr>
          <w:p w:rsidR="00FE4027" w:rsidRPr="001F5C35" w:rsidRDefault="00FE4027" w:rsidP="001F5C35">
            <w:pPr>
              <w:jc w:val="center"/>
              <w:rPr>
                <w:rStyle w:val="Emphaseple"/>
                <w:i w:val="0"/>
                <w:color w:val="auto"/>
              </w:rPr>
            </w:pPr>
            <w:r w:rsidRPr="001F5C35">
              <w:rPr>
                <w:rStyle w:val="Emphaseple"/>
                <w:i w:val="0"/>
                <w:color w:val="auto"/>
              </w:rPr>
              <w:t>Abdoullah REZGUI</w:t>
            </w:r>
          </w:p>
        </w:tc>
        <w:tc>
          <w:tcPr>
            <w:tcW w:w="2268" w:type="dxa"/>
          </w:tcPr>
          <w:p w:rsidR="00FE4027" w:rsidRPr="001F5C35" w:rsidRDefault="00F65FA7" w:rsidP="001F5C35">
            <w:pPr>
              <w:jc w:val="center"/>
            </w:pPr>
            <w:r>
              <w:rPr>
                <w:rStyle w:val="Emphaseple"/>
                <w:i w:val="0"/>
                <w:color w:val="auto"/>
              </w:rPr>
              <w:t>02/02/2017</w:t>
            </w:r>
          </w:p>
        </w:tc>
        <w:tc>
          <w:tcPr>
            <w:tcW w:w="1418" w:type="dxa"/>
          </w:tcPr>
          <w:p w:rsidR="00FE4027" w:rsidRPr="001F5C35" w:rsidRDefault="00F65FA7" w:rsidP="001F5C35">
            <w:pPr>
              <w:jc w:val="center"/>
            </w:pPr>
            <w:r>
              <w:rPr>
                <w:rStyle w:val="Emphaseple"/>
                <w:i w:val="0"/>
                <w:color w:val="auto"/>
              </w:rPr>
              <w:t>10/02/2017</w:t>
            </w:r>
          </w:p>
        </w:tc>
        <w:tc>
          <w:tcPr>
            <w:tcW w:w="876" w:type="dxa"/>
          </w:tcPr>
          <w:p w:rsidR="00FE4027" w:rsidRPr="001F5C35" w:rsidRDefault="00205466" w:rsidP="001F5C35">
            <w:pPr>
              <w:jc w:val="center"/>
            </w:pPr>
            <w:r>
              <w:t>3</w:t>
            </w:r>
            <w:r w:rsidR="00F0178D" w:rsidRPr="001F5C35">
              <w:t>0</w:t>
            </w:r>
            <w:r w:rsidR="00041AB8">
              <w:t> h</w:t>
            </w:r>
          </w:p>
        </w:tc>
      </w:tr>
    </w:tbl>
    <w:p w:rsidR="00FE4027" w:rsidRDefault="00FE4027" w:rsidP="00FE4027"/>
    <w:p w:rsidR="00FE4027" w:rsidRDefault="000F20F3" w:rsidP="00FE4027">
      <w:r>
        <w:t xml:space="preserve">Cette tâche correspond à l’identification de toutes les fonctionnalités de l’utilisateur et </w:t>
      </w:r>
      <w:r w:rsidR="001761E8">
        <w:t>de l’</w:t>
      </w:r>
      <w:r w:rsidR="007F5DF8">
        <w:t>administrateur</w:t>
      </w:r>
      <w:r w:rsidR="00041AB8">
        <w:t> </w:t>
      </w:r>
      <w:r w:rsidR="007F5DF8">
        <w:t>; l</w:t>
      </w:r>
      <w:r>
        <w:t xml:space="preserve">e </w:t>
      </w:r>
      <w:r w:rsidR="00750337">
        <w:t xml:space="preserve">tout regroupé dans un diagramme de use case. </w:t>
      </w:r>
      <w:r w:rsidR="00A36507">
        <w:t>É</w:t>
      </w:r>
      <w:r w:rsidR="00750337">
        <w:t>galement</w:t>
      </w:r>
      <w:r w:rsidR="007F5DF8">
        <w:t xml:space="preserve"> seront identifiés les</w:t>
      </w:r>
      <w:r w:rsidR="00750337">
        <w:t xml:space="preserve"> scénarios de chaque use case avec des diagrammes de séquence.</w:t>
      </w:r>
    </w:p>
    <w:p w:rsidR="00E30EF2" w:rsidRDefault="00E30EF2" w:rsidP="00FE4027"/>
    <w:p w:rsidR="00E30EF2" w:rsidRDefault="008F541A" w:rsidP="00FE4027">
      <w:r w:rsidRPr="00AE0682">
        <w:rPr>
          <w:b/>
        </w:rPr>
        <w:t>Participant</w:t>
      </w:r>
      <w:r w:rsidR="007F5DF8" w:rsidRPr="00AE0682">
        <w:rPr>
          <w:b/>
        </w:rPr>
        <w:t>s</w:t>
      </w:r>
      <w:r w:rsidR="00041AB8">
        <w:t> </w:t>
      </w:r>
      <w:r>
        <w:t xml:space="preserve">: Abdoullah REZGUI, Yassine JRAD, Romain PACE, </w:t>
      </w:r>
      <w:r w:rsidRPr="00940C72">
        <w:t>Anthony PIQUARD</w:t>
      </w:r>
      <w:r>
        <w:t>, Adrien ZOCCO, Yacine TEBBOUNE</w:t>
      </w:r>
    </w:p>
    <w:p w:rsidR="008574DD" w:rsidRDefault="008574DD" w:rsidP="00FE4027"/>
    <w:tbl>
      <w:tblPr>
        <w:tblStyle w:val="Grilledutableau"/>
        <w:tblW w:w="0" w:type="auto"/>
        <w:tblInd w:w="137" w:type="dxa"/>
        <w:tblLook w:val="04A0" w:firstRow="1" w:lastRow="0" w:firstColumn="1" w:lastColumn="0" w:noHBand="0" w:noVBand="1"/>
      </w:tblPr>
      <w:tblGrid>
        <w:gridCol w:w="1063"/>
        <w:gridCol w:w="2090"/>
        <w:gridCol w:w="1514"/>
        <w:gridCol w:w="2268"/>
        <w:gridCol w:w="1515"/>
      </w:tblGrid>
      <w:tr w:rsidR="008574DD" w:rsidRPr="00F65990" w:rsidTr="008A7232">
        <w:tc>
          <w:tcPr>
            <w:tcW w:w="1063" w:type="dxa"/>
            <w:shd w:val="clear" w:color="auto" w:fill="DBE5F1" w:themeFill="accent1" w:themeFillTint="33"/>
          </w:tcPr>
          <w:p w:rsidR="008574DD" w:rsidRPr="001F5C35" w:rsidRDefault="008574DD" w:rsidP="001F5C35">
            <w:pPr>
              <w:jc w:val="center"/>
            </w:pPr>
            <w:r w:rsidRPr="001F5C35">
              <w:t>Livrable</w:t>
            </w:r>
          </w:p>
        </w:tc>
        <w:tc>
          <w:tcPr>
            <w:tcW w:w="2090" w:type="dxa"/>
            <w:shd w:val="clear" w:color="auto" w:fill="DBE5F1" w:themeFill="accent1" w:themeFillTint="33"/>
          </w:tcPr>
          <w:p w:rsidR="008574DD" w:rsidRPr="001F5C35" w:rsidRDefault="008574DD" w:rsidP="001F5C35">
            <w:pPr>
              <w:jc w:val="center"/>
            </w:pPr>
            <w:r w:rsidRPr="001F5C35">
              <w:t>Titre</w:t>
            </w:r>
          </w:p>
        </w:tc>
        <w:tc>
          <w:tcPr>
            <w:tcW w:w="1514" w:type="dxa"/>
            <w:shd w:val="clear" w:color="auto" w:fill="DBE5F1" w:themeFill="accent1" w:themeFillTint="33"/>
          </w:tcPr>
          <w:p w:rsidR="008574DD" w:rsidRPr="001F5C35" w:rsidRDefault="008574DD" w:rsidP="001F5C35">
            <w:pPr>
              <w:jc w:val="center"/>
            </w:pPr>
            <w:r w:rsidRPr="001F5C35">
              <w:t>Responsable</w:t>
            </w:r>
          </w:p>
        </w:tc>
        <w:tc>
          <w:tcPr>
            <w:tcW w:w="2268" w:type="dxa"/>
            <w:shd w:val="clear" w:color="auto" w:fill="DBE5F1" w:themeFill="accent1" w:themeFillTint="33"/>
          </w:tcPr>
          <w:p w:rsidR="008574DD" w:rsidRPr="001F5C35" w:rsidRDefault="008574DD" w:rsidP="001F5C35">
            <w:pPr>
              <w:jc w:val="center"/>
            </w:pPr>
            <w:r w:rsidRPr="001F5C35">
              <w:t>Nature</w:t>
            </w:r>
          </w:p>
        </w:tc>
        <w:tc>
          <w:tcPr>
            <w:tcW w:w="1515" w:type="dxa"/>
            <w:shd w:val="clear" w:color="auto" w:fill="DBE5F1" w:themeFill="accent1" w:themeFillTint="33"/>
          </w:tcPr>
          <w:p w:rsidR="008574DD" w:rsidRPr="001F5C35" w:rsidRDefault="008574DD" w:rsidP="001F5C35">
            <w:pPr>
              <w:jc w:val="center"/>
            </w:pPr>
            <w:r w:rsidRPr="001F5C35">
              <w:t>Date de livraison</w:t>
            </w:r>
          </w:p>
        </w:tc>
      </w:tr>
      <w:tr w:rsidR="008574DD" w:rsidTr="008A7232">
        <w:tc>
          <w:tcPr>
            <w:tcW w:w="1063" w:type="dxa"/>
            <w:vAlign w:val="center"/>
          </w:tcPr>
          <w:p w:rsidR="008574DD" w:rsidRPr="001F5C35" w:rsidRDefault="00592578" w:rsidP="001F5C35">
            <w:pPr>
              <w:jc w:val="center"/>
            </w:pPr>
            <w:r w:rsidRPr="001F5C35">
              <w:t>D1.1</w:t>
            </w:r>
            <w:r w:rsidR="008574DD" w:rsidRPr="001F5C35">
              <w:t>.1</w:t>
            </w:r>
          </w:p>
        </w:tc>
        <w:tc>
          <w:tcPr>
            <w:tcW w:w="2090" w:type="dxa"/>
            <w:vAlign w:val="center"/>
          </w:tcPr>
          <w:p w:rsidR="008574DD" w:rsidRPr="001F5C35" w:rsidRDefault="008574DD" w:rsidP="001F5C35">
            <w:pPr>
              <w:jc w:val="center"/>
            </w:pPr>
            <w:r w:rsidRPr="001F5C35">
              <w:t>Use case</w:t>
            </w:r>
          </w:p>
        </w:tc>
        <w:tc>
          <w:tcPr>
            <w:tcW w:w="1514" w:type="dxa"/>
            <w:vAlign w:val="center"/>
          </w:tcPr>
          <w:p w:rsidR="008574DD" w:rsidRPr="001F5C35" w:rsidRDefault="008574DD" w:rsidP="001F5C35">
            <w:pPr>
              <w:jc w:val="center"/>
            </w:pPr>
            <w:r w:rsidRPr="001F5C35">
              <w:t>Abdoullah REZGUI</w:t>
            </w:r>
          </w:p>
        </w:tc>
        <w:tc>
          <w:tcPr>
            <w:tcW w:w="2268" w:type="dxa"/>
            <w:vAlign w:val="center"/>
          </w:tcPr>
          <w:p w:rsidR="008574DD" w:rsidRPr="001F5C35" w:rsidRDefault="008574DD" w:rsidP="001F5C35">
            <w:pPr>
              <w:jc w:val="center"/>
            </w:pPr>
            <w:r w:rsidRPr="001F5C35">
              <w:t>Diagramme de cas d’utilisation</w:t>
            </w:r>
          </w:p>
        </w:tc>
        <w:tc>
          <w:tcPr>
            <w:tcW w:w="1515" w:type="dxa"/>
            <w:vAlign w:val="center"/>
          </w:tcPr>
          <w:p w:rsidR="008574DD" w:rsidRPr="001F5C35" w:rsidRDefault="006E41C1" w:rsidP="001F5C35">
            <w:pPr>
              <w:jc w:val="center"/>
            </w:pPr>
            <w:r>
              <w:t>04/01</w:t>
            </w:r>
            <w:r w:rsidR="008574DD" w:rsidRPr="001F5C35">
              <w:t>/2017</w:t>
            </w:r>
          </w:p>
        </w:tc>
      </w:tr>
      <w:tr w:rsidR="008574DD" w:rsidTr="008A7232">
        <w:tc>
          <w:tcPr>
            <w:tcW w:w="1063" w:type="dxa"/>
            <w:vAlign w:val="center"/>
          </w:tcPr>
          <w:p w:rsidR="008574DD" w:rsidRPr="001F5C35" w:rsidRDefault="008574DD" w:rsidP="001F5C35">
            <w:pPr>
              <w:jc w:val="center"/>
            </w:pPr>
            <w:r w:rsidRPr="001F5C35">
              <w:t>D1</w:t>
            </w:r>
            <w:r w:rsidR="00592578" w:rsidRPr="001F5C35">
              <w:t>.1</w:t>
            </w:r>
            <w:r w:rsidRPr="001F5C35">
              <w:t>.2</w:t>
            </w:r>
          </w:p>
        </w:tc>
        <w:tc>
          <w:tcPr>
            <w:tcW w:w="2090" w:type="dxa"/>
            <w:vAlign w:val="center"/>
          </w:tcPr>
          <w:p w:rsidR="008574DD" w:rsidRPr="001F5C35" w:rsidRDefault="008574DD" w:rsidP="001F5C35">
            <w:pPr>
              <w:jc w:val="center"/>
            </w:pPr>
            <w:r w:rsidRPr="001F5C35">
              <w:t>Scénario des fonctionnalités</w:t>
            </w:r>
          </w:p>
        </w:tc>
        <w:tc>
          <w:tcPr>
            <w:tcW w:w="1514" w:type="dxa"/>
            <w:vAlign w:val="center"/>
          </w:tcPr>
          <w:p w:rsidR="008574DD" w:rsidRPr="001F5C35" w:rsidRDefault="008574DD" w:rsidP="001F5C35">
            <w:pPr>
              <w:jc w:val="center"/>
            </w:pPr>
            <w:r w:rsidRPr="001F5C35">
              <w:t>Yassine JRAD</w:t>
            </w:r>
          </w:p>
        </w:tc>
        <w:tc>
          <w:tcPr>
            <w:tcW w:w="2268" w:type="dxa"/>
            <w:vAlign w:val="center"/>
          </w:tcPr>
          <w:p w:rsidR="008574DD" w:rsidRPr="001F5C35" w:rsidRDefault="008574DD" w:rsidP="001F5C35">
            <w:pPr>
              <w:jc w:val="center"/>
            </w:pPr>
            <w:r w:rsidRPr="001F5C35">
              <w:t>Diagramme de séquence</w:t>
            </w:r>
          </w:p>
        </w:tc>
        <w:tc>
          <w:tcPr>
            <w:tcW w:w="1515" w:type="dxa"/>
            <w:vAlign w:val="center"/>
          </w:tcPr>
          <w:p w:rsidR="008574DD" w:rsidRPr="001F5C35" w:rsidRDefault="006E41C1" w:rsidP="001F5C35">
            <w:pPr>
              <w:jc w:val="center"/>
            </w:pPr>
            <w:r>
              <w:t>10/02</w:t>
            </w:r>
            <w:r w:rsidR="008574DD" w:rsidRPr="001F5C35">
              <w:t>/2017</w:t>
            </w:r>
          </w:p>
        </w:tc>
      </w:tr>
    </w:tbl>
    <w:p w:rsidR="008574DD" w:rsidRDefault="008574DD" w:rsidP="00FE4027"/>
    <w:p w:rsidR="00DE396E" w:rsidRDefault="00DE396E" w:rsidP="00022159"/>
    <w:tbl>
      <w:tblPr>
        <w:tblStyle w:val="Grilledutableau"/>
        <w:tblW w:w="0" w:type="auto"/>
        <w:jc w:val="center"/>
        <w:tblLook w:val="04A0" w:firstRow="1" w:lastRow="0" w:firstColumn="1" w:lastColumn="0" w:noHBand="0" w:noVBand="1"/>
      </w:tblPr>
      <w:tblGrid>
        <w:gridCol w:w="1101"/>
        <w:gridCol w:w="2090"/>
        <w:gridCol w:w="1514"/>
        <w:gridCol w:w="2268"/>
        <w:gridCol w:w="1515"/>
        <w:gridCol w:w="876"/>
      </w:tblGrid>
      <w:tr w:rsidR="00022159" w:rsidRPr="00D4179A" w:rsidTr="00610077">
        <w:trPr>
          <w:jc w:val="center"/>
        </w:trPr>
        <w:tc>
          <w:tcPr>
            <w:tcW w:w="1101" w:type="dxa"/>
            <w:shd w:val="clear" w:color="auto" w:fill="DBE5F1" w:themeFill="accent1" w:themeFillTint="33"/>
          </w:tcPr>
          <w:p w:rsidR="00022159" w:rsidRPr="001F5C35" w:rsidRDefault="00022159" w:rsidP="001F5C35">
            <w:pPr>
              <w:jc w:val="center"/>
            </w:pPr>
            <w:r w:rsidRPr="001F5C35">
              <w:t>Tache</w:t>
            </w:r>
          </w:p>
        </w:tc>
        <w:tc>
          <w:tcPr>
            <w:tcW w:w="2090" w:type="dxa"/>
            <w:shd w:val="clear" w:color="auto" w:fill="DBE5F1" w:themeFill="accent1" w:themeFillTint="33"/>
          </w:tcPr>
          <w:p w:rsidR="00022159" w:rsidRPr="001F5C35" w:rsidRDefault="00022159" w:rsidP="001F5C35">
            <w:pPr>
              <w:jc w:val="center"/>
            </w:pPr>
            <w:r w:rsidRPr="001F5C35">
              <w:t>Titre</w:t>
            </w:r>
          </w:p>
        </w:tc>
        <w:tc>
          <w:tcPr>
            <w:tcW w:w="1514" w:type="dxa"/>
            <w:shd w:val="clear" w:color="auto" w:fill="DBE5F1" w:themeFill="accent1" w:themeFillTint="33"/>
          </w:tcPr>
          <w:p w:rsidR="00022159" w:rsidRPr="001F5C35" w:rsidRDefault="00022159" w:rsidP="001F5C35">
            <w:pPr>
              <w:jc w:val="center"/>
            </w:pPr>
            <w:r w:rsidRPr="001F5C35">
              <w:t>Responsable</w:t>
            </w:r>
          </w:p>
        </w:tc>
        <w:tc>
          <w:tcPr>
            <w:tcW w:w="2268" w:type="dxa"/>
            <w:shd w:val="clear" w:color="auto" w:fill="DBE5F1" w:themeFill="accent1" w:themeFillTint="33"/>
          </w:tcPr>
          <w:p w:rsidR="00022159" w:rsidRPr="001F5C35" w:rsidRDefault="00022159" w:rsidP="001F5C35">
            <w:pPr>
              <w:jc w:val="center"/>
            </w:pPr>
            <w:r w:rsidRPr="001F5C35">
              <w:t>Date de démarrage</w:t>
            </w:r>
          </w:p>
        </w:tc>
        <w:tc>
          <w:tcPr>
            <w:tcW w:w="1418" w:type="dxa"/>
            <w:shd w:val="clear" w:color="auto" w:fill="DBE5F1" w:themeFill="accent1" w:themeFillTint="33"/>
          </w:tcPr>
          <w:p w:rsidR="00022159" w:rsidRPr="001F5C35" w:rsidRDefault="00022159" w:rsidP="001F5C35">
            <w:pPr>
              <w:jc w:val="center"/>
            </w:pPr>
            <w:r w:rsidRPr="001F5C35">
              <w:t>Date de fin</w:t>
            </w:r>
          </w:p>
        </w:tc>
        <w:tc>
          <w:tcPr>
            <w:tcW w:w="876" w:type="dxa"/>
            <w:shd w:val="clear" w:color="auto" w:fill="DBE5F1" w:themeFill="accent1" w:themeFillTint="33"/>
          </w:tcPr>
          <w:p w:rsidR="00022159" w:rsidRPr="001F5C35" w:rsidRDefault="00022159" w:rsidP="001F5C35">
            <w:pPr>
              <w:jc w:val="center"/>
            </w:pPr>
            <w:r w:rsidRPr="001F5C35">
              <w:t>Effort</w:t>
            </w:r>
          </w:p>
        </w:tc>
      </w:tr>
      <w:tr w:rsidR="00022159" w:rsidRPr="00D4179A" w:rsidTr="00610077">
        <w:trPr>
          <w:jc w:val="center"/>
        </w:trPr>
        <w:tc>
          <w:tcPr>
            <w:tcW w:w="1101" w:type="dxa"/>
          </w:tcPr>
          <w:p w:rsidR="00022159" w:rsidRPr="001F5C35" w:rsidRDefault="009921D1" w:rsidP="001F5C35">
            <w:pPr>
              <w:jc w:val="center"/>
            </w:pPr>
            <w:r w:rsidRPr="001F5C35">
              <w:rPr>
                <w:rStyle w:val="Emphaseple"/>
                <w:i w:val="0"/>
                <w:color w:val="auto"/>
              </w:rPr>
              <w:t>T2</w:t>
            </w:r>
          </w:p>
        </w:tc>
        <w:tc>
          <w:tcPr>
            <w:tcW w:w="2090" w:type="dxa"/>
          </w:tcPr>
          <w:p w:rsidR="00022159" w:rsidRPr="001F5C35" w:rsidRDefault="00610077" w:rsidP="001F5C35">
            <w:pPr>
              <w:jc w:val="center"/>
            </w:pPr>
            <w:r w:rsidRPr="001F5C35">
              <w:rPr>
                <w:rStyle w:val="Emphaseple"/>
                <w:i w:val="0"/>
                <w:color w:val="auto"/>
              </w:rPr>
              <w:t>Conception</w:t>
            </w:r>
            <w:r w:rsidR="00FE4027" w:rsidRPr="001F5C35">
              <w:rPr>
                <w:rStyle w:val="Emphaseple"/>
                <w:i w:val="0"/>
                <w:color w:val="auto"/>
              </w:rPr>
              <w:t xml:space="preserve"> des classes</w:t>
            </w:r>
          </w:p>
        </w:tc>
        <w:tc>
          <w:tcPr>
            <w:tcW w:w="1514" w:type="dxa"/>
          </w:tcPr>
          <w:p w:rsidR="00022159" w:rsidRPr="001F5C35" w:rsidRDefault="00F13597" w:rsidP="001F5C35">
            <w:pPr>
              <w:jc w:val="center"/>
              <w:rPr>
                <w:rStyle w:val="Emphaseple"/>
                <w:i w:val="0"/>
                <w:color w:val="auto"/>
              </w:rPr>
            </w:pPr>
            <w:r w:rsidRPr="001F5C35">
              <w:rPr>
                <w:rStyle w:val="Emphaseple"/>
                <w:i w:val="0"/>
                <w:color w:val="auto"/>
              </w:rPr>
              <w:t>Yassine JRAD</w:t>
            </w:r>
          </w:p>
        </w:tc>
        <w:tc>
          <w:tcPr>
            <w:tcW w:w="2268" w:type="dxa"/>
          </w:tcPr>
          <w:p w:rsidR="00022159" w:rsidRPr="001F5C35" w:rsidRDefault="000110A1" w:rsidP="001F5C35">
            <w:pPr>
              <w:jc w:val="center"/>
            </w:pPr>
            <w:r>
              <w:rPr>
                <w:rStyle w:val="Emphaseple"/>
                <w:i w:val="0"/>
                <w:color w:val="auto"/>
              </w:rPr>
              <w:t>13/02/2017</w:t>
            </w:r>
          </w:p>
        </w:tc>
        <w:tc>
          <w:tcPr>
            <w:tcW w:w="1418" w:type="dxa"/>
          </w:tcPr>
          <w:p w:rsidR="00022159" w:rsidRPr="001F5C35" w:rsidRDefault="000110A1" w:rsidP="001F5C35">
            <w:pPr>
              <w:jc w:val="center"/>
            </w:pPr>
            <w:r>
              <w:rPr>
                <w:rStyle w:val="Emphaseple"/>
                <w:i w:val="0"/>
                <w:color w:val="auto"/>
              </w:rPr>
              <w:t>20/02/2017</w:t>
            </w:r>
          </w:p>
        </w:tc>
        <w:tc>
          <w:tcPr>
            <w:tcW w:w="876" w:type="dxa"/>
          </w:tcPr>
          <w:p w:rsidR="00022159" w:rsidRPr="001F5C35" w:rsidRDefault="00553215" w:rsidP="001F5C35">
            <w:pPr>
              <w:jc w:val="center"/>
            </w:pPr>
            <w:r w:rsidRPr="001F5C35">
              <w:t>50</w:t>
            </w:r>
            <w:r w:rsidR="00041AB8">
              <w:t> </w:t>
            </w:r>
            <w:r w:rsidR="00022159" w:rsidRPr="001F5C35">
              <w:t>h</w:t>
            </w:r>
          </w:p>
        </w:tc>
      </w:tr>
    </w:tbl>
    <w:p w:rsidR="00935268" w:rsidRDefault="00935268" w:rsidP="00F159F2">
      <w:pPr>
        <w:rPr>
          <w:rStyle w:val="Emphaseple"/>
          <w:color w:val="auto"/>
        </w:rPr>
      </w:pPr>
    </w:p>
    <w:p w:rsidR="00935268" w:rsidRPr="00393107" w:rsidRDefault="00035D15" w:rsidP="00610077">
      <w:pPr>
        <w:rPr>
          <w:rStyle w:val="Emphaseple"/>
          <w:i w:val="0"/>
          <w:color w:val="auto"/>
        </w:rPr>
      </w:pPr>
      <w:r w:rsidRPr="00393107">
        <w:rPr>
          <w:rStyle w:val="Emphaseple"/>
          <w:i w:val="0"/>
          <w:color w:val="auto"/>
        </w:rPr>
        <w:t>Cette tâche corr</w:t>
      </w:r>
      <w:r w:rsidR="00C956E5" w:rsidRPr="00393107">
        <w:rPr>
          <w:rStyle w:val="Emphaseple"/>
          <w:i w:val="0"/>
          <w:color w:val="auto"/>
        </w:rPr>
        <w:t>espond à la conception</w:t>
      </w:r>
      <w:r w:rsidR="00791510" w:rsidRPr="00393107">
        <w:rPr>
          <w:rStyle w:val="Emphaseple"/>
          <w:i w:val="0"/>
          <w:color w:val="auto"/>
        </w:rPr>
        <w:t xml:space="preserve"> intégrale</w:t>
      </w:r>
      <w:r w:rsidR="00C956E5" w:rsidRPr="00393107">
        <w:rPr>
          <w:rStyle w:val="Emphaseple"/>
          <w:i w:val="0"/>
          <w:color w:val="auto"/>
        </w:rPr>
        <w:t xml:space="preserve"> </w:t>
      </w:r>
      <w:r w:rsidR="00791510" w:rsidRPr="00393107">
        <w:rPr>
          <w:rStyle w:val="Emphaseple"/>
          <w:i w:val="0"/>
          <w:color w:val="auto"/>
        </w:rPr>
        <w:t xml:space="preserve">de notre application. Le rendu sera un </w:t>
      </w:r>
      <w:r w:rsidR="005B3CC2" w:rsidRPr="00393107">
        <w:rPr>
          <w:rStyle w:val="Emphaseple"/>
          <w:i w:val="0"/>
          <w:color w:val="auto"/>
        </w:rPr>
        <w:t xml:space="preserve">diagramme de classe qui nous servira de </w:t>
      </w:r>
      <w:r w:rsidR="002A3233" w:rsidRPr="00393107">
        <w:rPr>
          <w:rStyle w:val="Emphaseple"/>
          <w:i w:val="0"/>
          <w:color w:val="auto"/>
        </w:rPr>
        <w:t>base conceptuelle de notre</w:t>
      </w:r>
      <w:r w:rsidR="005B3CC2" w:rsidRPr="00393107">
        <w:rPr>
          <w:rStyle w:val="Emphaseple"/>
          <w:i w:val="0"/>
          <w:color w:val="auto"/>
        </w:rPr>
        <w:t xml:space="preserve"> proje</w:t>
      </w:r>
      <w:r w:rsidR="007A08FD" w:rsidRPr="00393107">
        <w:rPr>
          <w:rStyle w:val="Emphaseple"/>
          <w:i w:val="0"/>
          <w:color w:val="auto"/>
        </w:rPr>
        <w:t xml:space="preserve">t. Une attention particulière </w:t>
      </w:r>
      <w:r w:rsidR="005B3CC2" w:rsidRPr="00393107">
        <w:rPr>
          <w:rStyle w:val="Emphaseple"/>
          <w:i w:val="0"/>
          <w:color w:val="auto"/>
        </w:rPr>
        <w:t>doit</w:t>
      </w:r>
      <w:r w:rsidR="007A08FD" w:rsidRPr="00393107">
        <w:rPr>
          <w:rStyle w:val="Emphaseple"/>
          <w:i w:val="0"/>
          <w:color w:val="auto"/>
        </w:rPr>
        <w:t xml:space="preserve"> y</w:t>
      </w:r>
      <w:r w:rsidR="005B3CC2" w:rsidRPr="00393107">
        <w:rPr>
          <w:rStyle w:val="Emphaseple"/>
          <w:i w:val="0"/>
          <w:color w:val="auto"/>
        </w:rPr>
        <w:t xml:space="preserve"> être accord</w:t>
      </w:r>
      <w:r w:rsidR="002630A0" w:rsidRPr="00393107">
        <w:rPr>
          <w:rStyle w:val="Emphaseple"/>
          <w:i w:val="0"/>
          <w:color w:val="auto"/>
        </w:rPr>
        <w:t>ée</w:t>
      </w:r>
      <w:r w:rsidR="005B3CC2" w:rsidRPr="00393107">
        <w:rPr>
          <w:rStyle w:val="Emphaseple"/>
          <w:i w:val="0"/>
          <w:color w:val="auto"/>
        </w:rPr>
        <w:t>. L’utilisation des design pattern doit être renforcée pour pallier aux problèmes de conception récur</w:t>
      </w:r>
      <w:r w:rsidR="007A08FD" w:rsidRPr="00393107">
        <w:rPr>
          <w:rStyle w:val="Emphaseple"/>
          <w:i w:val="0"/>
          <w:color w:val="auto"/>
        </w:rPr>
        <w:t>r</w:t>
      </w:r>
      <w:r w:rsidR="005B3CC2" w:rsidRPr="00393107">
        <w:rPr>
          <w:rStyle w:val="Emphaseple"/>
          <w:i w:val="0"/>
          <w:color w:val="auto"/>
        </w:rPr>
        <w:t>ent</w:t>
      </w:r>
      <w:r w:rsidR="00A36507" w:rsidRPr="00393107">
        <w:rPr>
          <w:rStyle w:val="Emphaseple"/>
          <w:i w:val="0"/>
          <w:color w:val="auto"/>
        </w:rPr>
        <w:t xml:space="preserve">s </w:t>
      </w:r>
      <w:r w:rsidR="005B3CC2" w:rsidRPr="00393107">
        <w:rPr>
          <w:rStyle w:val="Emphaseple"/>
          <w:i w:val="0"/>
          <w:color w:val="auto"/>
        </w:rPr>
        <w:t>et pour nous permettre la meilleure conception possible</w:t>
      </w:r>
      <w:r w:rsidR="00532153" w:rsidRPr="00393107">
        <w:rPr>
          <w:rStyle w:val="Emphaseple"/>
          <w:i w:val="0"/>
          <w:color w:val="auto"/>
        </w:rPr>
        <w:t xml:space="preserve"> </w:t>
      </w:r>
      <w:r w:rsidR="00791510" w:rsidRPr="00393107">
        <w:rPr>
          <w:rStyle w:val="Emphaseple"/>
          <w:i w:val="0"/>
          <w:color w:val="auto"/>
        </w:rPr>
        <w:t>de notre application</w:t>
      </w:r>
      <w:r w:rsidR="005B3CC2" w:rsidRPr="00393107">
        <w:rPr>
          <w:rStyle w:val="Emphaseple"/>
          <w:i w:val="0"/>
          <w:color w:val="auto"/>
        </w:rPr>
        <w:t>.</w:t>
      </w:r>
    </w:p>
    <w:p w:rsidR="00FE4027" w:rsidRDefault="00FE4027" w:rsidP="00610077">
      <w:pPr>
        <w:rPr>
          <w:rStyle w:val="Emphaseple"/>
          <w:color w:val="auto"/>
        </w:rPr>
      </w:pPr>
    </w:p>
    <w:p w:rsidR="00FE4027" w:rsidRDefault="009921D1" w:rsidP="00FE4027">
      <w:r w:rsidRPr="00AE0682">
        <w:rPr>
          <w:b/>
        </w:rPr>
        <w:t>Participants</w:t>
      </w:r>
      <w:r w:rsidR="00041AB8">
        <w:t> </w:t>
      </w:r>
      <w:r>
        <w:t xml:space="preserve">: </w:t>
      </w:r>
      <w:r w:rsidR="008F541A">
        <w:t xml:space="preserve">Abdoullah REZGUI, Yassine JRAD, Romain PACE, </w:t>
      </w:r>
      <w:r w:rsidR="008F541A" w:rsidRPr="00940C72">
        <w:t>Anthony PIQUARD</w:t>
      </w:r>
      <w:r w:rsidR="008F541A">
        <w:t>, Adrien ZOCCO, Yacine TEBBOUNE</w:t>
      </w:r>
    </w:p>
    <w:p w:rsidR="00BD6F27" w:rsidRDefault="00BD6F27" w:rsidP="00FE4027"/>
    <w:tbl>
      <w:tblPr>
        <w:tblStyle w:val="Grilledutableau"/>
        <w:tblW w:w="0" w:type="auto"/>
        <w:tblInd w:w="137" w:type="dxa"/>
        <w:tblLook w:val="04A0" w:firstRow="1" w:lastRow="0" w:firstColumn="1" w:lastColumn="0" w:noHBand="0" w:noVBand="1"/>
      </w:tblPr>
      <w:tblGrid>
        <w:gridCol w:w="1063"/>
        <w:gridCol w:w="2090"/>
        <w:gridCol w:w="1514"/>
        <w:gridCol w:w="2268"/>
        <w:gridCol w:w="1515"/>
      </w:tblGrid>
      <w:tr w:rsidR="008574DD" w:rsidRPr="00F65990" w:rsidTr="008A7232">
        <w:tc>
          <w:tcPr>
            <w:tcW w:w="1063" w:type="dxa"/>
            <w:shd w:val="clear" w:color="auto" w:fill="DBE5F1" w:themeFill="accent1" w:themeFillTint="33"/>
          </w:tcPr>
          <w:p w:rsidR="008574DD" w:rsidRPr="001F5C35" w:rsidRDefault="008574DD" w:rsidP="001F5C35">
            <w:pPr>
              <w:jc w:val="center"/>
            </w:pPr>
            <w:r w:rsidRPr="001F5C35">
              <w:t>Livrable</w:t>
            </w:r>
          </w:p>
        </w:tc>
        <w:tc>
          <w:tcPr>
            <w:tcW w:w="2090" w:type="dxa"/>
            <w:shd w:val="clear" w:color="auto" w:fill="DBE5F1" w:themeFill="accent1" w:themeFillTint="33"/>
          </w:tcPr>
          <w:p w:rsidR="008574DD" w:rsidRPr="001F5C35" w:rsidRDefault="008574DD" w:rsidP="001F5C35">
            <w:pPr>
              <w:jc w:val="center"/>
            </w:pPr>
            <w:r w:rsidRPr="001F5C35">
              <w:t>Titre</w:t>
            </w:r>
          </w:p>
        </w:tc>
        <w:tc>
          <w:tcPr>
            <w:tcW w:w="1514" w:type="dxa"/>
            <w:shd w:val="clear" w:color="auto" w:fill="DBE5F1" w:themeFill="accent1" w:themeFillTint="33"/>
          </w:tcPr>
          <w:p w:rsidR="008574DD" w:rsidRPr="001F5C35" w:rsidRDefault="008574DD" w:rsidP="001F5C35">
            <w:pPr>
              <w:jc w:val="center"/>
            </w:pPr>
            <w:r w:rsidRPr="001F5C35">
              <w:t>Responsable</w:t>
            </w:r>
          </w:p>
        </w:tc>
        <w:tc>
          <w:tcPr>
            <w:tcW w:w="2268" w:type="dxa"/>
            <w:shd w:val="clear" w:color="auto" w:fill="DBE5F1" w:themeFill="accent1" w:themeFillTint="33"/>
          </w:tcPr>
          <w:p w:rsidR="008574DD" w:rsidRPr="001F5C35" w:rsidRDefault="008574DD" w:rsidP="001F5C35">
            <w:pPr>
              <w:jc w:val="center"/>
            </w:pPr>
            <w:r w:rsidRPr="001F5C35">
              <w:t>Nature</w:t>
            </w:r>
          </w:p>
        </w:tc>
        <w:tc>
          <w:tcPr>
            <w:tcW w:w="1515" w:type="dxa"/>
            <w:shd w:val="clear" w:color="auto" w:fill="DBE5F1" w:themeFill="accent1" w:themeFillTint="33"/>
          </w:tcPr>
          <w:p w:rsidR="008574DD" w:rsidRPr="001F5C35" w:rsidRDefault="008574DD" w:rsidP="001F5C35">
            <w:pPr>
              <w:jc w:val="center"/>
            </w:pPr>
            <w:r w:rsidRPr="001F5C35">
              <w:t>Date de livraison</w:t>
            </w:r>
          </w:p>
        </w:tc>
      </w:tr>
      <w:tr w:rsidR="008574DD" w:rsidTr="008A7232">
        <w:tc>
          <w:tcPr>
            <w:tcW w:w="1063" w:type="dxa"/>
            <w:vAlign w:val="center"/>
          </w:tcPr>
          <w:p w:rsidR="008574DD" w:rsidRPr="001F5C35" w:rsidRDefault="00592578" w:rsidP="001F5C35">
            <w:pPr>
              <w:jc w:val="center"/>
            </w:pPr>
            <w:r w:rsidRPr="001F5C35">
              <w:t>D1.2</w:t>
            </w:r>
            <w:r w:rsidR="008574DD" w:rsidRPr="001F5C35">
              <w:t>.1</w:t>
            </w:r>
          </w:p>
        </w:tc>
        <w:tc>
          <w:tcPr>
            <w:tcW w:w="2090" w:type="dxa"/>
            <w:vAlign w:val="center"/>
          </w:tcPr>
          <w:p w:rsidR="008574DD" w:rsidRPr="001F5C35" w:rsidRDefault="008574DD" w:rsidP="001F5C35">
            <w:pPr>
              <w:jc w:val="center"/>
            </w:pPr>
            <w:r w:rsidRPr="001F5C35">
              <w:t>Diagramme de classe</w:t>
            </w:r>
          </w:p>
        </w:tc>
        <w:tc>
          <w:tcPr>
            <w:tcW w:w="1514" w:type="dxa"/>
            <w:vAlign w:val="center"/>
          </w:tcPr>
          <w:p w:rsidR="008574DD" w:rsidRPr="001F5C35" w:rsidRDefault="00F13597" w:rsidP="001F5C35">
            <w:pPr>
              <w:jc w:val="center"/>
            </w:pPr>
            <w:r w:rsidRPr="001F5C35">
              <w:rPr>
                <w:rStyle w:val="Emphaseple"/>
                <w:i w:val="0"/>
                <w:color w:val="auto"/>
              </w:rPr>
              <w:t>Yassine JRAD</w:t>
            </w:r>
          </w:p>
        </w:tc>
        <w:tc>
          <w:tcPr>
            <w:tcW w:w="2268" w:type="dxa"/>
            <w:vAlign w:val="center"/>
          </w:tcPr>
          <w:p w:rsidR="008574DD" w:rsidRPr="001F5C35" w:rsidRDefault="00FC3D2D" w:rsidP="001F5C35">
            <w:pPr>
              <w:jc w:val="center"/>
            </w:pPr>
            <w:r w:rsidRPr="001F5C35">
              <w:t>Diagramme de classe</w:t>
            </w:r>
          </w:p>
        </w:tc>
        <w:tc>
          <w:tcPr>
            <w:tcW w:w="1515" w:type="dxa"/>
            <w:vAlign w:val="center"/>
          </w:tcPr>
          <w:p w:rsidR="008574DD" w:rsidRPr="001F5C35" w:rsidRDefault="004A02CB" w:rsidP="001F5C35">
            <w:pPr>
              <w:jc w:val="center"/>
            </w:pPr>
            <w:r>
              <w:t>20</w:t>
            </w:r>
            <w:r w:rsidR="00766064">
              <w:t>/02</w:t>
            </w:r>
            <w:r w:rsidR="008574DD" w:rsidRPr="001F5C35">
              <w:t>/2017</w:t>
            </w:r>
          </w:p>
        </w:tc>
      </w:tr>
    </w:tbl>
    <w:p w:rsidR="00022159" w:rsidRDefault="00022159" w:rsidP="00022159"/>
    <w:tbl>
      <w:tblPr>
        <w:tblStyle w:val="Grilledutableau"/>
        <w:tblW w:w="0" w:type="auto"/>
        <w:jc w:val="center"/>
        <w:tblLayout w:type="fixed"/>
        <w:tblLook w:val="04A0" w:firstRow="1" w:lastRow="0" w:firstColumn="1" w:lastColumn="0" w:noHBand="0" w:noVBand="1"/>
      </w:tblPr>
      <w:tblGrid>
        <w:gridCol w:w="1384"/>
        <w:gridCol w:w="1446"/>
        <w:gridCol w:w="1115"/>
        <w:gridCol w:w="657"/>
        <w:gridCol w:w="658"/>
        <w:gridCol w:w="1644"/>
        <w:gridCol w:w="37"/>
        <w:gridCol w:w="949"/>
        <w:gridCol w:w="1316"/>
      </w:tblGrid>
      <w:tr w:rsidR="00022159" w:rsidTr="00F159F2">
        <w:trPr>
          <w:jc w:val="center"/>
        </w:trPr>
        <w:tc>
          <w:tcPr>
            <w:tcW w:w="1384" w:type="dxa"/>
            <w:shd w:val="clear" w:color="auto" w:fill="DBE5F1" w:themeFill="accent1" w:themeFillTint="33"/>
          </w:tcPr>
          <w:p w:rsidR="00022159" w:rsidRPr="001F5C35" w:rsidRDefault="00022159" w:rsidP="001F5C35">
            <w:pPr>
              <w:jc w:val="center"/>
            </w:pPr>
            <w:r w:rsidRPr="001F5C35">
              <w:t>Identifiant</w:t>
            </w:r>
          </w:p>
        </w:tc>
        <w:tc>
          <w:tcPr>
            <w:tcW w:w="3218" w:type="dxa"/>
            <w:gridSpan w:val="3"/>
          </w:tcPr>
          <w:p w:rsidR="00022159" w:rsidRPr="001F5C35" w:rsidRDefault="00D554E6" w:rsidP="001F5C35">
            <w:pPr>
              <w:jc w:val="center"/>
              <w:rPr>
                <w:rStyle w:val="Emphaseple"/>
                <w:i w:val="0"/>
                <w:color w:val="auto"/>
              </w:rPr>
            </w:pPr>
            <w:r w:rsidRPr="001F5C35">
              <w:rPr>
                <w:rStyle w:val="Emphaseple"/>
                <w:i w:val="0"/>
                <w:color w:val="auto"/>
              </w:rPr>
              <w:t>L2</w:t>
            </w:r>
          </w:p>
        </w:tc>
        <w:tc>
          <w:tcPr>
            <w:tcW w:w="2302" w:type="dxa"/>
            <w:gridSpan w:val="2"/>
            <w:shd w:val="clear" w:color="auto" w:fill="DBE5F1" w:themeFill="accent1" w:themeFillTint="33"/>
          </w:tcPr>
          <w:p w:rsidR="00022159" w:rsidRPr="001F5C35" w:rsidRDefault="00022159" w:rsidP="001F5C35">
            <w:pPr>
              <w:jc w:val="center"/>
            </w:pPr>
            <w:r w:rsidRPr="001F5C35">
              <w:t>Date de démarrage</w:t>
            </w:r>
          </w:p>
        </w:tc>
        <w:tc>
          <w:tcPr>
            <w:tcW w:w="2302" w:type="dxa"/>
            <w:gridSpan w:val="3"/>
          </w:tcPr>
          <w:p w:rsidR="00022159" w:rsidRPr="001F5C35" w:rsidRDefault="00084047" w:rsidP="001F5C35">
            <w:pPr>
              <w:jc w:val="center"/>
              <w:rPr>
                <w:rStyle w:val="Emphaseple"/>
                <w:i w:val="0"/>
                <w:color w:val="auto"/>
              </w:rPr>
            </w:pPr>
            <w:r>
              <w:rPr>
                <w:rStyle w:val="Emphaseple"/>
                <w:i w:val="0"/>
                <w:color w:val="auto"/>
              </w:rPr>
              <w:t>21/02/2017</w:t>
            </w:r>
          </w:p>
        </w:tc>
      </w:tr>
      <w:tr w:rsidR="00022159" w:rsidTr="00F159F2">
        <w:trPr>
          <w:jc w:val="center"/>
        </w:trPr>
        <w:tc>
          <w:tcPr>
            <w:tcW w:w="1384" w:type="dxa"/>
            <w:shd w:val="clear" w:color="auto" w:fill="DBE5F1" w:themeFill="accent1" w:themeFillTint="33"/>
          </w:tcPr>
          <w:p w:rsidR="00022159" w:rsidRPr="001F5C35" w:rsidRDefault="00022159" w:rsidP="001F5C35">
            <w:pPr>
              <w:jc w:val="center"/>
            </w:pPr>
            <w:r w:rsidRPr="001F5C35">
              <w:lastRenderedPageBreak/>
              <w:t>Titre</w:t>
            </w:r>
          </w:p>
        </w:tc>
        <w:tc>
          <w:tcPr>
            <w:tcW w:w="3218" w:type="dxa"/>
            <w:gridSpan w:val="3"/>
          </w:tcPr>
          <w:p w:rsidR="00022159" w:rsidRPr="001F5C35" w:rsidRDefault="00FE4221" w:rsidP="001F5C35">
            <w:pPr>
              <w:jc w:val="center"/>
              <w:rPr>
                <w:rStyle w:val="Emphaseple"/>
                <w:i w:val="0"/>
                <w:color w:val="auto"/>
              </w:rPr>
            </w:pPr>
            <w:r w:rsidRPr="001F5C35">
              <w:rPr>
                <w:rStyle w:val="Emphaseple"/>
                <w:i w:val="0"/>
                <w:color w:val="auto"/>
              </w:rPr>
              <w:t>Administration et authentification</w:t>
            </w:r>
          </w:p>
        </w:tc>
        <w:tc>
          <w:tcPr>
            <w:tcW w:w="2302" w:type="dxa"/>
            <w:gridSpan w:val="2"/>
            <w:shd w:val="clear" w:color="auto" w:fill="DBE5F1" w:themeFill="accent1" w:themeFillTint="33"/>
          </w:tcPr>
          <w:p w:rsidR="00022159" w:rsidRPr="001F5C35" w:rsidRDefault="00022159" w:rsidP="001F5C35">
            <w:pPr>
              <w:jc w:val="center"/>
            </w:pPr>
            <w:r w:rsidRPr="001F5C35">
              <w:t>Date de fin</w:t>
            </w:r>
          </w:p>
        </w:tc>
        <w:tc>
          <w:tcPr>
            <w:tcW w:w="2302" w:type="dxa"/>
            <w:gridSpan w:val="3"/>
          </w:tcPr>
          <w:p w:rsidR="00022159" w:rsidRPr="001F5C35" w:rsidRDefault="00084047" w:rsidP="001F5C35">
            <w:pPr>
              <w:jc w:val="center"/>
              <w:rPr>
                <w:rStyle w:val="Emphaseple"/>
                <w:i w:val="0"/>
                <w:color w:val="auto"/>
              </w:rPr>
            </w:pPr>
            <w:r>
              <w:rPr>
                <w:rStyle w:val="Emphaseple"/>
                <w:i w:val="0"/>
                <w:color w:val="auto"/>
              </w:rPr>
              <w:t>14/03/2017</w:t>
            </w:r>
          </w:p>
        </w:tc>
      </w:tr>
      <w:tr w:rsidR="00022159" w:rsidTr="00553215">
        <w:trPr>
          <w:jc w:val="center"/>
        </w:trPr>
        <w:tc>
          <w:tcPr>
            <w:tcW w:w="1384" w:type="dxa"/>
            <w:shd w:val="clear" w:color="auto" w:fill="DBE5F1" w:themeFill="accent1" w:themeFillTint="33"/>
          </w:tcPr>
          <w:p w:rsidR="00022159" w:rsidRPr="001F5C35" w:rsidRDefault="00022159" w:rsidP="001F5C35">
            <w:pPr>
              <w:jc w:val="center"/>
            </w:pPr>
            <w:r w:rsidRPr="001F5C35">
              <w:t>Participant</w:t>
            </w:r>
          </w:p>
        </w:tc>
        <w:tc>
          <w:tcPr>
            <w:tcW w:w="1446" w:type="dxa"/>
            <w:shd w:val="clear" w:color="auto" w:fill="DBE5F1" w:themeFill="accent1" w:themeFillTint="33"/>
          </w:tcPr>
          <w:p w:rsidR="00022159" w:rsidRPr="001F5C35" w:rsidRDefault="00C10BBD" w:rsidP="001F5C35">
            <w:pPr>
              <w:jc w:val="center"/>
              <w:rPr>
                <w:b/>
              </w:rPr>
            </w:pPr>
            <w:r w:rsidRPr="001F5C35">
              <w:rPr>
                <w:b/>
              </w:rPr>
              <w:t>Abdoullah REZGUI</w:t>
            </w:r>
          </w:p>
        </w:tc>
        <w:tc>
          <w:tcPr>
            <w:tcW w:w="1115" w:type="dxa"/>
            <w:shd w:val="clear" w:color="auto" w:fill="DBE5F1" w:themeFill="accent1" w:themeFillTint="33"/>
          </w:tcPr>
          <w:p w:rsidR="00022159" w:rsidRPr="001F5C35" w:rsidRDefault="00C10BBD" w:rsidP="001F5C35">
            <w:pPr>
              <w:jc w:val="center"/>
            </w:pPr>
            <w:r w:rsidRPr="001F5C35">
              <w:t>Yassine JRAD</w:t>
            </w:r>
          </w:p>
        </w:tc>
        <w:tc>
          <w:tcPr>
            <w:tcW w:w="1315" w:type="dxa"/>
            <w:gridSpan w:val="2"/>
            <w:shd w:val="clear" w:color="auto" w:fill="DBE5F1" w:themeFill="accent1" w:themeFillTint="33"/>
          </w:tcPr>
          <w:p w:rsidR="00022159" w:rsidRPr="001F5C35" w:rsidRDefault="00C10BBD" w:rsidP="001F5C35">
            <w:pPr>
              <w:jc w:val="center"/>
            </w:pPr>
            <w:r w:rsidRPr="001F5C35">
              <w:t>Romain PACE</w:t>
            </w:r>
          </w:p>
        </w:tc>
        <w:tc>
          <w:tcPr>
            <w:tcW w:w="1681" w:type="dxa"/>
            <w:gridSpan w:val="2"/>
            <w:shd w:val="clear" w:color="auto" w:fill="DBE5F1" w:themeFill="accent1" w:themeFillTint="33"/>
          </w:tcPr>
          <w:p w:rsidR="00022159" w:rsidRPr="001F5C35" w:rsidRDefault="00C10BBD" w:rsidP="001F5C35">
            <w:pPr>
              <w:jc w:val="center"/>
              <w:rPr>
                <w:b/>
              </w:rPr>
            </w:pPr>
            <w:r w:rsidRPr="001F5C35">
              <w:t>Yacine TEBBOUNE</w:t>
            </w:r>
          </w:p>
        </w:tc>
        <w:tc>
          <w:tcPr>
            <w:tcW w:w="949" w:type="dxa"/>
            <w:shd w:val="clear" w:color="auto" w:fill="DBE5F1" w:themeFill="accent1" w:themeFillTint="33"/>
          </w:tcPr>
          <w:p w:rsidR="00022159" w:rsidRPr="001F5C35" w:rsidRDefault="00022159" w:rsidP="001F5C35">
            <w:pPr>
              <w:jc w:val="center"/>
            </w:pPr>
          </w:p>
        </w:tc>
        <w:tc>
          <w:tcPr>
            <w:tcW w:w="1316" w:type="dxa"/>
            <w:shd w:val="clear" w:color="auto" w:fill="DBE5F1" w:themeFill="accent1" w:themeFillTint="33"/>
          </w:tcPr>
          <w:p w:rsidR="00022159" w:rsidRPr="001F5C35" w:rsidRDefault="00022159" w:rsidP="001F5C35">
            <w:pPr>
              <w:jc w:val="center"/>
            </w:pPr>
            <w:r w:rsidRPr="001F5C35">
              <w:t>TOTAL</w:t>
            </w:r>
          </w:p>
        </w:tc>
      </w:tr>
      <w:tr w:rsidR="00022159" w:rsidTr="00553215">
        <w:trPr>
          <w:jc w:val="center"/>
        </w:trPr>
        <w:tc>
          <w:tcPr>
            <w:tcW w:w="1384" w:type="dxa"/>
            <w:shd w:val="clear" w:color="auto" w:fill="DBE5F1" w:themeFill="accent1" w:themeFillTint="33"/>
          </w:tcPr>
          <w:p w:rsidR="00022159" w:rsidRPr="001F5C35" w:rsidRDefault="00022159" w:rsidP="001F5C35">
            <w:pPr>
              <w:jc w:val="center"/>
            </w:pPr>
            <w:r w:rsidRPr="001F5C35">
              <w:t>Effort</w:t>
            </w:r>
          </w:p>
        </w:tc>
        <w:tc>
          <w:tcPr>
            <w:tcW w:w="1446" w:type="dxa"/>
          </w:tcPr>
          <w:p w:rsidR="00022159" w:rsidRPr="001F5C35" w:rsidRDefault="00886C44" w:rsidP="001F5C35">
            <w:pPr>
              <w:jc w:val="center"/>
            </w:pPr>
            <w:r>
              <w:t>31</w:t>
            </w:r>
          </w:p>
        </w:tc>
        <w:tc>
          <w:tcPr>
            <w:tcW w:w="1115" w:type="dxa"/>
          </w:tcPr>
          <w:p w:rsidR="00022159" w:rsidRPr="001F5C35" w:rsidRDefault="00886C44" w:rsidP="001F5C35">
            <w:pPr>
              <w:jc w:val="center"/>
            </w:pPr>
            <w:r>
              <w:t>31</w:t>
            </w:r>
          </w:p>
        </w:tc>
        <w:tc>
          <w:tcPr>
            <w:tcW w:w="1315" w:type="dxa"/>
            <w:gridSpan w:val="2"/>
          </w:tcPr>
          <w:p w:rsidR="00022159" w:rsidRPr="001F5C35" w:rsidRDefault="00886C44" w:rsidP="001F5C35">
            <w:pPr>
              <w:jc w:val="center"/>
            </w:pPr>
            <w:r>
              <w:t>6</w:t>
            </w:r>
          </w:p>
        </w:tc>
        <w:tc>
          <w:tcPr>
            <w:tcW w:w="1681" w:type="dxa"/>
            <w:gridSpan w:val="2"/>
          </w:tcPr>
          <w:p w:rsidR="00022159" w:rsidRPr="001F5C35" w:rsidRDefault="00886C44" w:rsidP="001F5C35">
            <w:pPr>
              <w:jc w:val="center"/>
            </w:pPr>
            <w:r>
              <w:t>7</w:t>
            </w:r>
          </w:p>
        </w:tc>
        <w:tc>
          <w:tcPr>
            <w:tcW w:w="949" w:type="dxa"/>
            <w:shd w:val="clear" w:color="auto" w:fill="FFFFFF" w:themeFill="background1"/>
          </w:tcPr>
          <w:p w:rsidR="00022159" w:rsidRPr="001F5C35" w:rsidRDefault="00022159" w:rsidP="001F5C35">
            <w:pPr>
              <w:jc w:val="center"/>
            </w:pPr>
          </w:p>
        </w:tc>
        <w:tc>
          <w:tcPr>
            <w:tcW w:w="1316" w:type="dxa"/>
            <w:shd w:val="clear" w:color="auto" w:fill="DBE5F1" w:themeFill="accent1" w:themeFillTint="33"/>
          </w:tcPr>
          <w:p w:rsidR="00022159" w:rsidRPr="001F5C35" w:rsidRDefault="00205466" w:rsidP="001F5C35">
            <w:pPr>
              <w:jc w:val="center"/>
            </w:pPr>
            <w:r>
              <w:t>75</w:t>
            </w:r>
          </w:p>
        </w:tc>
      </w:tr>
    </w:tbl>
    <w:p w:rsidR="00935268" w:rsidRPr="00935268" w:rsidRDefault="00935268" w:rsidP="00935268"/>
    <w:p w:rsidR="00022159" w:rsidRPr="001E6526" w:rsidRDefault="00022159" w:rsidP="00022159">
      <w:pPr>
        <w:pStyle w:val="Titre3"/>
      </w:pPr>
      <w:r>
        <w:t>Objectif</w:t>
      </w:r>
      <w:r w:rsidRPr="001E6526">
        <w:t xml:space="preserve"> du lot</w:t>
      </w:r>
    </w:p>
    <w:p w:rsidR="00022159" w:rsidRPr="00D9408D" w:rsidRDefault="00777F34" w:rsidP="00022159">
      <w:pPr>
        <w:rPr>
          <w:rStyle w:val="Emphaseple"/>
          <w:color w:val="auto"/>
        </w:rPr>
      </w:pPr>
      <w:r w:rsidRPr="00D9408D">
        <w:rPr>
          <w:rStyle w:val="Emphaseple"/>
          <w:color w:val="auto"/>
        </w:rPr>
        <w:t xml:space="preserve">L’objectif de ce lot </w:t>
      </w:r>
      <w:r w:rsidR="00506CA8" w:rsidRPr="00D9408D">
        <w:rPr>
          <w:rStyle w:val="Emphaseple"/>
          <w:color w:val="auto"/>
        </w:rPr>
        <w:t xml:space="preserve">correspond </w:t>
      </w:r>
      <w:r w:rsidR="00897E63" w:rsidRPr="00D9408D">
        <w:rPr>
          <w:rStyle w:val="Emphaseple"/>
          <w:color w:val="auto"/>
        </w:rPr>
        <w:t>au développement d</w:t>
      </w:r>
      <w:r w:rsidR="00D558C2" w:rsidRPr="00D9408D">
        <w:rPr>
          <w:rStyle w:val="Emphaseple"/>
          <w:color w:val="auto"/>
        </w:rPr>
        <w:t>e l’espace</w:t>
      </w:r>
      <w:r w:rsidR="00897E63" w:rsidRPr="00D9408D">
        <w:rPr>
          <w:rStyle w:val="Emphaseple"/>
          <w:color w:val="auto"/>
        </w:rPr>
        <w:t xml:space="preserve"> d’authentification et d’inscription d’utilisateur sur l’application ainsi que </w:t>
      </w:r>
      <w:r w:rsidR="00EA5534" w:rsidRPr="00D9408D">
        <w:rPr>
          <w:rStyle w:val="Emphaseple"/>
          <w:color w:val="auto"/>
        </w:rPr>
        <w:t>l’administration</w:t>
      </w:r>
      <w:r w:rsidR="00897E63" w:rsidRPr="00D9408D">
        <w:rPr>
          <w:rStyle w:val="Emphaseple"/>
          <w:color w:val="auto"/>
        </w:rPr>
        <w:t xml:space="preserve"> des comptes utilisateurs et</w:t>
      </w:r>
      <w:r w:rsidR="00EA5534" w:rsidRPr="00D9408D">
        <w:rPr>
          <w:rStyle w:val="Emphaseple"/>
          <w:color w:val="auto"/>
        </w:rPr>
        <w:t xml:space="preserve"> du</w:t>
      </w:r>
      <w:r w:rsidR="00897E63" w:rsidRPr="00D9408D">
        <w:rPr>
          <w:rStyle w:val="Emphaseple"/>
          <w:color w:val="auto"/>
        </w:rPr>
        <w:t xml:space="preserve"> serveur.</w:t>
      </w:r>
    </w:p>
    <w:p w:rsidR="00022159" w:rsidRPr="006D3FCE" w:rsidRDefault="00022159" w:rsidP="006D3FCE">
      <w:pPr>
        <w:pStyle w:val="Titre3"/>
        <w:rPr>
          <w:rStyle w:val="Emphaseple"/>
          <w:i w:val="0"/>
          <w:iCs w:val="0"/>
          <w:color w:val="4F81BD" w:themeColor="accent1"/>
        </w:rPr>
      </w:pPr>
      <w:r>
        <w:t>Description du lot</w:t>
      </w:r>
    </w:p>
    <w:p w:rsidR="00022159" w:rsidRDefault="00022159" w:rsidP="00022159"/>
    <w:tbl>
      <w:tblPr>
        <w:tblStyle w:val="Grilledutableau"/>
        <w:tblW w:w="0" w:type="auto"/>
        <w:jc w:val="center"/>
        <w:tblLook w:val="04A0" w:firstRow="1" w:lastRow="0" w:firstColumn="1" w:lastColumn="0" w:noHBand="0" w:noVBand="1"/>
      </w:tblPr>
      <w:tblGrid>
        <w:gridCol w:w="1101"/>
        <w:gridCol w:w="2090"/>
        <w:gridCol w:w="1514"/>
        <w:gridCol w:w="2268"/>
        <w:gridCol w:w="1515"/>
        <w:gridCol w:w="876"/>
      </w:tblGrid>
      <w:tr w:rsidR="00022159" w:rsidRPr="00D4179A" w:rsidTr="00F159F2">
        <w:trPr>
          <w:jc w:val="center"/>
        </w:trPr>
        <w:tc>
          <w:tcPr>
            <w:tcW w:w="1101" w:type="dxa"/>
            <w:shd w:val="clear" w:color="auto" w:fill="DBE5F1" w:themeFill="accent1" w:themeFillTint="33"/>
          </w:tcPr>
          <w:p w:rsidR="00022159" w:rsidRPr="001F5C35" w:rsidRDefault="00022159" w:rsidP="001F5C35">
            <w:pPr>
              <w:jc w:val="center"/>
            </w:pPr>
            <w:r w:rsidRPr="001F5C35">
              <w:t>Tache</w:t>
            </w:r>
          </w:p>
        </w:tc>
        <w:tc>
          <w:tcPr>
            <w:tcW w:w="2090" w:type="dxa"/>
            <w:shd w:val="clear" w:color="auto" w:fill="DBE5F1" w:themeFill="accent1" w:themeFillTint="33"/>
          </w:tcPr>
          <w:p w:rsidR="00022159" w:rsidRPr="001F5C35" w:rsidRDefault="00022159" w:rsidP="001F5C35">
            <w:pPr>
              <w:jc w:val="center"/>
            </w:pPr>
            <w:r w:rsidRPr="001F5C35">
              <w:t>Titre</w:t>
            </w:r>
          </w:p>
        </w:tc>
        <w:tc>
          <w:tcPr>
            <w:tcW w:w="1453" w:type="dxa"/>
            <w:shd w:val="clear" w:color="auto" w:fill="DBE5F1" w:themeFill="accent1" w:themeFillTint="33"/>
          </w:tcPr>
          <w:p w:rsidR="00022159" w:rsidRPr="001F5C35" w:rsidRDefault="00022159" w:rsidP="001F5C35">
            <w:pPr>
              <w:jc w:val="center"/>
            </w:pPr>
            <w:r w:rsidRPr="001F5C35">
              <w:t>Responsable</w:t>
            </w:r>
          </w:p>
        </w:tc>
        <w:tc>
          <w:tcPr>
            <w:tcW w:w="2268" w:type="dxa"/>
            <w:shd w:val="clear" w:color="auto" w:fill="DBE5F1" w:themeFill="accent1" w:themeFillTint="33"/>
          </w:tcPr>
          <w:p w:rsidR="00022159" w:rsidRPr="001F5C35" w:rsidRDefault="00022159" w:rsidP="001F5C35">
            <w:pPr>
              <w:jc w:val="center"/>
            </w:pPr>
            <w:r w:rsidRPr="001F5C35">
              <w:t>Date de démarrage</w:t>
            </w:r>
          </w:p>
        </w:tc>
        <w:tc>
          <w:tcPr>
            <w:tcW w:w="1418" w:type="dxa"/>
            <w:shd w:val="clear" w:color="auto" w:fill="DBE5F1" w:themeFill="accent1" w:themeFillTint="33"/>
          </w:tcPr>
          <w:p w:rsidR="00022159" w:rsidRPr="001F5C35" w:rsidRDefault="00022159" w:rsidP="001F5C35">
            <w:pPr>
              <w:jc w:val="center"/>
            </w:pPr>
            <w:r w:rsidRPr="001F5C35">
              <w:t>Date de fin</w:t>
            </w:r>
          </w:p>
        </w:tc>
        <w:tc>
          <w:tcPr>
            <w:tcW w:w="876" w:type="dxa"/>
            <w:shd w:val="clear" w:color="auto" w:fill="DBE5F1" w:themeFill="accent1" w:themeFillTint="33"/>
          </w:tcPr>
          <w:p w:rsidR="00022159" w:rsidRPr="001F5C35" w:rsidRDefault="00022159" w:rsidP="001F5C35">
            <w:pPr>
              <w:jc w:val="center"/>
            </w:pPr>
            <w:r w:rsidRPr="001F5C35">
              <w:t>Effort</w:t>
            </w:r>
          </w:p>
        </w:tc>
      </w:tr>
      <w:tr w:rsidR="00022159" w:rsidRPr="00D4179A" w:rsidTr="00F159F2">
        <w:trPr>
          <w:jc w:val="center"/>
        </w:trPr>
        <w:tc>
          <w:tcPr>
            <w:tcW w:w="1101" w:type="dxa"/>
          </w:tcPr>
          <w:p w:rsidR="00022159" w:rsidRPr="001F5C35" w:rsidRDefault="00082781" w:rsidP="001F5C35">
            <w:pPr>
              <w:jc w:val="center"/>
            </w:pPr>
            <w:r w:rsidRPr="001F5C35">
              <w:rPr>
                <w:rStyle w:val="Emphaseple"/>
                <w:color w:val="auto"/>
              </w:rPr>
              <w:t>T1</w:t>
            </w:r>
          </w:p>
        </w:tc>
        <w:tc>
          <w:tcPr>
            <w:tcW w:w="2090" w:type="dxa"/>
          </w:tcPr>
          <w:p w:rsidR="00022159" w:rsidRPr="001F5C35" w:rsidRDefault="00192C83" w:rsidP="001F5C35">
            <w:pPr>
              <w:jc w:val="center"/>
            </w:pPr>
            <w:r w:rsidRPr="001F5C35">
              <w:rPr>
                <w:rStyle w:val="Emphaseple"/>
                <w:color w:val="auto"/>
              </w:rPr>
              <w:t>Système d</w:t>
            </w:r>
            <w:r w:rsidR="00041AB8">
              <w:rPr>
                <w:rStyle w:val="Emphaseple"/>
                <w:color w:val="auto"/>
              </w:rPr>
              <w:t>’</w:t>
            </w:r>
            <w:r w:rsidRPr="001F5C35">
              <w:rPr>
                <w:rStyle w:val="Emphaseple"/>
                <w:color w:val="auto"/>
              </w:rPr>
              <w:t>authentification</w:t>
            </w:r>
          </w:p>
        </w:tc>
        <w:tc>
          <w:tcPr>
            <w:tcW w:w="1453" w:type="dxa"/>
          </w:tcPr>
          <w:p w:rsidR="00022159" w:rsidRPr="001F5C35" w:rsidRDefault="00927032" w:rsidP="001F5C35">
            <w:pPr>
              <w:jc w:val="center"/>
              <w:rPr>
                <w:rStyle w:val="Emphaseple"/>
                <w:color w:val="auto"/>
              </w:rPr>
            </w:pPr>
            <w:r w:rsidRPr="001F5C35">
              <w:t>Yacine TEBBOUNE</w:t>
            </w:r>
          </w:p>
        </w:tc>
        <w:tc>
          <w:tcPr>
            <w:tcW w:w="2268" w:type="dxa"/>
          </w:tcPr>
          <w:p w:rsidR="00022159" w:rsidRPr="001F5C35" w:rsidRDefault="002F082B" w:rsidP="001F5C35">
            <w:pPr>
              <w:jc w:val="center"/>
            </w:pPr>
            <w:r>
              <w:rPr>
                <w:rStyle w:val="Emphaseple"/>
                <w:i w:val="0"/>
                <w:color w:val="auto"/>
              </w:rPr>
              <w:t>27/02/2017</w:t>
            </w:r>
          </w:p>
        </w:tc>
        <w:tc>
          <w:tcPr>
            <w:tcW w:w="1418" w:type="dxa"/>
          </w:tcPr>
          <w:p w:rsidR="00022159" w:rsidRPr="001F5C35" w:rsidRDefault="002F082B" w:rsidP="001F5C35">
            <w:pPr>
              <w:jc w:val="center"/>
            </w:pPr>
            <w:r>
              <w:rPr>
                <w:rStyle w:val="Emphaseple"/>
                <w:i w:val="0"/>
                <w:color w:val="auto"/>
              </w:rPr>
              <w:t>06/03/2017</w:t>
            </w:r>
          </w:p>
        </w:tc>
        <w:tc>
          <w:tcPr>
            <w:tcW w:w="876" w:type="dxa"/>
          </w:tcPr>
          <w:p w:rsidR="00022159" w:rsidRPr="001F5C35" w:rsidRDefault="009A468C" w:rsidP="001F5C35">
            <w:pPr>
              <w:jc w:val="center"/>
            </w:pPr>
            <w:r w:rsidRPr="001F5C35">
              <w:t>25</w:t>
            </w:r>
            <w:r w:rsidR="00041AB8">
              <w:t> </w:t>
            </w:r>
            <w:r w:rsidR="00022159" w:rsidRPr="001F5C35">
              <w:t>h</w:t>
            </w:r>
          </w:p>
        </w:tc>
      </w:tr>
    </w:tbl>
    <w:p w:rsidR="00935268" w:rsidRDefault="00935268" w:rsidP="00022159">
      <w:pPr>
        <w:rPr>
          <w:rStyle w:val="Emphaseple"/>
        </w:rPr>
      </w:pPr>
    </w:p>
    <w:p w:rsidR="004B27AD" w:rsidRPr="00393107" w:rsidRDefault="00D07604" w:rsidP="00022159">
      <w:pPr>
        <w:rPr>
          <w:rStyle w:val="Emphaseple"/>
          <w:i w:val="0"/>
          <w:color w:val="auto"/>
        </w:rPr>
      </w:pPr>
      <w:r w:rsidRPr="00393107">
        <w:rPr>
          <w:rStyle w:val="Emphaseple"/>
          <w:i w:val="0"/>
          <w:color w:val="auto"/>
        </w:rPr>
        <w:t xml:space="preserve">Cette tâche correspond </w:t>
      </w:r>
      <w:r w:rsidR="00B40124" w:rsidRPr="00393107">
        <w:rPr>
          <w:rStyle w:val="Emphaseple"/>
          <w:i w:val="0"/>
          <w:color w:val="auto"/>
        </w:rPr>
        <w:t>au développement</w:t>
      </w:r>
      <w:r w:rsidRPr="00393107">
        <w:rPr>
          <w:rStyle w:val="Emphaseple"/>
          <w:i w:val="0"/>
          <w:color w:val="auto"/>
        </w:rPr>
        <w:t xml:space="preserve"> </w:t>
      </w:r>
      <w:r w:rsidR="00816E11" w:rsidRPr="00393107">
        <w:rPr>
          <w:rStyle w:val="Emphaseple"/>
          <w:i w:val="0"/>
          <w:color w:val="auto"/>
        </w:rPr>
        <w:t>de l’accès</w:t>
      </w:r>
      <w:r w:rsidR="00B40124" w:rsidRPr="00393107">
        <w:rPr>
          <w:rStyle w:val="Emphaseple"/>
          <w:i w:val="0"/>
          <w:color w:val="auto"/>
        </w:rPr>
        <w:t xml:space="preserve"> </w:t>
      </w:r>
      <w:r w:rsidR="00816E11" w:rsidRPr="00393107">
        <w:rPr>
          <w:rStyle w:val="Emphaseple"/>
          <w:i w:val="0"/>
          <w:color w:val="auto"/>
        </w:rPr>
        <w:t xml:space="preserve">à </w:t>
      </w:r>
      <w:r w:rsidR="00A04CD5" w:rsidRPr="00393107">
        <w:rPr>
          <w:rStyle w:val="Emphaseple"/>
          <w:i w:val="0"/>
          <w:color w:val="auto"/>
        </w:rPr>
        <w:t xml:space="preserve">l’espace </w:t>
      </w:r>
      <w:r w:rsidR="004C548B" w:rsidRPr="00393107">
        <w:rPr>
          <w:rStyle w:val="Emphaseple"/>
          <w:i w:val="0"/>
          <w:color w:val="auto"/>
        </w:rPr>
        <w:t xml:space="preserve">membre pour les utilisateurs. </w:t>
      </w:r>
      <w:r w:rsidR="007F5DF8" w:rsidRPr="00393107">
        <w:rPr>
          <w:rStyle w:val="Emphaseple"/>
          <w:i w:val="0"/>
          <w:color w:val="auto"/>
        </w:rPr>
        <w:t>Cela concerne</w:t>
      </w:r>
      <w:r w:rsidR="00A04CD5" w:rsidRPr="00393107">
        <w:rPr>
          <w:rStyle w:val="Emphaseple"/>
          <w:i w:val="0"/>
          <w:color w:val="auto"/>
        </w:rPr>
        <w:t xml:space="preserve"> l’inscription de l’utilisateur </w:t>
      </w:r>
      <w:r w:rsidR="007F5DF8" w:rsidRPr="00393107">
        <w:rPr>
          <w:rStyle w:val="Emphaseple"/>
          <w:i w:val="0"/>
          <w:color w:val="auto"/>
        </w:rPr>
        <w:t>sur</w:t>
      </w:r>
      <w:r w:rsidR="0054529E" w:rsidRPr="00393107">
        <w:rPr>
          <w:rStyle w:val="Emphaseple"/>
          <w:i w:val="0"/>
          <w:color w:val="auto"/>
        </w:rPr>
        <w:t xml:space="preserve"> l’application </w:t>
      </w:r>
      <w:r w:rsidR="00A04CD5" w:rsidRPr="00393107">
        <w:rPr>
          <w:rStyle w:val="Emphaseple"/>
          <w:i w:val="0"/>
          <w:color w:val="auto"/>
        </w:rPr>
        <w:t>et</w:t>
      </w:r>
      <w:r w:rsidR="004C548B" w:rsidRPr="00393107">
        <w:rPr>
          <w:rStyle w:val="Emphaseple"/>
          <w:i w:val="0"/>
          <w:color w:val="auto"/>
        </w:rPr>
        <w:t xml:space="preserve"> de </w:t>
      </w:r>
      <w:r w:rsidR="00A04CD5" w:rsidRPr="00393107">
        <w:rPr>
          <w:rStyle w:val="Emphaseple"/>
          <w:i w:val="0"/>
          <w:color w:val="auto"/>
        </w:rPr>
        <w:t xml:space="preserve">son authentification à son compte. </w:t>
      </w:r>
      <w:r w:rsidR="00A36507" w:rsidRPr="00393107">
        <w:rPr>
          <w:rStyle w:val="Emphaseple"/>
          <w:i w:val="0"/>
          <w:color w:val="auto"/>
        </w:rPr>
        <w:t>É</w:t>
      </w:r>
      <w:r w:rsidR="00A04CD5" w:rsidRPr="00393107">
        <w:rPr>
          <w:rStyle w:val="Emphaseple"/>
          <w:i w:val="0"/>
          <w:color w:val="auto"/>
        </w:rPr>
        <w:t>galement sera compris</w:t>
      </w:r>
      <w:r w:rsidR="0054529E" w:rsidRPr="00393107">
        <w:rPr>
          <w:rStyle w:val="Emphaseple"/>
          <w:i w:val="0"/>
          <w:color w:val="auto"/>
        </w:rPr>
        <w:t xml:space="preserve"> le cas d’oubli du mot de passe de l’utilisateur</w:t>
      </w:r>
      <w:r w:rsidR="008427F9" w:rsidRPr="00393107">
        <w:rPr>
          <w:rStyle w:val="Emphaseple"/>
          <w:i w:val="0"/>
          <w:color w:val="auto"/>
        </w:rPr>
        <w:t>.</w:t>
      </w:r>
    </w:p>
    <w:p w:rsidR="008C6A3B" w:rsidRDefault="008C6A3B" w:rsidP="00022159">
      <w:pPr>
        <w:rPr>
          <w:rStyle w:val="Emphaseple"/>
        </w:rPr>
      </w:pPr>
    </w:p>
    <w:p w:rsidR="008A40E9" w:rsidRDefault="00B52F87" w:rsidP="008A40E9">
      <w:r w:rsidRPr="00D9408D">
        <w:rPr>
          <w:rStyle w:val="Emphaseple"/>
          <w:b/>
          <w:i w:val="0"/>
          <w:color w:val="auto"/>
        </w:rPr>
        <w:t>Participants :</w:t>
      </w:r>
      <w:r w:rsidR="008A40E9" w:rsidRPr="00D9408D">
        <w:t xml:space="preserve"> </w:t>
      </w:r>
      <w:r w:rsidR="00C67C0F">
        <w:t xml:space="preserve">Yacine TEBBOUNE, </w:t>
      </w:r>
      <w:r w:rsidR="008A40E9">
        <w:t xml:space="preserve">Abdoullah REZGUI, Yassine JRAD, Romain PACE, </w:t>
      </w:r>
    </w:p>
    <w:p w:rsidR="008C6A3B" w:rsidRDefault="008C6A3B" w:rsidP="00022159">
      <w:pPr>
        <w:rPr>
          <w:rStyle w:val="Emphaseple"/>
        </w:rPr>
      </w:pPr>
    </w:p>
    <w:p w:rsidR="008C6A3B" w:rsidRDefault="008C6A3B" w:rsidP="00022159">
      <w:pPr>
        <w:rPr>
          <w:rStyle w:val="Emphaseple"/>
        </w:rPr>
      </w:pPr>
    </w:p>
    <w:tbl>
      <w:tblPr>
        <w:tblStyle w:val="Grilledutableau"/>
        <w:tblW w:w="0" w:type="auto"/>
        <w:tblInd w:w="137" w:type="dxa"/>
        <w:tblLook w:val="04A0" w:firstRow="1" w:lastRow="0" w:firstColumn="1" w:lastColumn="0" w:noHBand="0" w:noVBand="1"/>
      </w:tblPr>
      <w:tblGrid>
        <w:gridCol w:w="1063"/>
        <w:gridCol w:w="2090"/>
        <w:gridCol w:w="1514"/>
        <w:gridCol w:w="2268"/>
        <w:gridCol w:w="1515"/>
      </w:tblGrid>
      <w:tr w:rsidR="008C6A3B" w:rsidRPr="00F65990" w:rsidTr="00C65A5A">
        <w:tc>
          <w:tcPr>
            <w:tcW w:w="1063" w:type="dxa"/>
            <w:shd w:val="clear" w:color="auto" w:fill="DBE5F1" w:themeFill="accent1" w:themeFillTint="33"/>
          </w:tcPr>
          <w:p w:rsidR="008C6A3B" w:rsidRPr="001F5C35" w:rsidRDefault="008C6A3B" w:rsidP="001F5C35">
            <w:pPr>
              <w:jc w:val="center"/>
            </w:pPr>
            <w:r w:rsidRPr="001F5C35">
              <w:t>Livrable</w:t>
            </w:r>
          </w:p>
        </w:tc>
        <w:tc>
          <w:tcPr>
            <w:tcW w:w="2090" w:type="dxa"/>
            <w:shd w:val="clear" w:color="auto" w:fill="DBE5F1" w:themeFill="accent1" w:themeFillTint="33"/>
          </w:tcPr>
          <w:p w:rsidR="008C6A3B" w:rsidRPr="001F5C35" w:rsidRDefault="008C6A3B" w:rsidP="001F5C35">
            <w:pPr>
              <w:jc w:val="center"/>
            </w:pPr>
            <w:r w:rsidRPr="001F5C35">
              <w:t>Titre</w:t>
            </w:r>
          </w:p>
        </w:tc>
        <w:tc>
          <w:tcPr>
            <w:tcW w:w="1514" w:type="dxa"/>
            <w:shd w:val="clear" w:color="auto" w:fill="DBE5F1" w:themeFill="accent1" w:themeFillTint="33"/>
          </w:tcPr>
          <w:p w:rsidR="008C6A3B" w:rsidRPr="001F5C35" w:rsidRDefault="008C6A3B" w:rsidP="001F5C35">
            <w:pPr>
              <w:jc w:val="center"/>
            </w:pPr>
            <w:r w:rsidRPr="001F5C35">
              <w:t>Responsable</w:t>
            </w:r>
          </w:p>
        </w:tc>
        <w:tc>
          <w:tcPr>
            <w:tcW w:w="2268" w:type="dxa"/>
            <w:shd w:val="clear" w:color="auto" w:fill="DBE5F1" w:themeFill="accent1" w:themeFillTint="33"/>
          </w:tcPr>
          <w:p w:rsidR="008C6A3B" w:rsidRPr="001F5C35" w:rsidRDefault="008C6A3B" w:rsidP="001F5C35">
            <w:pPr>
              <w:jc w:val="center"/>
            </w:pPr>
            <w:r w:rsidRPr="001F5C35">
              <w:t>Nature</w:t>
            </w:r>
          </w:p>
        </w:tc>
        <w:tc>
          <w:tcPr>
            <w:tcW w:w="1515" w:type="dxa"/>
            <w:shd w:val="clear" w:color="auto" w:fill="DBE5F1" w:themeFill="accent1" w:themeFillTint="33"/>
          </w:tcPr>
          <w:p w:rsidR="008C6A3B" w:rsidRPr="001F5C35" w:rsidRDefault="008C6A3B" w:rsidP="001F5C35">
            <w:pPr>
              <w:jc w:val="center"/>
            </w:pPr>
            <w:r w:rsidRPr="001F5C35">
              <w:t>Date de livraison</w:t>
            </w:r>
          </w:p>
        </w:tc>
      </w:tr>
      <w:tr w:rsidR="008C6A3B" w:rsidTr="00C65A5A">
        <w:tc>
          <w:tcPr>
            <w:tcW w:w="1063" w:type="dxa"/>
            <w:vAlign w:val="center"/>
          </w:tcPr>
          <w:p w:rsidR="008C6A3B" w:rsidRPr="001F5C35" w:rsidRDefault="008C6A3B" w:rsidP="001F5C35">
            <w:pPr>
              <w:jc w:val="center"/>
              <w:rPr>
                <w:rFonts w:ascii="Cambria" w:hAnsi="Cambria"/>
              </w:rPr>
            </w:pPr>
            <w:r w:rsidRPr="001F5C35">
              <w:rPr>
                <w:rFonts w:ascii="Cambria" w:hAnsi="Cambria"/>
              </w:rPr>
              <w:t>D2.1.1</w:t>
            </w:r>
          </w:p>
        </w:tc>
        <w:tc>
          <w:tcPr>
            <w:tcW w:w="2090" w:type="dxa"/>
            <w:vAlign w:val="center"/>
          </w:tcPr>
          <w:p w:rsidR="008C6A3B" w:rsidRPr="001F5C35" w:rsidRDefault="008C6A3B" w:rsidP="001F5C35">
            <w:pPr>
              <w:jc w:val="center"/>
              <w:rPr>
                <w:rFonts w:ascii="Cambria" w:hAnsi="Cambria"/>
              </w:rPr>
            </w:pPr>
            <w:r w:rsidRPr="001F5C35">
              <w:rPr>
                <w:rFonts w:ascii="Cambria" w:hAnsi="Cambria"/>
              </w:rPr>
              <w:t>Programme authentification et inscription</w:t>
            </w:r>
          </w:p>
        </w:tc>
        <w:tc>
          <w:tcPr>
            <w:tcW w:w="1514" w:type="dxa"/>
            <w:vAlign w:val="center"/>
          </w:tcPr>
          <w:p w:rsidR="008C6A3B" w:rsidRPr="001F5C35" w:rsidRDefault="00927032" w:rsidP="001F5C35">
            <w:pPr>
              <w:jc w:val="center"/>
              <w:rPr>
                <w:rFonts w:ascii="Cambria" w:hAnsi="Cambria"/>
              </w:rPr>
            </w:pPr>
            <w:r w:rsidRPr="001F5C35">
              <w:t>Yacine TEBBOUNE</w:t>
            </w:r>
          </w:p>
        </w:tc>
        <w:tc>
          <w:tcPr>
            <w:tcW w:w="2268" w:type="dxa"/>
            <w:vAlign w:val="center"/>
          </w:tcPr>
          <w:p w:rsidR="008C6A3B" w:rsidRPr="001F5C35" w:rsidRDefault="008C6A3B" w:rsidP="001F5C35">
            <w:pPr>
              <w:jc w:val="center"/>
              <w:rPr>
                <w:rFonts w:ascii="Cambria" w:hAnsi="Cambria"/>
              </w:rPr>
            </w:pPr>
            <w:r w:rsidRPr="001F5C35">
              <w:rPr>
                <w:rFonts w:ascii="Cambria" w:hAnsi="Cambria"/>
              </w:rPr>
              <w:t>Morceau du programme</w:t>
            </w:r>
          </w:p>
        </w:tc>
        <w:tc>
          <w:tcPr>
            <w:tcW w:w="1515" w:type="dxa"/>
            <w:vAlign w:val="center"/>
          </w:tcPr>
          <w:p w:rsidR="008C6A3B" w:rsidRPr="001F5C35" w:rsidRDefault="008426FF" w:rsidP="005C25EB">
            <w:pPr>
              <w:jc w:val="center"/>
              <w:rPr>
                <w:rFonts w:ascii="Cambria" w:hAnsi="Cambria"/>
              </w:rPr>
            </w:pPr>
            <w:r>
              <w:rPr>
                <w:rFonts w:ascii="Cambria" w:hAnsi="Cambria"/>
              </w:rPr>
              <w:t>06/03/2017</w:t>
            </w:r>
          </w:p>
        </w:tc>
      </w:tr>
    </w:tbl>
    <w:p w:rsidR="008C6A3B" w:rsidRDefault="008C6A3B" w:rsidP="00022159">
      <w:pPr>
        <w:rPr>
          <w:rStyle w:val="Emphaseple"/>
        </w:rPr>
      </w:pPr>
    </w:p>
    <w:p w:rsidR="004B27AD" w:rsidRDefault="004B27AD" w:rsidP="00022159">
      <w:pPr>
        <w:rPr>
          <w:rStyle w:val="Emphaseple"/>
        </w:rPr>
      </w:pPr>
    </w:p>
    <w:p w:rsidR="004B27AD" w:rsidRPr="000C78F4" w:rsidRDefault="004B27AD" w:rsidP="00022159">
      <w:pPr>
        <w:rPr>
          <w:color w:val="808080" w:themeColor="background1" w:themeShade="80"/>
        </w:rPr>
      </w:pPr>
    </w:p>
    <w:tbl>
      <w:tblPr>
        <w:tblStyle w:val="Grilledutableau"/>
        <w:tblW w:w="0" w:type="auto"/>
        <w:jc w:val="center"/>
        <w:tblLook w:val="04A0" w:firstRow="1" w:lastRow="0" w:firstColumn="1" w:lastColumn="0" w:noHBand="0" w:noVBand="1"/>
      </w:tblPr>
      <w:tblGrid>
        <w:gridCol w:w="1101"/>
        <w:gridCol w:w="2090"/>
        <w:gridCol w:w="1514"/>
        <w:gridCol w:w="2268"/>
        <w:gridCol w:w="1515"/>
        <w:gridCol w:w="876"/>
      </w:tblGrid>
      <w:tr w:rsidR="00022159" w:rsidRPr="00D4179A" w:rsidTr="00F159F2">
        <w:trPr>
          <w:jc w:val="center"/>
        </w:trPr>
        <w:tc>
          <w:tcPr>
            <w:tcW w:w="1101" w:type="dxa"/>
            <w:shd w:val="clear" w:color="auto" w:fill="DBE5F1" w:themeFill="accent1" w:themeFillTint="33"/>
          </w:tcPr>
          <w:p w:rsidR="00022159" w:rsidRPr="001F5C35" w:rsidRDefault="00022159" w:rsidP="001F5C35">
            <w:pPr>
              <w:jc w:val="center"/>
            </w:pPr>
            <w:r w:rsidRPr="001F5C35">
              <w:t>Tache</w:t>
            </w:r>
          </w:p>
        </w:tc>
        <w:tc>
          <w:tcPr>
            <w:tcW w:w="2090" w:type="dxa"/>
            <w:shd w:val="clear" w:color="auto" w:fill="DBE5F1" w:themeFill="accent1" w:themeFillTint="33"/>
          </w:tcPr>
          <w:p w:rsidR="00022159" w:rsidRPr="001F5C35" w:rsidRDefault="00022159" w:rsidP="001F5C35">
            <w:pPr>
              <w:jc w:val="center"/>
            </w:pPr>
            <w:r w:rsidRPr="001F5C35">
              <w:t>Titre</w:t>
            </w:r>
          </w:p>
        </w:tc>
        <w:tc>
          <w:tcPr>
            <w:tcW w:w="1514" w:type="dxa"/>
            <w:shd w:val="clear" w:color="auto" w:fill="DBE5F1" w:themeFill="accent1" w:themeFillTint="33"/>
          </w:tcPr>
          <w:p w:rsidR="00022159" w:rsidRPr="001F5C35" w:rsidRDefault="00022159" w:rsidP="001F5C35">
            <w:pPr>
              <w:jc w:val="center"/>
            </w:pPr>
            <w:r w:rsidRPr="001F5C35">
              <w:t>Responsable</w:t>
            </w:r>
          </w:p>
        </w:tc>
        <w:tc>
          <w:tcPr>
            <w:tcW w:w="2268" w:type="dxa"/>
            <w:shd w:val="clear" w:color="auto" w:fill="DBE5F1" w:themeFill="accent1" w:themeFillTint="33"/>
          </w:tcPr>
          <w:p w:rsidR="00022159" w:rsidRPr="001F5C35" w:rsidRDefault="00022159" w:rsidP="001F5C35">
            <w:pPr>
              <w:jc w:val="center"/>
            </w:pPr>
            <w:r w:rsidRPr="001F5C35">
              <w:t>Date de démarrage</w:t>
            </w:r>
          </w:p>
        </w:tc>
        <w:tc>
          <w:tcPr>
            <w:tcW w:w="1418" w:type="dxa"/>
            <w:shd w:val="clear" w:color="auto" w:fill="DBE5F1" w:themeFill="accent1" w:themeFillTint="33"/>
          </w:tcPr>
          <w:p w:rsidR="00022159" w:rsidRPr="001F5C35" w:rsidRDefault="00022159" w:rsidP="001F5C35">
            <w:pPr>
              <w:jc w:val="center"/>
            </w:pPr>
            <w:r w:rsidRPr="001F5C35">
              <w:t>Date de fin</w:t>
            </w:r>
          </w:p>
        </w:tc>
        <w:tc>
          <w:tcPr>
            <w:tcW w:w="876" w:type="dxa"/>
            <w:shd w:val="clear" w:color="auto" w:fill="DBE5F1" w:themeFill="accent1" w:themeFillTint="33"/>
          </w:tcPr>
          <w:p w:rsidR="00022159" w:rsidRPr="001F5C35" w:rsidRDefault="00022159" w:rsidP="001F5C35">
            <w:pPr>
              <w:jc w:val="center"/>
            </w:pPr>
            <w:r w:rsidRPr="001F5C35">
              <w:t>Effort</w:t>
            </w:r>
          </w:p>
        </w:tc>
      </w:tr>
      <w:tr w:rsidR="00022159" w:rsidRPr="00D4179A" w:rsidTr="00F159F2">
        <w:trPr>
          <w:jc w:val="center"/>
        </w:trPr>
        <w:tc>
          <w:tcPr>
            <w:tcW w:w="1101" w:type="dxa"/>
          </w:tcPr>
          <w:p w:rsidR="00022159" w:rsidRPr="001F5C35" w:rsidRDefault="00192C83" w:rsidP="001F5C35">
            <w:pPr>
              <w:jc w:val="center"/>
            </w:pPr>
            <w:r w:rsidRPr="001F5C35">
              <w:rPr>
                <w:rStyle w:val="Emphaseple"/>
                <w:color w:val="auto"/>
              </w:rPr>
              <w:t>T2</w:t>
            </w:r>
          </w:p>
        </w:tc>
        <w:tc>
          <w:tcPr>
            <w:tcW w:w="2090" w:type="dxa"/>
          </w:tcPr>
          <w:p w:rsidR="00022159" w:rsidRPr="001F5C35" w:rsidRDefault="00E959AD" w:rsidP="001F5C35">
            <w:pPr>
              <w:jc w:val="center"/>
            </w:pPr>
            <w:r w:rsidRPr="001F5C35">
              <w:rPr>
                <w:rStyle w:val="Emphaseple"/>
                <w:color w:val="auto"/>
              </w:rPr>
              <w:t xml:space="preserve">Administration </w:t>
            </w:r>
            <w:r w:rsidR="000B0E8F" w:rsidRPr="001F5C35">
              <w:rPr>
                <w:rStyle w:val="Emphaseple"/>
                <w:color w:val="auto"/>
              </w:rPr>
              <w:t>comptes utilisateurs</w:t>
            </w:r>
          </w:p>
        </w:tc>
        <w:tc>
          <w:tcPr>
            <w:tcW w:w="1514" w:type="dxa"/>
          </w:tcPr>
          <w:p w:rsidR="00022159" w:rsidRPr="001F5C35" w:rsidRDefault="00A44E7C" w:rsidP="001F5C35">
            <w:pPr>
              <w:jc w:val="center"/>
              <w:rPr>
                <w:rStyle w:val="Emphaseple"/>
                <w:color w:val="auto"/>
              </w:rPr>
            </w:pPr>
            <w:r w:rsidRPr="001F5C35">
              <w:t>Abdoullah REZGUI</w:t>
            </w:r>
          </w:p>
        </w:tc>
        <w:tc>
          <w:tcPr>
            <w:tcW w:w="2268" w:type="dxa"/>
          </w:tcPr>
          <w:p w:rsidR="00022159" w:rsidRPr="001F5C35" w:rsidRDefault="005C25EB" w:rsidP="001F5C35">
            <w:pPr>
              <w:jc w:val="center"/>
            </w:pPr>
            <w:r>
              <w:rPr>
                <w:rStyle w:val="Emphaseple"/>
                <w:i w:val="0"/>
                <w:color w:val="auto"/>
              </w:rPr>
              <w:t>07/03/2017</w:t>
            </w:r>
          </w:p>
        </w:tc>
        <w:tc>
          <w:tcPr>
            <w:tcW w:w="1418" w:type="dxa"/>
          </w:tcPr>
          <w:p w:rsidR="00022159" w:rsidRPr="001F5C35" w:rsidRDefault="005C25EB" w:rsidP="001F5C35">
            <w:pPr>
              <w:jc w:val="center"/>
            </w:pPr>
            <w:r>
              <w:rPr>
                <w:rStyle w:val="Emphaseple"/>
                <w:i w:val="0"/>
                <w:color w:val="auto"/>
              </w:rPr>
              <w:t>14/03/2017</w:t>
            </w:r>
          </w:p>
        </w:tc>
        <w:tc>
          <w:tcPr>
            <w:tcW w:w="876" w:type="dxa"/>
          </w:tcPr>
          <w:p w:rsidR="00022159" w:rsidRPr="001F5C35" w:rsidRDefault="009A468C" w:rsidP="001F5C35">
            <w:pPr>
              <w:jc w:val="center"/>
            </w:pPr>
            <w:r w:rsidRPr="001F5C35">
              <w:t>15</w:t>
            </w:r>
            <w:r w:rsidR="00041AB8">
              <w:t> </w:t>
            </w:r>
            <w:r w:rsidR="00022159" w:rsidRPr="001F5C35">
              <w:t>h</w:t>
            </w:r>
          </w:p>
        </w:tc>
      </w:tr>
    </w:tbl>
    <w:p w:rsidR="00022159" w:rsidRPr="00022159" w:rsidRDefault="00022159" w:rsidP="00022159"/>
    <w:p w:rsidR="00022159" w:rsidRPr="00393107" w:rsidRDefault="00A04CD5" w:rsidP="00A04CD5">
      <w:r w:rsidRPr="00393107">
        <w:t xml:space="preserve">Cette tâche correspond au développement de l’outil d’administration des comptes utilisateurs. L’accès aux informations de l’utilisateur, les modifications, les suppressions, </w:t>
      </w:r>
      <w:r w:rsidR="002B2179" w:rsidRPr="00393107">
        <w:t>ainsi que</w:t>
      </w:r>
      <w:r w:rsidR="00C1515B" w:rsidRPr="00393107">
        <w:t xml:space="preserve"> les</w:t>
      </w:r>
      <w:r w:rsidRPr="00393107">
        <w:t xml:space="preserve"> modifications souhaitées par l’utilisation sur ses coordonnées.</w:t>
      </w:r>
    </w:p>
    <w:p w:rsidR="00E959AD" w:rsidRDefault="00E959AD" w:rsidP="00E959AD"/>
    <w:p w:rsidR="009A468C" w:rsidRDefault="00A62D22" w:rsidP="00E959AD">
      <w:r w:rsidRPr="00AE0682">
        <w:rPr>
          <w:b/>
        </w:rPr>
        <w:t>Participant</w:t>
      </w:r>
      <w:r w:rsidR="007F5DF8" w:rsidRPr="00AE0682">
        <w:rPr>
          <w:b/>
        </w:rPr>
        <w:t>s</w:t>
      </w:r>
      <w:r w:rsidR="00041AB8">
        <w:t> </w:t>
      </w:r>
      <w:r>
        <w:t xml:space="preserve">: </w:t>
      </w:r>
      <w:r w:rsidR="008A40E9" w:rsidRPr="00C67C0F">
        <w:t>Abdoullah REZGUI</w:t>
      </w:r>
      <w:r w:rsidR="008A40E9">
        <w:t>, Yassine JRAD</w:t>
      </w:r>
      <w:r w:rsidR="00A44E7C">
        <w:t xml:space="preserve">, </w:t>
      </w:r>
    </w:p>
    <w:p w:rsidR="008A40E9" w:rsidRDefault="008A40E9" w:rsidP="00E959AD"/>
    <w:tbl>
      <w:tblPr>
        <w:tblStyle w:val="Grilledutableau"/>
        <w:tblW w:w="0" w:type="auto"/>
        <w:tblInd w:w="137" w:type="dxa"/>
        <w:tblLook w:val="04A0" w:firstRow="1" w:lastRow="0" w:firstColumn="1" w:lastColumn="0" w:noHBand="0" w:noVBand="1"/>
      </w:tblPr>
      <w:tblGrid>
        <w:gridCol w:w="1063"/>
        <w:gridCol w:w="2090"/>
        <w:gridCol w:w="1514"/>
        <w:gridCol w:w="2268"/>
        <w:gridCol w:w="1515"/>
      </w:tblGrid>
      <w:tr w:rsidR="00A62D22" w:rsidRPr="00F65990" w:rsidTr="00C65A5A">
        <w:tc>
          <w:tcPr>
            <w:tcW w:w="1063" w:type="dxa"/>
            <w:shd w:val="clear" w:color="auto" w:fill="DBE5F1" w:themeFill="accent1" w:themeFillTint="33"/>
          </w:tcPr>
          <w:p w:rsidR="00A62D22" w:rsidRPr="001F5C35" w:rsidRDefault="00A62D22" w:rsidP="001F5C35">
            <w:pPr>
              <w:jc w:val="center"/>
            </w:pPr>
            <w:r w:rsidRPr="001F5C35">
              <w:t>Livrable</w:t>
            </w:r>
          </w:p>
        </w:tc>
        <w:tc>
          <w:tcPr>
            <w:tcW w:w="2090" w:type="dxa"/>
            <w:shd w:val="clear" w:color="auto" w:fill="DBE5F1" w:themeFill="accent1" w:themeFillTint="33"/>
          </w:tcPr>
          <w:p w:rsidR="00A62D22" w:rsidRPr="001F5C35" w:rsidRDefault="00A62D22" w:rsidP="001F5C35">
            <w:pPr>
              <w:jc w:val="center"/>
            </w:pPr>
            <w:r w:rsidRPr="001F5C35">
              <w:t>Titre</w:t>
            </w:r>
          </w:p>
        </w:tc>
        <w:tc>
          <w:tcPr>
            <w:tcW w:w="1514" w:type="dxa"/>
            <w:shd w:val="clear" w:color="auto" w:fill="DBE5F1" w:themeFill="accent1" w:themeFillTint="33"/>
          </w:tcPr>
          <w:p w:rsidR="00A62D22" w:rsidRPr="001F5C35" w:rsidRDefault="00A62D22" w:rsidP="001F5C35">
            <w:pPr>
              <w:jc w:val="center"/>
            </w:pPr>
            <w:r w:rsidRPr="001F5C35">
              <w:t>Responsable</w:t>
            </w:r>
          </w:p>
        </w:tc>
        <w:tc>
          <w:tcPr>
            <w:tcW w:w="2268" w:type="dxa"/>
            <w:shd w:val="clear" w:color="auto" w:fill="DBE5F1" w:themeFill="accent1" w:themeFillTint="33"/>
          </w:tcPr>
          <w:p w:rsidR="00A62D22" w:rsidRPr="001F5C35" w:rsidRDefault="00A62D22" w:rsidP="001F5C35">
            <w:pPr>
              <w:jc w:val="center"/>
            </w:pPr>
            <w:r w:rsidRPr="001F5C35">
              <w:t>Nature</w:t>
            </w:r>
          </w:p>
        </w:tc>
        <w:tc>
          <w:tcPr>
            <w:tcW w:w="1515" w:type="dxa"/>
            <w:shd w:val="clear" w:color="auto" w:fill="DBE5F1" w:themeFill="accent1" w:themeFillTint="33"/>
          </w:tcPr>
          <w:p w:rsidR="00A62D22" w:rsidRPr="001F5C35" w:rsidRDefault="00A62D22" w:rsidP="001F5C35">
            <w:pPr>
              <w:jc w:val="center"/>
            </w:pPr>
            <w:r w:rsidRPr="001F5C35">
              <w:t>Date de livraison</w:t>
            </w:r>
          </w:p>
        </w:tc>
      </w:tr>
      <w:tr w:rsidR="00A62D22" w:rsidTr="00C65A5A">
        <w:tc>
          <w:tcPr>
            <w:tcW w:w="1063" w:type="dxa"/>
            <w:vAlign w:val="center"/>
          </w:tcPr>
          <w:p w:rsidR="00A62D22" w:rsidRPr="001F5C35" w:rsidRDefault="00A62D22" w:rsidP="001F5C35">
            <w:pPr>
              <w:jc w:val="center"/>
              <w:rPr>
                <w:rFonts w:ascii="Cambria" w:hAnsi="Cambria"/>
              </w:rPr>
            </w:pPr>
            <w:r w:rsidRPr="001F5C35">
              <w:rPr>
                <w:rFonts w:ascii="Cambria" w:hAnsi="Cambria"/>
              </w:rPr>
              <w:t>D2.2.1</w:t>
            </w:r>
          </w:p>
        </w:tc>
        <w:tc>
          <w:tcPr>
            <w:tcW w:w="2090" w:type="dxa"/>
            <w:vAlign w:val="center"/>
          </w:tcPr>
          <w:p w:rsidR="00A62D22" w:rsidRPr="001F5C35" w:rsidRDefault="00A62D22" w:rsidP="001F5C35">
            <w:pPr>
              <w:jc w:val="center"/>
              <w:rPr>
                <w:rFonts w:ascii="Cambria" w:hAnsi="Cambria"/>
              </w:rPr>
            </w:pPr>
            <w:r w:rsidRPr="001F5C35">
              <w:rPr>
                <w:rFonts w:ascii="Cambria" w:hAnsi="Cambria"/>
              </w:rPr>
              <w:t>Programme administration utilisateur</w:t>
            </w:r>
          </w:p>
        </w:tc>
        <w:tc>
          <w:tcPr>
            <w:tcW w:w="1514" w:type="dxa"/>
            <w:vAlign w:val="center"/>
          </w:tcPr>
          <w:p w:rsidR="00A62D22" w:rsidRPr="001F5C35" w:rsidRDefault="00C5312C" w:rsidP="001F5C35">
            <w:pPr>
              <w:jc w:val="center"/>
              <w:rPr>
                <w:rFonts w:ascii="Cambria" w:hAnsi="Cambria"/>
              </w:rPr>
            </w:pPr>
            <w:r w:rsidRPr="001F5C35">
              <w:rPr>
                <w:rFonts w:ascii="Cambria" w:hAnsi="Cambria"/>
              </w:rPr>
              <w:t>Abdoullah REZGUI</w:t>
            </w:r>
          </w:p>
        </w:tc>
        <w:tc>
          <w:tcPr>
            <w:tcW w:w="2268" w:type="dxa"/>
            <w:vAlign w:val="center"/>
          </w:tcPr>
          <w:p w:rsidR="00A62D22" w:rsidRPr="001F5C35" w:rsidRDefault="00A62D22" w:rsidP="001F5C35">
            <w:pPr>
              <w:jc w:val="center"/>
              <w:rPr>
                <w:rFonts w:ascii="Cambria" w:hAnsi="Cambria"/>
              </w:rPr>
            </w:pPr>
            <w:r w:rsidRPr="001F5C35">
              <w:rPr>
                <w:rFonts w:ascii="Cambria" w:hAnsi="Cambria"/>
              </w:rPr>
              <w:t>Morceau du programme</w:t>
            </w:r>
          </w:p>
        </w:tc>
        <w:tc>
          <w:tcPr>
            <w:tcW w:w="1515" w:type="dxa"/>
            <w:vAlign w:val="center"/>
          </w:tcPr>
          <w:p w:rsidR="00A62D22" w:rsidRPr="001F5C35" w:rsidRDefault="005C25EB" w:rsidP="005C25EB">
            <w:pPr>
              <w:jc w:val="center"/>
              <w:rPr>
                <w:rFonts w:ascii="Cambria" w:hAnsi="Cambria"/>
              </w:rPr>
            </w:pPr>
            <w:r>
              <w:rPr>
                <w:rFonts w:ascii="Cambria" w:hAnsi="Cambria"/>
              </w:rPr>
              <w:t>13/03</w:t>
            </w:r>
            <w:r w:rsidR="008426FF">
              <w:rPr>
                <w:rFonts w:ascii="Cambria" w:hAnsi="Cambria"/>
              </w:rPr>
              <w:t>/2017</w:t>
            </w:r>
          </w:p>
        </w:tc>
      </w:tr>
    </w:tbl>
    <w:p w:rsidR="00A62D22" w:rsidRDefault="00A62D22" w:rsidP="00935268"/>
    <w:p w:rsidR="003C526B" w:rsidRDefault="003C526B" w:rsidP="00935268"/>
    <w:tbl>
      <w:tblPr>
        <w:tblStyle w:val="Grilledutableau"/>
        <w:tblW w:w="0" w:type="auto"/>
        <w:jc w:val="center"/>
        <w:tblLook w:val="04A0" w:firstRow="1" w:lastRow="0" w:firstColumn="1" w:lastColumn="0" w:noHBand="0" w:noVBand="1"/>
      </w:tblPr>
      <w:tblGrid>
        <w:gridCol w:w="1101"/>
        <w:gridCol w:w="2090"/>
        <w:gridCol w:w="1514"/>
        <w:gridCol w:w="2268"/>
        <w:gridCol w:w="1515"/>
        <w:gridCol w:w="876"/>
      </w:tblGrid>
      <w:tr w:rsidR="000B0E8F" w:rsidRPr="00D4179A" w:rsidTr="00816E11">
        <w:trPr>
          <w:jc w:val="center"/>
        </w:trPr>
        <w:tc>
          <w:tcPr>
            <w:tcW w:w="1101" w:type="dxa"/>
            <w:shd w:val="clear" w:color="auto" w:fill="DBE5F1" w:themeFill="accent1" w:themeFillTint="33"/>
          </w:tcPr>
          <w:p w:rsidR="000B0E8F" w:rsidRPr="001F5C35" w:rsidRDefault="000B0E8F" w:rsidP="001F5C35">
            <w:pPr>
              <w:jc w:val="center"/>
            </w:pPr>
            <w:r w:rsidRPr="001F5C35">
              <w:t>Tache</w:t>
            </w:r>
          </w:p>
        </w:tc>
        <w:tc>
          <w:tcPr>
            <w:tcW w:w="2090" w:type="dxa"/>
            <w:shd w:val="clear" w:color="auto" w:fill="DBE5F1" w:themeFill="accent1" w:themeFillTint="33"/>
          </w:tcPr>
          <w:p w:rsidR="000B0E8F" w:rsidRPr="001F5C35" w:rsidRDefault="000B0E8F" w:rsidP="001F5C35">
            <w:pPr>
              <w:jc w:val="center"/>
            </w:pPr>
            <w:r w:rsidRPr="001F5C35">
              <w:t>Titre</w:t>
            </w:r>
          </w:p>
        </w:tc>
        <w:tc>
          <w:tcPr>
            <w:tcW w:w="1514" w:type="dxa"/>
            <w:shd w:val="clear" w:color="auto" w:fill="DBE5F1" w:themeFill="accent1" w:themeFillTint="33"/>
          </w:tcPr>
          <w:p w:rsidR="000B0E8F" w:rsidRPr="001F5C35" w:rsidRDefault="000B0E8F" w:rsidP="001F5C35">
            <w:pPr>
              <w:jc w:val="center"/>
            </w:pPr>
            <w:r w:rsidRPr="001F5C35">
              <w:t>Responsable</w:t>
            </w:r>
          </w:p>
        </w:tc>
        <w:tc>
          <w:tcPr>
            <w:tcW w:w="2268" w:type="dxa"/>
            <w:shd w:val="clear" w:color="auto" w:fill="DBE5F1" w:themeFill="accent1" w:themeFillTint="33"/>
          </w:tcPr>
          <w:p w:rsidR="000B0E8F" w:rsidRPr="001F5C35" w:rsidRDefault="000B0E8F" w:rsidP="001F5C35">
            <w:pPr>
              <w:jc w:val="center"/>
            </w:pPr>
            <w:r w:rsidRPr="001F5C35">
              <w:t>Date de démarrage</w:t>
            </w:r>
          </w:p>
        </w:tc>
        <w:tc>
          <w:tcPr>
            <w:tcW w:w="1418" w:type="dxa"/>
            <w:shd w:val="clear" w:color="auto" w:fill="DBE5F1" w:themeFill="accent1" w:themeFillTint="33"/>
          </w:tcPr>
          <w:p w:rsidR="000B0E8F" w:rsidRPr="001F5C35" w:rsidRDefault="000B0E8F" w:rsidP="001F5C35">
            <w:pPr>
              <w:jc w:val="center"/>
            </w:pPr>
            <w:r w:rsidRPr="001F5C35">
              <w:t>Date de fin</w:t>
            </w:r>
          </w:p>
        </w:tc>
        <w:tc>
          <w:tcPr>
            <w:tcW w:w="876" w:type="dxa"/>
            <w:shd w:val="clear" w:color="auto" w:fill="DBE5F1" w:themeFill="accent1" w:themeFillTint="33"/>
          </w:tcPr>
          <w:p w:rsidR="000B0E8F" w:rsidRPr="001F5C35" w:rsidRDefault="000B0E8F" w:rsidP="001F5C35">
            <w:pPr>
              <w:jc w:val="center"/>
            </w:pPr>
            <w:r w:rsidRPr="001F5C35">
              <w:t>Effort</w:t>
            </w:r>
          </w:p>
        </w:tc>
      </w:tr>
      <w:tr w:rsidR="000B0E8F" w:rsidRPr="00D4179A" w:rsidTr="00816E11">
        <w:trPr>
          <w:jc w:val="center"/>
        </w:trPr>
        <w:tc>
          <w:tcPr>
            <w:tcW w:w="1101" w:type="dxa"/>
          </w:tcPr>
          <w:p w:rsidR="000B0E8F" w:rsidRPr="001F5C35" w:rsidRDefault="000B0E8F" w:rsidP="001F5C35">
            <w:pPr>
              <w:jc w:val="center"/>
            </w:pPr>
            <w:r w:rsidRPr="001F5C35">
              <w:rPr>
                <w:rStyle w:val="Emphaseple"/>
                <w:i w:val="0"/>
                <w:color w:val="auto"/>
              </w:rPr>
              <w:lastRenderedPageBreak/>
              <w:t>T2</w:t>
            </w:r>
          </w:p>
        </w:tc>
        <w:tc>
          <w:tcPr>
            <w:tcW w:w="2090" w:type="dxa"/>
          </w:tcPr>
          <w:p w:rsidR="000B0E8F" w:rsidRPr="001F5C35" w:rsidRDefault="00E959AD" w:rsidP="001F5C35">
            <w:pPr>
              <w:jc w:val="center"/>
            </w:pPr>
            <w:r w:rsidRPr="001F5C35">
              <w:rPr>
                <w:rStyle w:val="Emphaseple"/>
                <w:i w:val="0"/>
                <w:color w:val="auto"/>
              </w:rPr>
              <w:t>A</w:t>
            </w:r>
            <w:r w:rsidR="000B0E8F" w:rsidRPr="001F5C35">
              <w:rPr>
                <w:rStyle w:val="Emphaseple"/>
                <w:i w:val="0"/>
                <w:color w:val="auto"/>
              </w:rPr>
              <w:t>dministration serveur</w:t>
            </w:r>
          </w:p>
        </w:tc>
        <w:tc>
          <w:tcPr>
            <w:tcW w:w="1514" w:type="dxa"/>
          </w:tcPr>
          <w:p w:rsidR="000B0E8F" w:rsidRPr="001F5C35" w:rsidRDefault="00C96BEA" w:rsidP="001F5C35">
            <w:pPr>
              <w:jc w:val="center"/>
              <w:rPr>
                <w:rStyle w:val="Emphaseple"/>
                <w:i w:val="0"/>
                <w:color w:val="auto"/>
              </w:rPr>
            </w:pPr>
            <w:r w:rsidRPr="001F5C35">
              <w:rPr>
                <w:rStyle w:val="Emphaseple"/>
                <w:i w:val="0"/>
                <w:color w:val="auto"/>
              </w:rPr>
              <w:t>Yassine JRAD</w:t>
            </w:r>
          </w:p>
        </w:tc>
        <w:tc>
          <w:tcPr>
            <w:tcW w:w="2268" w:type="dxa"/>
          </w:tcPr>
          <w:p w:rsidR="000B0E8F" w:rsidRPr="001F5C35" w:rsidRDefault="00F43276" w:rsidP="001F5C35">
            <w:pPr>
              <w:jc w:val="center"/>
            </w:pPr>
            <w:r>
              <w:rPr>
                <w:rStyle w:val="Emphaseple"/>
                <w:i w:val="0"/>
                <w:color w:val="auto"/>
              </w:rPr>
              <w:t>21/02/2017</w:t>
            </w:r>
          </w:p>
        </w:tc>
        <w:tc>
          <w:tcPr>
            <w:tcW w:w="1418" w:type="dxa"/>
          </w:tcPr>
          <w:p w:rsidR="000B0E8F" w:rsidRPr="001F5C35" w:rsidRDefault="00F43276" w:rsidP="001F5C35">
            <w:pPr>
              <w:jc w:val="center"/>
            </w:pPr>
            <w:r>
              <w:rPr>
                <w:rStyle w:val="Emphaseple"/>
                <w:i w:val="0"/>
                <w:color w:val="auto"/>
              </w:rPr>
              <w:t>06/03/2017</w:t>
            </w:r>
          </w:p>
        </w:tc>
        <w:tc>
          <w:tcPr>
            <w:tcW w:w="876" w:type="dxa"/>
          </w:tcPr>
          <w:p w:rsidR="000B0E8F" w:rsidRPr="001F5C35" w:rsidRDefault="00205466" w:rsidP="001F5C35">
            <w:pPr>
              <w:jc w:val="center"/>
            </w:pPr>
            <w:r>
              <w:t>35</w:t>
            </w:r>
            <w:r w:rsidR="00041AB8">
              <w:t> </w:t>
            </w:r>
            <w:r w:rsidR="000B0E8F" w:rsidRPr="001F5C35">
              <w:t>h</w:t>
            </w:r>
          </w:p>
        </w:tc>
      </w:tr>
    </w:tbl>
    <w:p w:rsidR="00935268" w:rsidRDefault="00935268" w:rsidP="00935268"/>
    <w:p w:rsidR="00935268" w:rsidRDefault="00A04CD5" w:rsidP="00935268">
      <w:r>
        <w:t xml:space="preserve">Cette tâche correspond au développement de l’accès au serveur, ainsi que de son administration. </w:t>
      </w:r>
      <w:r w:rsidR="0067525F">
        <w:t xml:space="preserve">Gérer la sécurité </w:t>
      </w:r>
      <w:r w:rsidR="008A57B1">
        <w:t>à</w:t>
      </w:r>
      <w:r w:rsidR="0067525F">
        <w:t xml:space="preserve"> son </w:t>
      </w:r>
      <w:r w:rsidR="00FB77E8">
        <w:t>accès, les</w:t>
      </w:r>
      <w:r w:rsidR="0067525F">
        <w:t xml:space="preserve"> </w:t>
      </w:r>
      <w:r>
        <w:t xml:space="preserve">cas de surcharge, </w:t>
      </w:r>
      <w:r w:rsidR="00EC7328">
        <w:t>les pannes</w:t>
      </w:r>
      <w:r>
        <w:t>.</w:t>
      </w:r>
    </w:p>
    <w:p w:rsidR="00935268" w:rsidRDefault="00935268" w:rsidP="00935268"/>
    <w:p w:rsidR="00935268" w:rsidRDefault="00D51F25" w:rsidP="00935268">
      <w:r w:rsidRPr="00AE0682">
        <w:rPr>
          <w:b/>
        </w:rPr>
        <w:t>Participant</w:t>
      </w:r>
      <w:r w:rsidR="007F5DF8" w:rsidRPr="00AE0682">
        <w:rPr>
          <w:b/>
        </w:rPr>
        <w:t>s</w:t>
      </w:r>
      <w:r w:rsidR="00041AB8">
        <w:t> </w:t>
      </w:r>
      <w:r>
        <w:t xml:space="preserve">: </w:t>
      </w:r>
      <w:r w:rsidR="00A91930" w:rsidRPr="00CA03C7">
        <w:t>Yassine JRAD</w:t>
      </w:r>
      <w:r w:rsidR="00A91930">
        <w:t xml:space="preserve">, </w:t>
      </w:r>
      <w:r w:rsidR="00C96BEA">
        <w:t>Abdoullah REZGUI</w:t>
      </w:r>
    </w:p>
    <w:p w:rsidR="00D51F25" w:rsidRDefault="00D51F25" w:rsidP="00935268"/>
    <w:tbl>
      <w:tblPr>
        <w:tblStyle w:val="Grilledutableau"/>
        <w:tblW w:w="0" w:type="auto"/>
        <w:tblInd w:w="137" w:type="dxa"/>
        <w:tblLook w:val="04A0" w:firstRow="1" w:lastRow="0" w:firstColumn="1" w:lastColumn="0" w:noHBand="0" w:noVBand="1"/>
      </w:tblPr>
      <w:tblGrid>
        <w:gridCol w:w="1063"/>
        <w:gridCol w:w="2090"/>
        <w:gridCol w:w="1514"/>
        <w:gridCol w:w="2268"/>
        <w:gridCol w:w="1515"/>
      </w:tblGrid>
      <w:tr w:rsidR="00D51F25" w:rsidRPr="00F65990" w:rsidTr="00C65A5A">
        <w:tc>
          <w:tcPr>
            <w:tcW w:w="1063" w:type="dxa"/>
            <w:shd w:val="clear" w:color="auto" w:fill="DBE5F1" w:themeFill="accent1" w:themeFillTint="33"/>
          </w:tcPr>
          <w:p w:rsidR="00D51F25" w:rsidRPr="001F5C35" w:rsidRDefault="00D51F25" w:rsidP="001F5C35">
            <w:pPr>
              <w:jc w:val="center"/>
            </w:pPr>
            <w:r w:rsidRPr="001F5C35">
              <w:t>Livrable</w:t>
            </w:r>
          </w:p>
        </w:tc>
        <w:tc>
          <w:tcPr>
            <w:tcW w:w="2090" w:type="dxa"/>
            <w:shd w:val="clear" w:color="auto" w:fill="DBE5F1" w:themeFill="accent1" w:themeFillTint="33"/>
          </w:tcPr>
          <w:p w:rsidR="00D51F25" w:rsidRPr="001F5C35" w:rsidRDefault="00D51F25" w:rsidP="001F5C35">
            <w:pPr>
              <w:jc w:val="center"/>
            </w:pPr>
            <w:r w:rsidRPr="001F5C35">
              <w:t>Titre</w:t>
            </w:r>
          </w:p>
        </w:tc>
        <w:tc>
          <w:tcPr>
            <w:tcW w:w="1514" w:type="dxa"/>
            <w:shd w:val="clear" w:color="auto" w:fill="DBE5F1" w:themeFill="accent1" w:themeFillTint="33"/>
          </w:tcPr>
          <w:p w:rsidR="00D51F25" w:rsidRPr="001F5C35" w:rsidRDefault="00D51F25" w:rsidP="001F5C35">
            <w:pPr>
              <w:jc w:val="center"/>
            </w:pPr>
            <w:r w:rsidRPr="001F5C35">
              <w:t>Responsable</w:t>
            </w:r>
          </w:p>
        </w:tc>
        <w:tc>
          <w:tcPr>
            <w:tcW w:w="2268" w:type="dxa"/>
            <w:shd w:val="clear" w:color="auto" w:fill="DBE5F1" w:themeFill="accent1" w:themeFillTint="33"/>
          </w:tcPr>
          <w:p w:rsidR="00D51F25" w:rsidRPr="001F5C35" w:rsidRDefault="00D51F25" w:rsidP="001F5C35">
            <w:pPr>
              <w:jc w:val="center"/>
            </w:pPr>
            <w:r w:rsidRPr="001F5C35">
              <w:t>Nature</w:t>
            </w:r>
          </w:p>
        </w:tc>
        <w:tc>
          <w:tcPr>
            <w:tcW w:w="1515" w:type="dxa"/>
            <w:shd w:val="clear" w:color="auto" w:fill="DBE5F1" w:themeFill="accent1" w:themeFillTint="33"/>
          </w:tcPr>
          <w:p w:rsidR="00D51F25" w:rsidRPr="001F5C35" w:rsidRDefault="00D51F25" w:rsidP="001F5C35">
            <w:pPr>
              <w:jc w:val="center"/>
            </w:pPr>
            <w:r w:rsidRPr="001F5C35">
              <w:t>Date de livraison</w:t>
            </w:r>
          </w:p>
        </w:tc>
      </w:tr>
      <w:tr w:rsidR="00D51F25" w:rsidTr="00C65A5A">
        <w:tc>
          <w:tcPr>
            <w:tcW w:w="1063" w:type="dxa"/>
            <w:vAlign w:val="center"/>
          </w:tcPr>
          <w:p w:rsidR="00D51F25" w:rsidRPr="001F5C35" w:rsidRDefault="00D51F25" w:rsidP="001F5C35">
            <w:pPr>
              <w:jc w:val="center"/>
              <w:rPr>
                <w:rFonts w:ascii="Cambria" w:hAnsi="Cambria"/>
                <w:color w:val="000000"/>
              </w:rPr>
            </w:pPr>
            <w:r w:rsidRPr="001F5C35">
              <w:rPr>
                <w:rFonts w:ascii="Cambria" w:hAnsi="Cambria"/>
                <w:color w:val="000000"/>
              </w:rPr>
              <w:t>D2.3.1</w:t>
            </w:r>
          </w:p>
        </w:tc>
        <w:tc>
          <w:tcPr>
            <w:tcW w:w="2090" w:type="dxa"/>
            <w:vAlign w:val="center"/>
          </w:tcPr>
          <w:p w:rsidR="00D51F25" w:rsidRPr="001F5C35" w:rsidRDefault="00D51F25" w:rsidP="001F5C35">
            <w:pPr>
              <w:jc w:val="center"/>
              <w:rPr>
                <w:rFonts w:ascii="Cambria" w:hAnsi="Cambria"/>
                <w:color w:val="000000"/>
              </w:rPr>
            </w:pPr>
            <w:r w:rsidRPr="001F5C35">
              <w:rPr>
                <w:rFonts w:ascii="Cambria" w:hAnsi="Cambria"/>
                <w:color w:val="000000"/>
              </w:rPr>
              <w:t>Programme administration du serveur</w:t>
            </w:r>
          </w:p>
        </w:tc>
        <w:tc>
          <w:tcPr>
            <w:tcW w:w="1514" w:type="dxa"/>
            <w:vAlign w:val="center"/>
          </w:tcPr>
          <w:p w:rsidR="00D51F25" w:rsidRPr="001F5C35" w:rsidRDefault="00A91930" w:rsidP="001F5C35">
            <w:pPr>
              <w:jc w:val="center"/>
              <w:rPr>
                <w:rFonts w:ascii="Cambria" w:hAnsi="Cambria"/>
                <w:color w:val="000000"/>
              </w:rPr>
            </w:pPr>
            <w:r w:rsidRPr="001F5C35">
              <w:t>Yassine JRAD</w:t>
            </w:r>
          </w:p>
        </w:tc>
        <w:tc>
          <w:tcPr>
            <w:tcW w:w="2268" w:type="dxa"/>
            <w:vAlign w:val="center"/>
          </w:tcPr>
          <w:p w:rsidR="00D51F25" w:rsidRPr="001F5C35" w:rsidRDefault="00D51F25" w:rsidP="001F5C35">
            <w:pPr>
              <w:jc w:val="center"/>
              <w:rPr>
                <w:rFonts w:ascii="Cambria" w:hAnsi="Cambria"/>
                <w:color w:val="000000"/>
              </w:rPr>
            </w:pPr>
            <w:r w:rsidRPr="001F5C35">
              <w:rPr>
                <w:rFonts w:ascii="Cambria" w:hAnsi="Cambria"/>
                <w:color w:val="000000"/>
              </w:rPr>
              <w:t>Morceau du programme</w:t>
            </w:r>
          </w:p>
        </w:tc>
        <w:tc>
          <w:tcPr>
            <w:tcW w:w="1515" w:type="dxa"/>
            <w:vAlign w:val="center"/>
          </w:tcPr>
          <w:p w:rsidR="00D51F25" w:rsidRPr="001F5C35" w:rsidRDefault="007217C8" w:rsidP="001F5C35">
            <w:pPr>
              <w:jc w:val="center"/>
              <w:rPr>
                <w:rFonts w:ascii="Cambria" w:hAnsi="Cambria"/>
                <w:color w:val="000000"/>
              </w:rPr>
            </w:pPr>
            <w:r>
              <w:rPr>
                <w:rFonts w:ascii="Cambria" w:hAnsi="Cambria"/>
                <w:color w:val="000000"/>
              </w:rPr>
              <w:t>05/03</w:t>
            </w:r>
            <w:r w:rsidR="005A1C8E">
              <w:rPr>
                <w:rFonts w:ascii="Cambria" w:hAnsi="Cambria"/>
                <w:color w:val="000000"/>
              </w:rPr>
              <w:t>/2017</w:t>
            </w:r>
          </w:p>
        </w:tc>
      </w:tr>
    </w:tbl>
    <w:p w:rsidR="00D51F25" w:rsidRDefault="00D51F25" w:rsidP="00935268"/>
    <w:p w:rsidR="00FF642B" w:rsidRDefault="00FF642B" w:rsidP="00935268"/>
    <w:p w:rsidR="00246F38" w:rsidRDefault="00246F38" w:rsidP="00935268"/>
    <w:p w:rsidR="00246F38" w:rsidRDefault="00246F38" w:rsidP="00935268"/>
    <w:p w:rsidR="00246F38" w:rsidRDefault="00246F38" w:rsidP="00935268"/>
    <w:p w:rsidR="00246F38" w:rsidRDefault="00246F38" w:rsidP="00935268"/>
    <w:p w:rsidR="00246F38" w:rsidRDefault="00246F38" w:rsidP="00935268"/>
    <w:p w:rsidR="00246F38" w:rsidRDefault="00246F38" w:rsidP="00935268"/>
    <w:p w:rsidR="00246F38" w:rsidRDefault="00246F38" w:rsidP="00935268"/>
    <w:p w:rsidR="00246F38" w:rsidRDefault="00246F38" w:rsidP="00935268"/>
    <w:p w:rsidR="00246F38" w:rsidRDefault="00246F38" w:rsidP="00935268"/>
    <w:p w:rsidR="00246F38" w:rsidRDefault="00246F38" w:rsidP="00935268"/>
    <w:p w:rsidR="00246F38" w:rsidRDefault="00246F38" w:rsidP="00935268"/>
    <w:p w:rsidR="00246F38" w:rsidRDefault="00246F38" w:rsidP="00935268"/>
    <w:p w:rsidR="00246F38" w:rsidRDefault="00246F38" w:rsidP="00935268"/>
    <w:p w:rsidR="00246F38" w:rsidRDefault="00246F38" w:rsidP="00935268"/>
    <w:p w:rsidR="00246F38" w:rsidRDefault="00246F38" w:rsidP="00935268"/>
    <w:p w:rsidR="00246F38" w:rsidRDefault="00246F38" w:rsidP="00935268"/>
    <w:p w:rsidR="00246F38" w:rsidRDefault="00246F38" w:rsidP="00935268"/>
    <w:p w:rsidR="00246F38" w:rsidRDefault="00246F38" w:rsidP="00935268"/>
    <w:p w:rsidR="00246F38" w:rsidRDefault="00246F38" w:rsidP="00935268"/>
    <w:p w:rsidR="00246F38" w:rsidRDefault="00246F38" w:rsidP="00935268"/>
    <w:p w:rsidR="00246F38" w:rsidRDefault="00246F38" w:rsidP="00935268"/>
    <w:p w:rsidR="00246F38" w:rsidRDefault="00246F38" w:rsidP="00935268"/>
    <w:p w:rsidR="00246F38" w:rsidRDefault="00246F38" w:rsidP="00935268"/>
    <w:p w:rsidR="00246F38" w:rsidRDefault="00246F38" w:rsidP="00935268"/>
    <w:p w:rsidR="00246F38" w:rsidRDefault="00246F38" w:rsidP="00935268"/>
    <w:p w:rsidR="00246F38" w:rsidRDefault="00246F38" w:rsidP="00935268"/>
    <w:p w:rsidR="00246F38" w:rsidRDefault="00246F38" w:rsidP="00935268"/>
    <w:p w:rsidR="00246F38" w:rsidRDefault="00246F38" w:rsidP="00935268"/>
    <w:p w:rsidR="00246F38" w:rsidRDefault="00246F38" w:rsidP="00935268"/>
    <w:p w:rsidR="00246F38" w:rsidRDefault="00246F38" w:rsidP="00935268"/>
    <w:p w:rsidR="00246F38" w:rsidRDefault="00246F38" w:rsidP="00935268"/>
    <w:p w:rsidR="00246F38" w:rsidRDefault="00246F38" w:rsidP="00935268"/>
    <w:p w:rsidR="00246F38" w:rsidRDefault="00246F38" w:rsidP="00935268"/>
    <w:p w:rsidR="00246F38" w:rsidRDefault="00246F38" w:rsidP="00935268"/>
    <w:p w:rsidR="00246F38" w:rsidRDefault="00246F38" w:rsidP="00935268"/>
    <w:tbl>
      <w:tblPr>
        <w:tblStyle w:val="Grilledutableau"/>
        <w:tblW w:w="10521" w:type="dxa"/>
        <w:jc w:val="center"/>
        <w:tblLayout w:type="fixed"/>
        <w:tblLook w:val="04A0" w:firstRow="1" w:lastRow="0" w:firstColumn="1" w:lastColumn="0" w:noHBand="0" w:noVBand="1"/>
      </w:tblPr>
      <w:tblGrid>
        <w:gridCol w:w="1384"/>
        <w:gridCol w:w="1305"/>
        <w:gridCol w:w="1256"/>
        <w:gridCol w:w="1315"/>
        <w:gridCol w:w="657"/>
        <w:gridCol w:w="658"/>
        <w:gridCol w:w="1315"/>
        <w:gridCol w:w="329"/>
        <w:gridCol w:w="1132"/>
        <w:gridCol w:w="1170"/>
      </w:tblGrid>
      <w:tr w:rsidR="00E179CB" w:rsidTr="00E179CB">
        <w:trPr>
          <w:jc w:val="center"/>
        </w:trPr>
        <w:tc>
          <w:tcPr>
            <w:tcW w:w="1384" w:type="dxa"/>
            <w:shd w:val="clear" w:color="auto" w:fill="DBE5F1" w:themeFill="accent1" w:themeFillTint="33"/>
          </w:tcPr>
          <w:p w:rsidR="00E179CB" w:rsidRPr="001F5C35" w:rsidRDefault="00E179CB" w:rsidP="001F5C35">
            <w:pPr>
              <w:jc w:val="center"/>
            </w:pPr>
            <w:r w:rsidRPr="001F5C35">
              <w:t>Identifiant</w:t>
            </w:r>
          </w:p>
        </w:tc>
        <w:tc>
          <w:tcPr>
            <w:tcW w:w="4533" w:type="dxa"/>
            <w:gridSpan w:val="4"/>
          </w:tcPr>
          <w:p w:rsidR="00E179CB" w:rsidRPr="001F5C35" w:rsidRDefault="00E179CB" w:rsidP="001F5C35">
            <w:pPr>
              <w:jc w:val="center"/>
              <w:rPr>
                <w:rStyle w:val="Emphaseple"/>
                <w:color w:val="auto"/>
              </w:rPr>
            </w:pPr>
            <w:r w:rsidRPr="001F5C35">
              <w:rPr>
                <w:rStyle w:val="Emphaseple"/>
                <w:color w:val="auto"/>
              </w:rPr>
              <w:t>L3</w:t>
            </w:r>
          </w:p>
        </w:tc>
        <w:tc>
          <w:tcPr>
            <w:tcW w:w="2302" w:type="dxa"/>
            <w:gridSpan w:val="3"/>
            <w:shd w:val="clear" w:color="auto" w:fill="DBE5F1" w:themeFill="accent1" w:themeFillTint="33"/>
          </w:tcPr>
          <w:p w:rsidR="00E179CB" w:rsidRPr="001F5C35" w:rsidRDefault="00E179CB" w:rsidP="001F5C35">
            <w:pPr>
              <w:jc w:val="center"/>
            </w:pPr>
            <w:r w:rsidRPr="001F5C35">
              <w:t>Date de démarrage</w:t>
            </w:r>
          </w:p>
        </w:tc>
        <w:tc>
          <w:tcPr>
            <w:tcW w:w="2302" w:type="dxa"/>
            <w:gridSpan w:val="2"/>
          </w:tcPr>
          <w:p w:rsidR="00E179CB" w:rsidRPr="001F5C35" w:rsidRDefault="00133651" w:rsidP="001F5C35">
            <w:pPr>
              <w:jc w:val="center"/>
              <w:rPr>
                <w:rStyle w:val="Emphaseple"/>
                <w:color w:val="auto"/>
              </w:rPr>
            </w:pPr>
            <w:r>
              <w:rPr>
                <w:rStyle w:val="Emphaseple"/>
                <w:i w:val="0"/>
                <w:color w:val="auto"/>
              </w:rPr>
              <w:t>07/03/2017</w:t>
            </w:r>
          </w:p>
        </w:tc>
      </w:tr>
      <w:tr w:rsidR="00E179CB" w:rsidTr="008A7232">
        <w:trPr>
          <w:jc w:val="center"/>
        </w:trPr>
        <w:tc>
          <w:tcPr>
            <w:tcW w:w="1384" w:type="dxa"/>
            <w:shd w:val="clear" w:color="auto" w:fill="DBE5F1" w:themeFill="accent1" w:themeFillTint="33"/>
          </w:tcPr>
          <w:p w:rsidR="00E179CB" w:rsidRPr="001F5C35" w:rsidRDefault="00E179CB" w:rsidP="001F5C35">
            <w:pPr>
              <w:jc w:val="center"/>
            </w:pPr>
            <w:r w:rsidRPr="001F5C35">
              <w:lastRenderedPageBreak/>
              <w:t>Titre</w:t>
            </w:r>
          </w:p>
        </w:tc>
        <w:tc>
          <w:tcPr>
            <w:tcW w:w="4533" w:type="dxa"/>
            <w:gridSpan w:val="4"/>
          </w:tcPr>
          <w:p w:rsidR="00E179CB" w:rsidRPr="001F5C35" w:rsidRDefault="00E179CB" w:rsidP="001F5C35">
            <w:pPr>
              <w:jc w:val="center"/>
              <w:rPr>
                <w:rStyle w:val="Emphaseple"/>
                <w:color w:val="auto"/>
              </w:rPr>
            </w:pPr>
            <w:r w:rsidRPr="001F5C35">
              <w:rPr>
                <w:rStyle w:val="Emphaseple"/>
                <w:color w:val="auto"/>
              </w:rPr>
              <w:t>Système de jeu</w:t>
            </w:r>
          </w:p>
        </w:tc>
        <w:tc>
          <w:tcPr>
            <w:tcW w:w="2302" w:type="dxa"/>
            <w:gridSpan w:val="3"/>
            <w:shd w:val="clear" w:color="auto" w:fill="DBE5F1" w:themeFill="accent1" w:themeFillTint="33"/>
          </w:tcPr>
          <w:p w:rsidR="00E179CB" w:rsidRPr="001F5C35" w:rsidRDefault="00E179CB" w:rsidP="001F5C35">
            <w:pPr>
              <w:jc w:val="center"/>
            </w:pPr>
            <w:r w:rsidRPr="001F5C35">
              <w:t>Date de fin</w:t>
            </w:r>
          </w:p>
        </w:tc>
        <w:tc>
          <w:tcPr>
            <w:tcW w:w="2302" w:type="dxa"/>
            <w:gridSpan w:val="2"/>
          </w:tcPr>
          <w:p w:rsidR="00E179CB" w:rsidRPr="001F5C35" w:rsidRDefault="00133651" w:rsidP="001F5C35">
            <w:pPr>
              <w:jc w:val="center"/>
              <w:rPr>
                <w:rStyle w:val="Emphaseple"/>
                <w:color w:val="auto"/>
              </w:rPr>
            </w:pPr>
            <w:r>
              <w:rPr>
                <w:rStyle w:val="Emphaseple"/>
                <w:i w:val="0"/>
                <w:color w:val="auto"/>
              </w:rPr>
              <w:t>31/03/2017</w:t>
            </w:r>
          </w:p>
        </w:tc>
      </w:tr>
      <w:tr w:rsidR="00E179CB" w:rsidTr="00BE2957">
        <w:trPr>
          <w:jc w:val="center"/>
        </w:trPr>
        <w:tc>
          <w:tcPr>
            <w:tcW w:w="1384" w:type="dxa"/>
            <w:shd w:val="clear" w:color="auto" w:fill="DBE5F1" w:themeFill="accent1" w:themeFillTint="33"/>
          </w:tcPr>
          <w:p w:rsidR="00E179CB" w:rsidRPr="001F5C35" w:rsidRDefault="00E179CB" w:rsidP="001F5C35">
            <w:pPr>
              <w:jc w:val="center"/>
            </w:pPr>
            <w:r w:rsidRPr="001F5C35">
              <w:t>Participant</w:t>
            </w:r>
          </w:p>
        </w:tc>
        <w:tc>
          <w:tcPr>
            <w:tcW w:w="1305" w:type="dxa"/>
            <w:shd w:val="clear" w:color="auto" w:fill="DBE5F1" w:themeFill="accent1" w:themeFillTint="33"/>
          </w:tcPr>
          <w:p w:rsidR="00E179CB" w:rsidRPr="001F5C35" w:rsidRDefault="00E179CB" w:rsidP="001F5C35">
            <w:pPr>
              <w:jc w:val="center"/>
            </w:pPr>
            <w:r w:rsidRPr="001F5C35">
              <w:t>Abdoullah REZGUI</w:t>
            </w:r>
          </w:p>
        </w:tc>
        <w:tc>
          <w:tcPr>
            <w:tcW w:w="1256" w:type="dxa"/>
            <w:shd w:val="clear" w:color="auto" w:fill="DBE5F1" w:themeFill="accent1" w:themeFillTint="33"/>
          </w:tcPr>
          <w:p w:rsidR="00E179CB" w:rsidRPr="001F5C35" w:rsidRDefault="00E179CB" w:rsidP="001F5C35">
            <w:pPr>
              <w:jc w:val="center"/>
              <w:rPr>
                <w:b/>
              </w:rPr>
            </w:pPr>
            <w:r w:rsidRPr="001F5C35">
              <w:rPr>
                <w:b/>
              </w:rPr>
              <w:t>Yassine JRAD</w:t>
            </w:r>
          </w:p>
        </w:tc>
        <w:tc>
          <w:tcPr>
            <w:tcW w:w="1315" w:type="dxa"/>
            <w:shd w:val="clear" w:color="auto" w:fill="DBE5F1" w:themeFill="accent1" w:themeFillTint="33"/>
          </w:tcPr>
          <w:p w:rsidR="00E179CB" w:rsidRPr="001F5C35" w:rsidRDefault="00E179CB" w:rsidP="001F5C35">
            <w:pPr>
              <w:jc w:val="center"/>
            </w:pPr>
            <w:r w:rsidRPr="001F5C35">
              <w:t>Romain PACE</w:t>
            </w:r>
          </w:p>
        </w:tc>
        <w:tc>
          <w:tcPr>
            <w:tcW w:w="1315" w:type="dxa"/>
            <w:gridSpan w:val="2"/>
            <w:shd w:val="clear" w:color="auto" w:fill="DBE5F1" w:themeFill="accent1" w:themeFillTint="33"/>
          </w:tcPr>
          <w:p w:rsidR="00E179CB" w:rsidRPr="001F5C35" w:rsidRDefault="00E179CB" w:rsidP="001F5C35">
            <w:pPr>
              <w:jc w:val="center"/>
            </w:pPr>
            <w:r w:rsidRPr="001F5C35">
              <w:t>Anthony PIQUARD</w:t>
            </w:r>
          </w:p>
        </w:tc>
        <w:tc>
          <w:tcPr>
            <w:tcW w:w="1315" w:type="dxa"/>
            <w:shd w:val="clear" w:color="auto" w:fill="DBE5F1" w:themeFill="accent1" w:themeFillTint="33"/>
          </w:tcPr>
          <w:p w:rsidR="00E179CB" w:rsidRPr="001F5C35" w:rsidRDefault="00E179CB" w:rsidP="001F5C35">
            <w:pPr>
              <w:jc w:val="center"/>
              <w:rPr>
                <w:b/>
              </w:rPr>
            </w:pPr>
            <w:r w:rsidRPr="001F5C35">
              <w:t>Adrien ZOCCO</w:t>
            </w:r>
          </w:p>
        </w:tc>
        <w:tc>
          <w:tcPr>
            <w:tcW w:w="1461" w:type="dxa"/>
            <w:gridSpan w:val="2"/>
            <w:shd w:val="clear" w:color="auto" w:fill="DBE5F1" w:themeFill="accent1" w:themeFillTint="33"/>
          </w:tcPr>
          <w:p w:rsidR="00E179CB" w:rsidRPr="001F5C35" w:rsidRDefault="00E179CB" w:rsidP="001F5C35">
            <w:pPr>
              <w:jc w:val="center"/>
            </w:pPr>
            <w:r w:rsidRPr="001F5C35">
              <w:t>Yacine TEBBOUNE</w:t>
            </w:r>
          </w:p>
        </w:tc>
        <w:tc>
          <w:tcPr>
            <w:tcW w:w="1170" w:type="dxa"/>
            <w:shd w:val="clear" w:color="auto" w:fill="DBE5F1" w:themeFill="accent1" w:themeFillTint="33"/>
          </w:tcPr>
          <w:p w:rsidR="00E179CB" w:rsidRPr="001F5C35" w:rsidRDefault="00E179CB" w:rsidP="001F5C35">
            <w:pPr>
              <w:jc w:val="center"/>
            </w:pPr>
            <w:r w:rsidRPr="001F5C35">
              <w:t>TOTAL</w:t>
            </w:r>
          </w:p>
        </w:tc>
      </w:tr>
      <w:tr w:rsidR="00E179CB" w:rsidTr="00BE2957">
        <w:trPr>
          <w:jc w:val="center"/>
        </w:trPr>
        <w:tc>
          <w:tcPr>
            <w:tcW w:w="1384" w:type="dxa"/>
            <w:shd w:val="clear" w:color="auto" w:fill="DBE5F1" w:themeFill="accent1" w:themeFillTint="33"/>
          </w:tcPr>
          <w:p w:rsidR="00E179CB" w:rsidRPr="001F5C35" w:rsidRDefault="00E179CB" w:rsidP="001F5C35">
            <w:pPr>
              <w:jc w:val="center"/>
            </w:pPr>
            <w:r w:rsidRPr="001F5C35">
              <w:t>Effort</w:t>
            </w:r>
          </w:p>
        </w:tc>
        <w:tc>
          <w:tcPr>
            <w:tcW w:w="1305" w:type="dxa"/>
          </w:tcPr>
          <w:p w:rsidR="00E179CB" w:rsidRPr="001F5C35" w:rsidRDefault="00423971" w:rsidP="001F5C35">
            <w:pPr>
              <w:jc w:val="center"/>
            </w:pPr>
            <w:r>
              <w:t>14</w:t>
            </w:r>
          </w:p>
        </w:tc>
        <w:tc>
          <w:tcPr>
            <w:tcW w:w="1256" w:type="dxa"/>
          </w:tcPr>
          <w:p w:rsidR="00E179CB" w:rsidRPr="001F5C35" w:rsidRDefault="00423971" w:rsidP="001F5C35">
            <w:pPr>
              <w:jc w:val="center"/>
            </w:pPr>
            <w:r>
              <w:t>11</w:t>
            </w:r>
          </w:p>
        </w:tc>
        <w:tc>
          <w:tcPr>
            <w:tcW w:w="1315" w:type="dxa"/>
          </w:tcPr>
          <w:p w:rsidR="00E179CB" w:rsidRPr="001F5C35" w:rsidRDefault="00423971" w:rsidP="001F5C35">
            <w:pPr>
              <w:jc w:val="center"/>
            </w:pPr>
            <w:r>
              <w:t>21</w:t>
            </w:r>
          </w:p>
        </w:tc>
        <w:tc>
          <w:tcPr>
            <w:tcW w:w="1315" w:type="dxa"/>
            <w:gridSpan w:val="2"/>
          </w:tcPr>
          <w:p w:rsidR="00E179CB" w:rsidRPr="001F5C35" w:rsidRDefault="00423971" w:rsidP="001F5C35">
            <w:pPr>
              <w:jc w:val="center"/>
            </w:pPr>
            <w:r>
              <w:t>20</w:t>
            </w:r>
          </w:p>
        </w:tc>
        <w:tc>
          <w:tcPr>
            <w:tcW w:w="1315" w:type="dxa"/>
          </w:tcPr>
          <w:p w:rsidR="00E179CB" w:rsidRPr="001F5C35" w:rsidRDefault="00423971" w:rsidP="001F5C35">
            <w:pPr>
              <w:jc w:val="center"/>
            </w:pPr>
            <w:r>
              <w:t>12</w:t>
            </w:r>
          </w:p>
        </w:tc>
        <w:tc>
          <w:tcPr>
            <w:tcW w:w="1461" w:type="dxa"/>
            <w:gridSpan w:val="2"/>
            <w:shd w:val="clear" w:color="auto" w:fill="FFFFFF" w:themeFill="background1"/>
          </w:tcPr>
          <w:p w:rsidR="00E179CB" w:rsidRPr="001F5C35" w:rsidRDefault="00423971" w:rsidP="001F5C35">
            <w:pPr>
              <w:jc w:val="center"/>
            </w:pPr>
            <w:r>
              <w:t>32</w:t>
            </w:r>
          </w:p>
        </w:tc>
        <w:tc>
          <w:tcPr>
            <w:tcW w:w="1170" w:type="dxa"/>
            <w:shd w:val="clear" w:color="auto" w:fill="DBE5F1" w:themeFill="accent1" w:themeFillTint="33"/>
          </w:tcPr>
          <w:p w:rsidR="00E179CB" w:rsidRPr="001F5C35" w:rsidRDefault="00BE2957" w:rsidP="001F5C35">
            <w:pPr>
              <w:jc w:val="center"/>
            </w:pPr>
            <w:r w:rsidRPr="001F5C35">
              <w:t>110</w:t>
            </w:r>
            <w:r w:rsidR="00041AB8">
              <w:t> h</w:t>
            </w:r>
          </w:p>
        </w:tc>
      </w:tr>
    </w:tbl>
    <w:p w:rsidR="00FF642B" w:rsidRPr="00935268" w:rsidRDefault="00FF642B" w:rsidP="00FF642B"/>
    <w:p w:rsidR="00FF642B" w:rsidRPr="001E6526" w:rsidRDefault="00FF642B" w:rsidP="00FF642B">
      <w:pPr>
        <w:pStyle w:val="Titre3"/>
      </w:pPr>
      <w:r>
        <w:t>Objectif</w:t>
      </w:r>
      <w:r w:rsidRPr="001E6526">
        <w:t xml:space="preserve"> du lot</w:t>
      </w:r>
    </w:p>
    <w:p w:rsidR="00811D3A" w:rsidRDefault="00FF642B" w:rsidP="00811D3A">
      <w:pPr>
        <w:rPr>
          <w:rStyle w:val="Emphaseple"/>
          <w:color w:val="auto"/>
        </w:rPr>
      </w:pPr>
      <w:r w:rsidRPr="00D9408D">
        <w:rPr>
          <w:rStyle w:val="Emphaseple"/>
          <w:color w:val="auto"/>
        </w:rPr>
        <w:t xml:space="preserve">L’objectif de ce lot correspond au développement du cœur applicatif de notre jeu. Tout ce qui concerne </w:t>
      </w:r>
      <w:r w:rsidR="00661D82" w:rsidRPr="00D9408D">
        <w:rPr>
          <w:rStyle w:val="Emphaseple"/>
          <w:color w:val="auto"/>
        </w:rPr>
        <w:t>la création</w:t>
      </w:r>
      <w:r w:rsidR="009E6C69" w:rsidRPr="00D9408D">
        <w:rPr>
          <w:rStyle w:val="Emphaseple"/>
          <w:color w:val="auto"/>
        </w:rPr>
        <w:t xml:space="preserve"> de partie</w:t>
      </w:r>
      <w:r w:rsidR="00A36507" w:rsidRPr="00D9408D">
        <w:rPr>
          <w:rStyle w:val="Emphaseple"/>
          <w:color w:val="auto"/>
        </w:rPr>
        <w:t>s,</w:t>
      </w:r>
      <w:r w:rsidR="00661D82" w:rsidRPr="00D9408D">
        <w:rPr>
          <w:rStyle w:val="Emphaseple"/>
          <w:color w:val="auto"/>
        </w:rPr>
        <w:t xml:space="preserve"> se joindre à une partie, le </w:t>
      </w:r>
      <w:r w:rsidR="00FE4221" w:rsidRPr="00D9408D">
        <w:rPr>
          <w:rStyle w:val="Emphaseple"/>
          <w:color w:val="auto"/>
        </w:rPr>
        <w:t>Game Play</w:t>
      </w:r>
      <w:r w:rsidR="009E6C69" w:rsidRPr="00D9408D">
        <w:rPr>
          <w:rStyle w:val="Emphaseple"/>
          <w:color w:val="auto"/>
        </w:rPr>
        <w:t>, le mode multijoueur</w:t>
      </w:r>
      <w:r w:rsidRPr="00D9408D">
        <w:rPr>
          <w:rStyle w:val="Emphaseple"/>
          <w:color w:val="auto"/>
        </w:rPr>
        <w:t>,</w:t>
      </w:r>
      <w:r w:rsidR="0034089A" w:rsidRPr="00D9408D">
        <w:rPr>
          <w:rStyle w:val="Emphaseple"/>
          <w:color w:val="auto"/>
        </w:rPr>
        <w:t xml:space="preserve"> et</w:t>
      </w:r>
      <w:r w:rsidRPr="00D9408D">
        <w:rPr>
          <w:rStyle w:val="Emphaseple"/>
          <w:color w:val="auto"/>
        </w:rPr>
        <w:t xml:space="preserve"> </w:t>
      </w:r>
      <w:r w:rsidR="00661D82" w:rsidRPr="00D9408D">
        <w:rPr>
          <w:rStyle w:val="Emphaseple"/>
          <w:color w:val="auto"/>
        </w:rPr>
        <w:t>le tchat vocal entre joueur</w:t>
      </w:r>
      <w:r w:rsidR="00A36507" w:rsidRPr="00D9408D">
        <w:rPr>
          <w:rStyle w:val="Emphaseple"/>
          <w:color w:val="auto"/>
        </w:rPr>
        <w:t xml:space="preserve">s </w:t>
      </w:r>
      <w:r w:rsidR="00033DCD" w:rsidRPr="00D9408D">
        <w:rPr>
          <w:rStyle w:val="Emphaseple"/>
          <w:color w:val="auto"/>
        </w:rPr>
        <w:t>sera compris</w:t>
      </w:r>
      <w:r w:rsidR="00661D82" w:rsidRPr="00D9408D">
        <w:rPr>
          <w:rStyle w:val="Emphaseple"/>
          <w:color w:val="auto"/>
        </w:rPr>
        <w:t xml:space="preserve">. </w:t>
      </w:r>
      <w:r w:rsidR="00176616" w:rsidRPr="00D9408D">
        <w:rPr>
          <w:rStyle w:val="Emphaseple"/>
          <w:color w:val="auto"/>
        </w:rPr>
        <w:t xml:space="preserve">Il </w:t>
      </w:r>
      <w:r w:rsidR="00661D82" w:rsidRPr="00D9408D">
        <w:rPr>
          <w:rStyle w:val="Emphaseple"/>
          <w:color w:val="auto"/>
        </w:rPr>
        <w:t>s’agit</w:t>
      </w:r>
      <w:r w:rsidR="00176616" w:rsidRPr="00D9408D">
        <w:rPr>
          <w:rStyle w:val="Emphaseple"/>
          <w:color w:val="auto"/>
        </w:rPr>
        <w:t xml:space="preserve"> donc</w:t>
      </w:r>
      <w:r w:rsidR="00661D82" w:rsidRPr="00D9408D">
        <w:rPr>
          <w:rStyle w:val="Emphaseple"/>
          <w:color w:val="auto"/>
        </w:rPr>
        <w:t xml:space="preserve"> du</w:t>
      </w:r>
      <w:r w:rsidR="00DE275F" w:rsidRPr="00D9408D">
        <w:rPr>
          <w:rStyle w:val="Emphaseple"/>
          <w:color w:val="auto"/>
        </w:rPr>
        <w:t xml:space="preserve"> lot principal de notre projet.</w:t>
      </w:r>
    </w:p>
    <w:p w:rsidR="00246F38" w:rsidRPr="00246F38" w:rsidRDefault="00246F38" w:rsidP="00811D3A">
      <w:pPr>
        <w:rPr>
          <w:i/>
          <w:iCs/>
        </w:rPr>
      </w:pPr>
    </w:p>
    <w:p w:rsidR="00FF642B" w:rsidRDefault="00FF642B" w:rsidP="003C3A6C">
      <w:pPr>
        <w:pStyle w:val="Titre3"/>
      </w:pPr>
      <w:r>
        <w:t>Description du lot</w:t>
      </w:r>
    </w:p>
    <w:p w:rsidR="00CA1F41" w:rsidRDefault="00CA1F41" w:rsidP="00CA1F41"/>
    <w:tbl>
      <w:tblPr>
        <w:tblStyle w:val="Grilledutableau"/>
        <w:tblW w:w="0" w:type="auto"/>
        <w:jc w:val="center"/>
        <w:tblLook w:val="04A0" w:firstRow="1" w:lastRow="0" w:firstColumn="1" w:lastColumn="0" w:noHBand="0" w:noVBand="1"/>
      </w:tblPr>
      <w:tblGrid>
        <w:gridCol w:w="1101"/>
        <w:gridCol w:w="2090"/>
        <w:gridCol w:w="1514"/>
        <w:gridCol w:w="2268"/>
        <w:gridCol w:w="1515"/>
        <w:gridCol w:w="876"/>
      </w:tblGrid>
      <w:tr w:rsidR="00CA1F41" w:rsidRPr="00D4179A" w:rsidTr="00C65A5A">
        <w:trPr>
          <w:jc w:val="center"/>
        </w:trPr>
        <w:tc>
          <w:tcPr>
            <w:tcW w:w="1101" w:type="dxa"/>
            <w:shd w:val="clear" w:color="auto" w:fill="DBE5F1" w:themeFill="accent1" w:themeFillTint="33"/>
          </w:tcPr>
          <w:p w:rsidR="00CA1F41" w:rsidRPr="001F5C35" w:rsidRDefault="00CA1F41" w:rsidP="001F5C35">
            <w:pPr>
              <w:jc w:val="center"/>
            </w:pPr>
            <w:r w:rsidRPr="001F5C35">
              <w:t>Tache</w:t>
            </w:r>
          </w:p>
        </w:tc>
        <w:tc>
          <w:tcPr>
            <w:tcW w:w="2090" w:type="dxa"/>
            <w:shd w:val="clear" w:color="auto" w:fill="DBE5F1" w:themeFill="accent1" w:themeFillTint="33"/>
          </w:tcPr>
          <w:p w:rsidR="00CA1F41" w:rsidRPr="001F5C35" w:rsidRDefault="00CA1F41" w:rsidP="001F5C35">
            <w:pPr>
              <w:jc w:val="center"/>
            </w:pPr>
            <w:r w:rsidRPr="001F5C35">
              <w:t>Titre</w:t>
            </w:r>
          </w:p>
        </w:tc>
        <w:tc>
          <w:tcPr>
            <w:tcW w:w="1514" w:type="dxa"/>
            <w:shd w:val="clear" w:color="auto" w:fill="DBE5F1" w:themeFill="accent1" w:themeFillTint="33"/>
          </w:tcPr>
          <w:p w:rsidR="00CA1F41" w:rsidRPr="001F5C35" w:rsidRDefault="00CA1F41" w:rsidP="001F5C35">
            <w:pPr>
              <w:jc w:val="center"/>
            </w:pPr>
            <w:r w:rsidRPr="001F5C35">
              <w:t>Responsable</w:t>
            </w:r>
          </w:p>
        </w:tc>
        <w:tc>
          <w:tcPr>
            <w:tcW w:w="2268" w:type="dxa"/>
            <w:shd w:val="clear" w:color="auto" w:fill="DBE5F1" w:themeFill="accent1" w:themeFillTint="33"/>
          </w:tcPr>
          <w:p w:rsidR="00CA1F41" w:rsidRPr="001F5C35" w:rsidRDefault="00CA1F41" w:rsidP="001F5C35">
            <w:pPr>
              <w:jc w:val="center"/>
            </w:pPr>
            <w:r w:rsidRPr="001F5C35">
              <w:t>Date de démarrage</w:t>
            </w:r>
          </w:p>
        </w:tc>
        <w:tc>
          <w:tcPr>
            <w:tcW w:w="1418" w:type="dxa"/>
            <w:shd w:val="clear" w:color="auto" w:fill="DBE5F1" w:themeFill="accent1" w:themeFillTint="33"/>
          </w:tcPr>
          <w:p w:rsidR="00CA1F41" w:rsidRPr="001F5C35" w:rsidRDefault="00CA1F41" w:rsidP="001F5C35">
            <w:pPr>
              <w:jc w:val="center"/>
            </w:pPr>
            <w:r w:rsidRPr="001F5C35">
              <w:t>Date de fin</w:t>
            </w:r>
          </w:p>
        </w:tc>
        <w:tc>
          <w:tcPr>
            <w:tcW w:w="876" w:type="dxa"/>
            <w:shd w:val="clear" w:color="auto" w:fill="DBE5F1" w:themeFill="accent1" w:themeFillTint="33"/>
          </w:tcPr>
          <w:p w:rsidR="00CA1F41" w:rsidRPr="001F5C35" w:rsidRDefault="00CA1F41" w:rsidP="001F5C35">
            <w:pPr>
              <w:jc w:val="center"/>
            </w:pPr>
            <w:r w:rsidRPr="001F5C35">
              <w:t>Effort</w:t>
            </w:r>
          </w:p>
        </w:tc>
      </w:tr>
      <w:tr w:rsidR="00CA1F41" w:rsidRPr="00D4179A" w:rsidTr="00C65A5A">
        <w:trPr>
          <w:jc w:val="center"/>
        </w:trPr>
        <w:tc>
          <w:tcPr>
            <w:tcW w:w="1101" w:type="dxa"/>
          </w:tcPr>
          <w:p w:rsidR="00CA1F41" w:rsidRPr="001F5C35" w:rsidRDefault="0095520D" w:rsidP="001F5C35">
            <w:pPr>
              <w:jc w:val="center"/>
            </w:pPr>
            <w:r w:rsidRPr="001F5C35">
              <w:rPr>
                <w:rStyle w:val="Emphaseple"/>
                <w:color w:val="auto"/>
              </w:rPr>
              <w:t>T1</w:t>
            </w:r>
          </w:p>
        </w:tc>
        <w:tc>
          <w:tcPr>
            <w:tcW w:w="2090" w:type="dxa"/>
          </w:tcPr>
          <w:p w:rsidR="00CA1F41" w:rsidRPr="00646D85" w:rsidRDefault="009B1B96" w:rsidP="001F5C35">
            <w:pPr>
              <w:jc w:val="center"/>
              <w:rPr>
                <w:i/>
              </w:rPr>
            </w:pPr>
            <w:r>
              <w:rPr>
                <w:rStyle w:val="Emphaseple"/>
                <w:i w:val="0"/>
                <w:color w:val="auto"/>
              </w:rPr>
              <w:t>Gestion</w:t>
            </w:r>
            <w:r w:rsidR="00646D85" w:rsidRPr="00646D85">
              <w:rPr>
                <w:rStyle w:val="Emphaseple"/>
                <w:i w:val="0"/>
                <w:color w:val="auto"/>
              </w:rPr>
              <w:t xml:space="preserve"> partie</w:t>
            </w:r>
          </w:p>
        </w:tc>
        <w:tc>
          <w:tcPr>
            <w:tcW w:w="1514" w:type="dxa"/>
          </w:tcPr>
          <w:p w:rsidR="00CA1F41" w:rsidRPr="001F5C35" w:rsidRDefault="00BE2957" w:rsidP="001F5C35">
            <w:pPr>
              <w:jc w:val="center"/>
              <w:rPr>
                <w:rStyle w:val="Emphaseple"/>
                <w:color w:val="auto"/>
              </w:rPr>
            </w:pPr>
            <w:r w:rsidRPr="001F5C35">
              <w:rPr>
                <w:rStyle w:val="Emphaseple"/>
                <w:color w:val="auto"/>
              </w:rPr>
              <w:t>Yacine TEBBOUNE</w:t>
            </w:r>
          </w:p>
        </w:tc>
        <w:tc>
          <w:tcPr>
            <w:tcW w:w="2268" w:type="dxa"/>
          </w:tcPr>
          <w:p w:rsidR="00CA1F41" w:rsidRPr="001F5C35" w:rsidRDefault="00133651" w:rsidP="001F5C35">
            <w:pPr>
              <w:jc w:val="center"/>
            </w:pPr>
            <w:r>
              <w:rPr>
                <w:rStyle w:val="Emphaseple"/>
                <w:i w:val="0"/>
                <w:color w:val="auto"/>
              </w:rPr>
              <w:t>10/03/2017</w:t>
            </w:r>
          </w:p>
        </w:tc>
        <w:tc>
          <w:tcPr>
            <w:tcW w:w="1418" w:type="dxa"/>
          </w:tcPr>
          <w:p w:rsidR="00CA1F41" w:rsidRPr="001F5C35" w:rsidRDefault="00133651" w:rsidP="001F5C35">
            <w:pPr>
              <w:jc w:val="center"/>
            </w:pPr>
            <w:r>
              <w:rPr>
                <w:rStyle w:val="Emphaseple"/>
                <w:i w:val="0"/>
                <w:color w:val="auto"/>
              </w:rPr>
              <w:t>23/03/2017</w:t>
            </w:r>
          </w:p>
        </w:tc>
        <w:tc>
          <w:tcPr>
            <w:tcW w:w="876" w:type="dxa"/>
          </w:tcPr>
          <w:p w:rsidR="00CA1F41" w:rsidRPr="001F5C35" w:rsidRDefault="00BE2957" w:rsidP="001F5C35">
            <w:pPr>
              <w:jc w:val="center"/>
            </w:pPr>
            <w:r w:rsidRPr="001F5C35">
              <w:t>25</w:t>
            </w:r>
            <w:r w:rsidR="00041AB8">
              <w:t> </w:t>
            </w:r>
            <w:r w:rsidR="00CA1F41" w:rsidRPr="001F5C35">
              <w:t>h</w:t>
            </w:r>
          </w:p>
        </w:tc>
      </w:tr>
    </w:tbl>
    <w:p w:rsidR="00CA1F41" w:rsidRDefault="00CA1F41" w:rsidP="00CA1F41"/>
    <w:p w:rsidR="00CA1F41" w:rsidRPr="00CA1F41" w:rsidRDefault="00CA1F41" w:rsidP="00CA1F41">
      <w:r>
        <w:t>Cette tâche correspond au développement de l’accès à la création de partie</w:t>
      </w:r>
      <w:r w:rsidR="00A36507">
        <w:t xml:space="preserve">s </w:t>
      </w:r>
      <w:r w:rsidR="004074E2">
        <w:t>privé (avec mot de passe) ou public</w:t>
      </w:r>
      <w:r>
        <w:t>, et de</w:t>
      </w:r>
      <w:r w:rsidR="00882326">
        <w:t xml:space="preserve"> </w:t>
      </w:r>
      <w:r w:rsidR="00043938">
        <w:t>re</w:t>
      </w:r>
      <w:r w:rsidR="00882326">
        <w:t xml:space="preserve">joindre une partie existante. </w:t>
      </w:r>
      <w:r w:rsidR="004074E2">
        <w:t>Un système d’</w:t>
      </w:r>
      <w:r w:rsidR="00DF100D">
        <w:t>accès</w:t>
      </w:r>
      <w:r w:rsidR="004074E2">
        <w:t xml:space="preserve"> </w:t>
      </w:r>
      <w:r w:rsidR="00C459D0">
        <w:t>et de lancement de</w:t>
      </w:r>
      <w:r w:rsidR="00DF100D">
        <w:t xml:space="preserve"> parties </w:t>
      </w:r>
      <w:r w:rsidR="004074E2">
        <w:t>doit être développé</w:t>
      </w:r>
      <w:r w:rsidR="004F2659">
        <w:t xml:space="preserve"> pour gérer les conflits d’accès par plusieurs joueurs sur une même partie, et lancer la partie une fois le </w:t>
      </w:r>
      <w:r w:rsidR="007F5DF8">
        <w:t>quota</w:t>
      </w:r>
      <w:r w:rsidR="004F2659">
        <w:t xml:space="preserve"> at</w:t>
      </w:r>
      <w:r w:rsidR="00A66899">
        <w:t>t</w:t>
      </w:r>
      <w:r w:rsidR="004F2659">
        <w:t>eint</w:t>
      </w:r>
      <w:r w:rsidR="00C459D0">
        <w:t>.</w:t>
      </w:r>
    </w:p>
    <w:p w:rsidR="00FF642B" w:rsidRDefault="00FF642B" w:rsidP="00FF642B">
      <w:pPr>
        <w:rPr>
          <w:color w:val="808080" w:themeColor="background1" w:themeShade="80"/>
        </w:rPr>
      </w:pPr>
    </w:p>
    <w:p w:rsidR="006B3128" w:rsidRDefault="006B3128" w:rsidP="00FF642B">
      <w:pPr>
        <w:rPr>
          <w:color w:val="808080" w:themeColor="background1" w:themeShade="80"/>
        </w:rPr>
      </w:pPr>
      <w:proofErr w:type="gramStart"/>
      <w:r w:rsidRPr="00D9408D">
        <w:rPr>
          <w:b/>
        </w:rPr>
        <w:t>Participant</w:t>
      </w:r>
      <w:r w:rsidR="007F5DF8" w:rsidRPr="00D9408D">
        <w:rPr>
          <w:b/>
        </w:rPr>
        <w:t>s</w:t>
      </w:r>
      <w:r w:rsidRPr="00D9408D">
        <w:rPr>
          <w:b/>
        </w:rPr>
        <w:t>:</w:t>
      </w:r>
      <w:proofErr w:type="gramEnd"/>
      <w:r w:rsidRPr="00D9408D">
        <w:t xml:space="preserve"> </w:t>
      </w:r>
      <w:r w:rsidR="00BE2957">
        <w:t>Yacine TEBBOUNE, Abdoullah REZGUI,</w:t>
      </w:r>
      <w:r w:rsidR="00BE2957" w:rsidRPr="00BE2957">
        <w:t xml:space="preserve"> </w:t>
      </w:r>
      <w:r w:rsidR="00BE2957">
        <w:t>Romain PACE</w:t>
      </w:r>
    </w:p>
    <w:p w:rsidR="006B3128" w:rsidRDefault="006B3128" w:rsidP="00FF642B">
      <w:pPr>
        <w:rPr>
          <w:color w:val="808080" w:themeColor="background1" w:themeShade="80"/>
        </w:rPr>
      </w:pPr>
    </w:p>
    <w:tbl>
      <w:tblPr>
        <w:tblStyle w:val="Grilledutableau"/>
        <w:tblW w:w="0" w:type="auto"/>
        <w:tblInd w:w="137" w:type="dxa"/>
        <w:tblLook w:val="04A0" w:firstRow="1" w:lastRow="0" w:firstColumn="1" w:lastColumn="0" w:noHBand="0" w:noVBand="1"/>
      </w:tblPr>
      <w:tblGrid>
        <w:gridCol w:w="1063"/>
        <w:gridCol w:w="2090"/>
        <w:gridCol w:w="1514"/>
        <w:gridCol w:w="2268"/>
        <w:gridCol w:w="1515"/>
      </w:tblGrid>
      <w:tr w:rsidR="006B3128" w:rsidRPr="00F65990" w:rsidTr="00C65A5A">
        <w:tc>
          <w:tcPr>
            <w:tcW w:w="1063" w:type="dxa"/>
            <w:shd w:val="clear" w:color="auto" w:fill="DBE5F1" w:themeFill="accent1" w:themeFillTint="33"/>
          </w:tcPr>
          <w:p w:rsidR="006B3128" w:rsidRPr="001F5C35" w:rsidRDefault="006B3128" w:rsidP="00C65A5A">
            <w:r w:rsidRPr="001F5C35">
              <w:t xml:space="preserve">Livrable </w:t>
            </w:r>
          </w:p>
        </w:tc>
        <w:tc>
          <w:tcPr>
            <w:tcW w:w="2090" w:type="dxa"/>
            <w:shd w:val="clear" w:color="auto" w:fill="DBE5F1" w:themeFill="accent1" w:themeFillTint="33"/>
          </w:tcPr>
          <w:p w:rsidR="006B3128" w:rsidRPr="001F5C35" w:rsidRDefault="006B3128" w:rsidP="00C65A5A">
            <w:r w:rsidRPr="001F5C35">
              <w:t>Titre</w:t>
            </w:r>
          </w:p>
        </w:tc>
        <w:tc>
          <w:tcPr>
            <w:tcW w:w="1514" w:type="dxa"/>
            <w:shd w:val="clear" w:color="auto" w:fill="DBE5F1" w:themeFill="accent1" w:themeFillTint="33"/>
          </w:tcPr>
          <w:p w:rsidR="006B3128" w:rsidRPr="001F5C35" w:rsidRDefault="006B3128" w:rsidP="00C65A5A">
            <w:r w:rsidRPr="001F5C35">
              <w:t xml:space="preserve">Responsable </w:t>
            </w:r>
          </w:p>
        </w:tc>
        <w:tc>
          <w:tcPr>
            <w:tcW w:w="2268" w:type="dxa"/>
            <w:shd w:val="clear" w:color="auto" w:fill="DBE5F1" w:themeFill="accent1" w:themeFillTint="33"/>
          </w:tcPr>
          <w:p w:rsidR="006B3128" w:rsidRPr="001F5C35" w:rsidRDefault="006B3128" w:rsidP="00C65A5A">
            <w:r w:rsidRPr="001F5C35">
              <w:t xml:space="preserve">Nature </w:t>
            </w:r>
          </w:p>
        </w:tc>
        <w:tc>
          <w:tcPr>
            <w:tcW w:w="1515" w:type="dxa"/>
            <w:shd w:val="clear" w:color="auto" w:fill="DBE5F1" w:themeFill="accent1" w:themeFillTint="33"/>
          </w:tcPr>
          <w:p w:rsidR="006B3128" w:rsidRPr="001F5C35" w:rsidRDefault="006B3128" w:rsidP="00C65A5A">
            <w:r w:rsidRPr="001F5C35">
              <w:t>Date de livraison</w:t>
            </w:r>
          </w:p>
        </w:tc>
      </w:tr>
      <w:tr w:rsidR="006B3128" w:rsidTr="00C65A5A">
        <w:tc>
          <w:tcPr>
            <w:tcW w:w="1063" w:type="dxa"/>
            <w:vAlign w:val="center"/>
          </w:tcPr>
          <w:p w:rsidR="006B3128" w:rsidRPr="001F5C35" w:rsidRDefault="006B3128" w:rsidP="006B3128">
            <w:pPr>
              <w:jc w:val="center"/>
            </w:pPr>
            <w:r w:rsidRPr="001F5C35">
              <w:t>D3.1.1</w:t>
            </w:r>
          </w:p>
        </w:tc>
        <w:tc>
          <w:tcPr>
            <w:tcW w:w="2090" w:type="dxa"/>
            <w:vAlign w:val="center"/>
          </w:tcPr>
          <w:p w:rsidR="006B3128" w:rsidRPr="001F5C35" w:rsidRDefault="006B3128" w:rsidP="00FC091E">
            <w:pPr>
              <w:jc w:val="center"/>
            </w:pPr>
            <w:r w:rsidRPr="001F5C35">
              <w:t xml:space="preserve">Programme </w:t>
            </w:r>
            <w:r w:rsidR="00FC091E" w:rsidRPr="00FC091E">
              <w:rPr>
                <w:rStyle w:val="Emphaseple"/>
                <w:i w:val="0"/>
                <w:color w:val="auto"/>
              </w:rPr>
              <w:t>gestion</w:t>
            </w:r>
            <w:r w:rsidR="00646D85" w:rsidRPr="00FC091E">
              <w:rPr>
                <w:rStyle w:val="Emphaseple"/>
                <w:i w:val="0"/>
                <w:color w:val="auto"/>
              </w:rPr>
              <w:t xml:space="preserve"> </w:t>
            </w:r>
            <w:r w:rsidR="00646D85" w:rsidRPr="00646D85">
              <w:rPr>
                <w:rStyle w:val="Emphaseple"/>
                <w:i w:val="0"/>
                <w:color w:val="auto"/>
              </w:rPr>
              <w:t>partie</w:t>
            </w:r>
          </w:p>
        </w:tc>
        <w:tc>
          <w:tcPr>
            <w:tcW w:w="1514" w:type="dxa"/>
            <w:vAlign w:val="center"/>
          </w:tcPr>
          <w:p w:rsidR="006B3128" w:rsidRPr="001F5C35" w:rsidRDefault="00A574D2" w:rsidP="00C65A5A">
            <w:pPr>
              <w:jc w:val="center"/>
            </w:pPr>
            <w:r w:rsidRPr="001F5C35">
              <w:t>Yacine TEBBOUNE</w:t>
            </w:r>
          </w:p>
        </w:tc>
        <w:tc>
          <w:tcPr>
            <w:tcW w:w="2268" w:type="dxa"/>
            <w:vAlign w:val="center"/>
          </w:tcPr>
          <w:p w:rsidR="006B3128" w:rsidRPr="001F5C35" w:rsidRDefault="006B3128" w:rsidP="00C65A5A">
            <w:pPr>
              <w:jc w:val="center"/>
            </w:pPr>
            <w:r w:rsidRPr="001F5C35">
              <w:t>Morceau du programme</w:t>
            </w:r>
          </w:p>
        </w:tc>
        <w:tc>
          <w:tcPr>
            <w:tcW w:w="1515" w:type="dxa"/>
            <w:vAlign w:val="center"/>
          </w:tcPr>
          <w:p w:rsidR="006B3128" w:rsidRPr="001F5C35" w:rsidRDefault="000904B1" w:rsidP="000904B1">
            <w:pPr>
              <w:jc w:val="center"/>
            </w:pPr>
            <w:r>
              <w:t>22</w:t>
            </w:r>
            <w:r w:rsidR="006B3128" w:rsidRPr="001F5C35">
              <w:t>/0</w:t>
            </w:r>
            <w:r>
              <w:t>3</w:t>
            </w:r>
            <w:r w:rsidR="008426FF">
              <w:t>/2017</w:t>
            </w:r>
          </w:p>
        </w:tc>
      </w:tr>
    </w:tbl>
    <w:p w:rsidR="006B3128" w:rsidRDefault="006B3128" w:rsidP="00FF642B">
      <w:pPr>
        <w:rPr>
          <w:color w:val="808080" w:themeColor="background1" w:themeShade="80"/>
        </w:rPr>
      </w:pPr>
    </w:p>
    <w:p w:rsidR="006B3128" w:rsidRPr="000C78F4" w:rsidRDefault="006B3128" w:rsidP="00FF642B">
      <w:pPr>
        <w:rPr>
          <w:color w:val="808080" w:themeColor="background1" w:themeShade="80"/>
        </w:rPr>
      </w:pPr>
    </w:p>
    <w:tbl>
      <w:tblPr>
        <w:tblStyle w:val="Grilledutableau"/>
        <w:tblW w:w="0" w:type="auto"/>
        <w:jc w:val="center"/>
        <w:tblLook w:val="04A0" w:firstRow="1" w:lastRow="0" w:firstColumn="1" w:lastColumn="0" w:noHBand="0" w:noVBand="1"/>
      </w:tblPr>
      <w:tblGrid>
        <w:gridCol w:w="1101"/>
        <w:gridCol w:w="2090"/>
        <w:gridCol w:w="1514"/>
        <w:gridCol w:w="2268"/>
        <w:gridCol w:w="1515"/>
        <w:gridCol w:w="876"/>
      </w:tblGrid>
      <w:tr w:rsidR="00FF642B" w:rsidRPr="00D4179A" w:rsidTr="00F159F2">
        <w:trPr>
          <w:jc w:val="center"/>
        </w:trPr>
        <w:tc>
          <w:tcPr>
            <w:tcW w:w="1101" w:type="dxa"/>
            <w:shd w:val="clear" w:color="auto" w:fill="DBE5F1" w:themeFill="accent1" w:themeFillTint="33"/>
          </w:tcPr>
          <w:p w:rsidR="00FF642B" w:rsidRPr="001F5C35" w:rsidRDefault="00FF642B" w:rsidP="00F159F2">
            <w:r w:rsidRPr="001F5C35">
              <w:t xml:space="preserve">Tache  </w:t>
            </w:r>
          </w:p>
        </w:tc>
        <w:tc>
          <w:tcPr>
            <w:tcW w:w="2090" w:type="dxa"/>
            <w:shd w:val="clear" w:color="auto" w:fill="DBE5F1" w:themeFill="accent1" w:themeFillTint="33"/>
          </w:tcPr>
          <w:p w:rsidR="00FF642B" w:rsidRPr="001F5C35" w:rsidRDefault="00FF642B" w:rsidP="00F159F2">
            <w:r w:rsidRPr="001F5C35">
              <w:t>Titre</w:t>
            </w:r>
          </w:p>
        </w:tc>
        <w:tc>
          <w:tcPr>
            <w:tcW w:w="1514" w:type="dxa"/>
            <w:shd w:val="clear" w:color="auto" w:fill="DBE5F1" w:themeFill="accent1" w:themeFillTint="33"/>
          </w:tcPr>
          <w:p w:rsidR="00FF642B" w:rsidRPr="001F5C35" w:rsidRDefault="00FF642B" w:rsidP="00F159F2">
            <w:r w:rsidRPr="001F5C35">
              <w:t xml:space="preserve">Responsable </w:t>
            </w:r>
          </w:p>
        </w:tc>
        <w:tc>
          <w:tcPr>
            <w:tcW w:w="2268" w:type="dxa"/>
            <w:shd w:val="clear" w:color="auto" w:fill="DBE5F1" w:themeFill="accent1" w:themeFillTint="33"/>
          </w:tcPr>
          <w:p w:rsidR="00FF642B" w:rsidRPr="001F5C35" w:rsidRDefault="00FF642B" w:rsidP="00F159F2">
            <w:r w:rsidRPr="001F5C35">
              <w:t xml:space="preserve">Date de démarrage </w:t>
            </w:r>
          </w:p>
        </w:tc>
        <w:tc>
          <w:tcPr>
            <w:tcW w:w="1418" w:type="dxa"/>
            <w:shd w:val="clear" w:color="auto" w:fill="DBE5F1" w:themeFill="accent1" w:themeFillTint="33"/>
          </w:tcPr>
          <w:p w:rsidR="00FF642B" w:rsidRPr="001F5C35" w:rsidRDefault="00FF642B" w:rsidP="00F159F2">
            <w:r w:rsidRPr="001F5C35">
              <w:t>Date de fin</w:t>
            </w:r>
          </w:p>
        </w:tc>
        <w:tc>
          <w:tcPr>
            <w:tcW w:w="876" w:type="dxa"/>
            <w:shd w:val="clear" w:color="auto" w:fill="DBE5F1" w:themeFill="accent1" w:themeFillTint="33"/>
          </w:tcPr>
          <w:p w:rsidR="00FF642B" w:rsidRPr="001F5C35" w:rsidRDefault="00FF642B" w:rsidP="00F159F2">
            <w:r w:rsidRPr="001F5C35">
              <w:t>Effort</w:t>
            </w:r>
          </w:p>
        </w:tc>
      </w:tr>
      <w:tr w:rsidR="00FF642B" w:rsidRPr="00D4179A" w:rsidTr="00F159F2">
        <w:trPr>
          <w:jc w:val="center"/>
        </w:trPr>
        <w:tc>
          <w:tcPr>
            <w:tcW w:w="1101" w:type="dxa"/>
          </w:tcPr>
          <w:p w:rsidR="00FF642B" w:rsidRPr="001F5C35" w:rsidRDefault="003C3A6C" w:rsidP="0095520D">
            <w:r w:rsidRPr="001F5C35">
              <w:rPr>
                <w:rStyle w:val="Emphaseple"/>
                <w:i w:val="0"/>
                <w:color w:val="auto"/>
              </w:rPr>
              <w:t>T</w:t>
            </w:r>
            <w:r w:rsidR="0095520D" w:rsidRPr="001F5C35">
              <w:rPr>
                <w:rStyle w:val="Emphaseple"/>
                <w:i w:val="0"/>
                <w:color w:val="auto"/>
              </w:rPr>
              <w:t>2</w:t>
            </w:r>
          </w:p>
        </w:tc>
        <w:tc>
          <w:tcPr>
            <w:tcW w:w="2090" w:type="dxa"/>
          </w:tcPr>
          <w:p w:rsidR="00FF642B" w:rsidRPr="001F5C35" w:rsidRDefault="004D05E1" w:rsidP="00F159F2">
            <w:r w:rsidRPr="001F5C35">
              <w:rPr>
                <w:rStyle w:val="Emphaseple"/>
                <w:i w:val="0"/>
                <w:color w:val="auto"/>
              </w:rPr>
              <w:t>Déroulement multijoueur</w:t>
            </w:r>
          </w:p>
        </w:tc>
        <w:tc>
          <w:tcPr>
            <w:tcW w:w="1514" w:type="dxa"/>
          </w:tcPr>
          <w:p w:rsidR="00FF642B" w:rsidRPr="001F5C35" w:rsidRDefault="00DB5CFA" w:rsidP="00F159F2">
            <w:pPr>
              <w:rPr>
                <w:rStyle w:val="Emphaseple"/>
                <w:i w:val="0"/>
                <w:color w:val="auto"/>
              </w:rPr>
            </w:pPr>
            <w:r w:rsidRPr="001F5C35">
              <w:rPr>
                <w:rStyle w:val="Emphaseple"/>
                <w:i w:val="0"/>
                <w:color w:val="auto"/>
              </w:rPr>
              <w:t>Yassine JRAD</w:t>
            </w:r>
          </w:p>
        </w:tc>
        <w:tc>
          <w:tcPr>
            <w:tcW w:w="2268" w:type="dxa"/>
          </w:tcPr>
          <w:p w:rsidR="00FF642B" w:rsidRPr="001F5C35" w:rsidRDefault="00281122" w:rsidP="00F159F2">
            <w:r>
              <w:rPr>
                <w:rStyle w:val="Emphaseple"/>
                <w:i w:val="0"/>
                <w:color w:val="auto"/>
              </w:rPr>
              <w:t>07/03/2017</w:t>
            </w:r>
          </w:p>
        </w:tc>
        <w:tc>
          <w:tcPr>
            <w:tcW w:w="1418" w:type="dxa"/>
          </w:tcPr>
          <w:p w:rsidR="00FF642B" w:rsidRPr="001F5C35" w:rsidRDefault="00281122" w:rsidP="00F159F2">
            <w:r>
              <w:rPr>
                <w:rStyle w:val="Emphaseple"/>
                <w:i w:val="0"/>
                <w:color w:val="auto"/>
              </w:rPr>
              <w:t>31/03/2017</w:t>
            </w:r>
          </w:p>
        </w:tc>
        <w:tc>
          <w:tcPr>
            <w:tcW w:w="876" w:type="dxa"/>
          </w:tcPr>
          <w:p w:rsidR="00FF642B" w:rsidRPr="001F5C35" w:rsidRDefault="00384E7D" w:rsidP="00F159F2">
            <w:r w:rsidRPr="001F5C35">
              <w:t xml:space="preserve"> 55</w:t>
            </w:r>
            <w:r w:rsidR="00041AB8">
              <w:t> </w:t>
            </w:r>
            <w:r w:rsidR="00FF642B" w:rsidRPr="001F5C35">
              <w:t>h</w:t>
            </w:r>
          </w:p>
        </w:tc>
      </w:tr>
    </w:tbl>
    <w:p w:rsidR="00FF642B" w:rsidRDefault="00FF642B" w:rsidP="00935268"/>
    <w:p w:rsidR="00935268" w:rsidRDefault="004D05E1" w:rsidP="00935268">
      <w:r>
        <w:t xml:space="preserve">Cette </w:t>
      </w:r>
      <w:r w:rsidR="00884E4B">
        <w:t>tâche correspond au dé</w:t>
      </w:r>
      <w:r w:rsidR="00E46DBC">
        <w:t xml:space="preserve">veloppement du jeu multijoueur. C’est </w:t>
      </w:r>
      <w:r w:rsidR="0095520D">
        <w:t>la tâche principale</w:t>
      </w:r>
      <w:r w:rsidR="00E46DBC">
        <w:t xml:space="preserve"> de notre projet. </w:t>
      </w:r>
      <w:r w:rsidR="003C532B">
        <w:t xml:space="preserve">Elle comprend la distribution aléatoire des </w:t>
      </w:r>
      <w:r w:rsidR="00264ACF">
        <w:t xml:space="preserve">rôles, des </w:t>
      </w:r>
      <w:r w:rsidR="003C532B">
        <w:t>cartes</w:t>
      </w:r>
      <w:r w:rsidR="00264ACF">
        <w:t>, des points d’honneur</w:t>
      </w:r>
      <w:r w:rsidR="003C532B">
        <w:t>, l</w:t>
      </w:r>
      <w:r w:rsidR="007E0753">
        <w:t>’ordre du tour de jeu</w:t>
      </w:r>
      <w:r w:rsidR="003C532B">
        <w:t>, le temps attribu</w:t>
      </w:r>
      <w:r w:rsidR="00264ACF">
        <w:t>é</w:t>
      </w:r>
      <w:r w:rsidR="000E49A9">
        <w:t xml:space="preserve"> pour agir…</w:t>
      </w:r>
    </w:p>
    <w:p w:rsidR="00027B1D" w:rsidRDefault="00027B1D" w:rsidP="00935268"/>
    <w:p w:rsidR="00384E7D" w:rsidRDefault="00027B1D" w:rsidP="00384E7D">
      <w:r w:rsidRPr="00AE0682">
        <w:rPr>
          <w:b/>
        </w:rPr>
        <w:t>Participant</w:t>
      </w:r>
      <w:r w:rsidR="007F5DF8" w:rsidRPr="00AE0682">
        <w:rPr>
          <w:b/>
        </w:rPr>
        <w:t>s</w:t>
      </w:r>
      <w:r w:rsidR="00041AB8">
        <w:t> </w:t>
      </w:r>
      <w:r>
        <w:t>:</w:t>
      </w:r>
      <w:r w:rsidR="00384E7D" w:rsidRPr="00384E7D">
        <w:t xml:space="preserve"> </w:t>
      </w:r>
      <w:r w:rsidR="00DB5CFA">
        <w:t>Yassine JRAD,</w:t>
      </w:r>
      <w:r w:rsidR="00DB5CFA" w:rsidRPr="00940C72">
        <w:t xml:space="preserve"> </w:t>
      </w:r>
      <w:r w:rsidR="00DB5CFA">
        <w:t>Abdoullah REZGUI,</w:t>
      </w:r>
      <w:r w:rsidR="00DB5CFA" w:rsidRPr="00940C72">
        <w:t xml:space="preserve"> </w:t>
      </w:r>
      <w:r w:rsidR="00384E7D" w:rsidRPr="00940C72">
        <w:t>Anthony PIQUARD</w:t>
      </w:r>
      <w:r w:rsidR="00384E7D">
        <w:t xml:space="preserve">, </w:t>
      </w:r>
      <w:r w:rsidR="00555D55">
        <w:t xml:space="preserve">Adrien </w:t>
      </w:r>
      <w:r w:rsidR="00384E7D">
        <w:t>ZOCCO, Yacine TEBBOUNE</w:t>
      </w:r>
    </w:p>
    <w:p w:rsidR="00027B1D" w:rsidRDefault="00027B1D" w:rsidP="00935268"/>
    <w:p w:rsidR="00027B1D" w:rsidRDefault="00027B1D" w:rsidP="00935268"/>
    <w:tbl>
      <w:tblPr>
        <w:tblStyle w:val="Grilledutableau"/>
        <w:tblW w:w="0" w:type="auto"/>
        <w:tblInd w:w="137" w:type="dxa"/>
        <w:tblLook w:val="04A0" w:firstRow="1" w:lastRow="0" w:firstColumn="1" w:lastColumn="0" w:noHBand="0" w:noVBand="1"/>
      </w:tblPr>
      <w:tblGrid>
        <w:gridCol w:w="1063"/>
        <w:gridCol w:w="2090"/>
        <w:gridCol w:w="1514"/>
        <w:gridCol w:w="2268"/>
        <w:gridCol w:w="1515"/>
      </w:tblGrid>
      <w:tr w:rsidR="00027B1D" w:rsidRPr="00F65990" w:rsidTr="00C65A5A">
        <w:tc>
          <w:tcPr>
            <w:tcW w:w="1063" w:type="dxa"/>
            <w:shd w:val="clear" w:color="auto" w:fill="DBE5F1" w:themeFill="accent1" w:themeFillTint="33"/>
          </w:tcPr>
          <w:p w:rsidR="00027B1D" w:rsidRPr="001F5C35" w:rsidRDefault="00027B1D" w:rsidP="00C65A5A">
            <w:r w:rsidRPr="001F5C35">
              <w:t xml:space="preserve">Livrable </w:t>
            </w:r>
          </w:p>
        </w:tc>
        <w:tc>
          <w:tcPr>
            <w:tcW w:w="2090" w:type="dxa"/>
            <w:shd w:val="clear" w:color="auto" w:fill="DBE5F1" w:themeFill="accent1" w:themeFillTint="33"/>
          </w:tcPr>
          <w:p w:rsidR="00027B1D" w:rsidRPr="001F5C35" w:rsidRDefault="00027B1D" w:rsidP="00C65A5A">
            <w:r w:rsidRPr="001F5C35">
              <w:t>Titre</w:t>
            </w:r>
          </w:p>
        </w:tc>
        <w:tc>
          <w:tcPr>
            <w:tcW w:w="1514" w:type="dxa"/>
            <w:shd w:val="clear" w:color="auto" w:fill="DBE5F1" w:themeFill="accent1" w:themeFillTint="33"/>
          </w:tcPr>
          <w:p w:rsidR="00027B1D" w:rsidRPr="001F5C35" w:rsidRDefault="00027B1D" w:rsidP="00C65A5A">
            <w:r w:rsidRPr="001F5C35">
              <w:t xml:space="preserve">Responsable </w:t>
            </w:r>
          </w:p>
        </w:tc>
        <w:tc>
          <w:tcPr>
            <w:tcW w:w="2268" w:type="dxa"/>
            <w:shd w:val="clear" w:color="auto" w:fill="DBE5F1" w:themeFill="accent1" w:themeFillTint="33"/>
          </w:tcPr>
          <w:p w:rsidR="00027B1D" w:rsidRPr="001F5C35" w:rsidRDefault="00027B1D" w:rsidP="00C65A5A">
            <w:r w:rsidRPr="001F5C35">
              <w:t xml:space="preserve">Nature </w:t>
            </w:r>
          </w:p>
        </w:tc>
        <w:tc>
          <w:tcPr>
            <w:tcW w:w="1515" w:type="dxa"/>
            <w:shd w:val="clear" w:color="auto" w:fill="DBE5F1" w:themeFill="accent1" w:themeFillTint="33"/>
          </w:tcPr>
          <w:p w:rsidR="00027B1D" w:rsidRPr="001F5C35" w:rsidRDefault="00027B1D" w:rsidP="00C65A5A">
            <w:r w:rsidRPr="001F5C35">
              <w:t>Date de livraison</w:t>
            </w:r>
          </w:p>
        </w:tc>
      </w:tr>
      <w:tr w:rsidR="00027B1D" w:rsidTr="00C65A5A">
        <w:tc>
          <w:tcPr>
            <w:tcW w:w="1063" w:type="dxa"/>
            <w:vAlign w:val="center"/>
          </w:tcPr>
          <w:p w:rsidR="00027B1D" w:rsidRPr="001F5C35" w:rsidRDefault="00027B1D" w:rsidP="00C65A5A">
            <w:pPr>
              <w:jc w:val="center"/>
            </w:pPr>
            <w:r w:rsidRPr="001F5C35">
              <w:t>D3</w:t>
            </w:r>
            <w:r w:rsidR="00D31B34" w:rsidRPr="001F5C35">
              <w:t>.2.1</w:t>
            </w:r>
          </w:p>
        </w:tc>
        <w:tc>
          <w:tcPr>
            <w:tcW w:w="2090" w:type="dxa"/>
            <w:vAlign w:val="center"/>
          </w:tcPr>
          <w:p w:rsidR="00027B1D" w:rsidRPr="001F5C35" w:rsidRDefault="00D31B34" w:rsidP="00C65A5A">
            <w:pPr>
              <w:jc w:val="center"/>
            </w:pPr>
            <w:r w:rsidRPr="001F5C35">
              <w:t>Programme du jeu</w:t>
            </w:r>
          </w:p>
        </w:tc>
        <w:tc>
          <w:tcPr>
            <w:tcW w:w="1514" w:type="dxa"/>
            <w:vAlign w:val="center"/>
          </w:tcPr>
          <w:p w:rsidR="00027B1D" w:rsidRPr="001F5C35" w:rsidRDefault="00C273F1" w:rsidP="00C65A5A">
            <w:pPr>
              <w:jc w:val="center"/>
            </w:pPr>
            <w:r w:rsidRPr="001F5C35">
              <w:rPr>
                <w:rStyle w:val="Emphaseple"/>
                <w:i w:val="0"/>
                <w:color w:val="auto"/>
              </w:rPr>
              <w:t>Yassine JRAD</w:t>
            </w:r>
          </w:p>
        </w:tc>
        <w:tc>
          <w:tcPr>
            <w:tcW w:w="2268" w:type="dxa"/>
            <w:vAlign w:val="center"/>
          </w:tcPr>
          <w:p w:rsidR="00027B1D" w:rsidRPr="001F5C35" w:rsidRDefault="00027B1D" w:rsidP="00C65A5A">
            <w:pPr>
              <w:jc w:val="center"/>
            </w:pPr>
            <w:r w:rsidRPr="001F5C35">
              <w:t>Morceau du programme</w:t>
            </w:r>
          </w:p>
        </w:tc>
        <w:tc>
          <w:tcPr>
            <w:tcW w:w="1515" w:type="dxa"/>
            <w:vAlign w:val="center"/>
          </w:tcPr>
          <w:p w:rsidR="00027B1D" w:rsidRPr="001F5C35" w:rsidRDefault="00281122" w:rsidP="00C65A5A">
            <w:pPr>
              <w:jc w:val="center"/>
            </w:pPr>
            <w:r>
              <w:t>30/03</w:t>
            </w:r>
            <w:r w:rsidR="008426FF">
              <w:t>/2017</w:t>
            </w:r>
          </w:p>
        </w:tc>
      </w:tr>
    </w:tbl>
    <w:p w:rsidR="00D31B34" w:rsidRDefault="00D31B34" w:rsidP="00935268"/>
    <w:p w:rsidR="0095520D" w:rsidRDefault="0095520D" w:rsidP="00935268"/>
    <w:p w:rsidR="00C552E3" w:rsidRDefault="00C552E3" w:rsidP="00935268"/>
    <w:tbl>
      <w:tblPr>
        <w:tblStyle w:val="Grilledutableau"/>
        <w:tblW w:w="0" w:type="auto"/>
        <w:jc w:val="center"/>
        <w:tblLook w:val="04A0" w:firstRow="1" w:lastRow="0" w:firstColumn="1" w:lastColumn="0" w:noHBand="0" w:noVBand="1"/>
      </w:tblPr>
      <w:tblGrid>
        <w:gridCol w:w="1101"/>
        <w:gridCol w:w="2090"/>
        <w:gridCol w:w="1514"/>
        <w:gridCol w:w="2268"/>
        <w:gridCol w:w="1515"/>
        <w:gridCol w:w="876"/>
      </w:tblGrid>
      <w:tr w:rsidR="0095520D" w:rsidRPr="00D4179A" w:rsidTr="00C65A5A">
        <w:trPr>
          <w:jc w:val="center"/>
        </w:trPr>
        <w:tc>
          <w:tcPr>
            <w:tcW w:w="1101" w:type="dxa"/>
            <w:shd w:val="clear" w:color="auto" w:fill="DBE5F1" w:themeFill="accent1" w:themeFillTint="33"/>
          </w:tcPr>
          <w:p w:rsidR="0095520D" w:rsidRPr="001F5C35" w:rsidRDefault="0095520D" w:rsidP="001F5C35">
            <w:pPr>
              <w:jc w:val="center"/>
            </w:pPr>
            <w:r w:rsidRPr="001F5C35">
              <w:t>Tache</w:t>
            </w:r>
          </w:p>
        </w:tc>
        <w:tc>
          <w:tcPr>
            <w:tcW w:w="2090" w:type="dxa"/>
            <w:shd w:val="clear" w:color="auto" w:fill="DBE5F1" w:themeFill="accent1" w:themeFillTint="33"/>
          </w:tcPr>
          <w:p w:rsidR="0095520D" w:rsidRPr="001F5C35" w:rsidRDefault="0095520D" w:rsidP="001F5C35">
            <w:pPr>
              <w:jc w:val="center"/>
            </w:pPr>
            <w:r w:rsidRPr="001F5C35">
              <w:t>Titre</w:t>
            </w:r>
          </w:p>
        </w:tc>
        <w:tc>
          <w:tcPr>
            <w:tcW w:w="1514" w:type="dxa"/>
            <w:shd w:val="clear" w:color="auto" w:fill="DBE5F1" w:themeFill="accent1" w:themeFillTint="33"/>
          </w:tcPr>
          <w:p w:rsidR="0095520D" w:rsidRPr="001F5C35" w:rsidRDefault="0095520D" w:rsidP="001F5C35">
            <w:pPr>
              <w:jc w:val="center"/>
            </w:pPr>
            <w:r w:rsidRPr="001F5C35">
              <w:t>Responsable</w:t>
            </w:r>
          </w:p>
        </w:tc>
        <w:tc>
          <w:tcPr>
            <w:tcW w:w="2268" w:type="dxa"/>
            <w:shd w:val="clear" w:color="auto" w:fill="DBE5F1" w:themeFill="accent1" w:themeFillTint="33"/>
          </w:tcPr>
          <w:p w:rsidR="0095520D" w:rsidRPr="001F5C35" w:rsidRDefault="0095520D" w:rsidP="001F5C35">
            <w:pPr>
              <w:jc w:val="center"/>
            </w:pPr>
            <w:r w:rsidRPr="001F5C35">
              <w:t>Date de démarrage</w:t>
            </w:r>
          </w:p>
        </w:tc>
        <w:tc>
          <w:tcPr>
            <w:tcW w:w="1418" w:type="dxa"/>
            <w:shd w:val="clear" w:color="auto" w:fill="DBE5F1" w:themeFill="accent1" w:themeFillTint="33"/>
          </w:tcPr>
          <w:p w:rsidR="0095520D" w:rsidRPr="001F5C35" w:rsidRDefault="0095520D" w:rsidP="001F5C35">
            <w:pPr>
              <w:jc w:val="center"/>
            </w:pPr>
            <w:r w:rsidRPr="001F5C35">
              <w:t>Date de fin</w:t>
            </w:r>
          </w:p>
        </w:tc>
        <w:tc>
          <w:tcPr>
            <w:tcW w:w="876" w:type="dxa"/>
            <w:shd w:val="clear" w:color="auto" w:fill="DBE5F1" w:themeFill="accent1" w:themeFillTint="33"/>
          </w:tcPr>
          <w:p w:rsidR="0095520D" w:rsidRPr="001F5C35" w:rsidRDefault="0095520D" w:rsidP="001F5C35">
            <w:pPr>
              <w:jc w:val="center"/>
            </w:pPr>
            <w:r w:rsidRPr="001F5C35">
              <w:t>Effort</w:t>
            </w:r>
          </w:p>
        </w:tc>
      </w:tr>
      <w:tr w:rsidR="0095520D" w:rsidRPr="00D4179A" w:rsidTr="00C65A5A">
        <w:trPr>
          <w:jc w:val="center"/>
        </w:trPr>
        <w:tc>
          <w:tcPr>
            <w:tcW w:w="1101" w:type="dxa"/>
          </w:tcPr>
          <w:p w:rsidR="0095520D" w:rsidRPr="001F5C35" w:rsidRDefault="0095520D" w:rsidP="001F5C35">
            <w:pPr>
              <w:jc w:val="center"/>
            </w:pPr>
            <w:r w:rsidRPr="001F5C35">
              <w:rPr>
                <w:rStyle w:val="Emphaseple"/>
                <w:i w:val="0"/>
                <w:color w:val="auto"/>
              </w:rPr>
              <w:lastRenderedPageBreak/>
              <w:t>T3</w:t>
            </w:r>
          </w:p>
        </w:tc>
        <w:tc>
          <w:tcPr>
            <w:tcW w:w="2090" w:type="dxa"/>
          </w:tcPr>
          <w:p w:rsidR="0095520D" w:rsidRPr="001F5C35" w:rsidRDefault="004074E2" w:rsidP="001F5C35">
            <w:pPr>
              <w:jc w:val="center"/>
            </w:pPr>
            <w:r w:rsidRPr="001F5C35">
              <w:rPr>
                <w:rStyle w:val="Emphaseple"/>
                <w:i w:val="0"/>
                <w:color w:val="auto"/>
              </w:rPr>
              <w:t>Système des</w:t>
            </w:r>
            <w:r w:rsidR="00335197" w:rsidRPr="001F5C35">
              <w:rPr>
                <w:rStyle w:val="Emphaseple"/>
                <w:i w:val="0"/>
                <w:color w:val="auto"/>
              </w:rPr>
              <w:t xml:space="preserve"> scores</w:t>
            </w:r>
          </w:p>
        </w:tc>
        <w:tc>
          <w:tcPr>
            <w:tcW w:w="1514" w:type="dxa"/>
          </w:tcPr>
          <w:p w:rsidR="0095520D" w:rsidRPr="001F5C35" w:rsidRDefault="00CE46CC" w:rsidP="001F5C35">
            <w:pPr>
              <w:jc w:val="center"/>
              <w:rPr>
                <w:rStyle w:val="Emphaseple"/>
                <w:i w:val="0"/>
                <w:color w:val="auto"/>
              </w:rPr>
            </w:pPr>
            <w:r w:rsidRPr="001F5C35">
              <w:rPr>
                <w:rStyle w:val="Emphaseple"/>
                <w:i w:val="0"/>
                <w:color w:val="auto"/>
              </w:rPr>
              <w:t>Romain Pace</w:t>
            </w:r>
          </w:p>
        </w:tc>
        <w:tc>
          <w:tcPr>
            <w:tcW w:w="2268" w:type="dxa"/>
          </w:tcPr>
          <w:p w:rsidR="0095520D" w:rsidRPr="001F5C35" w:rsidRDefault="00FC5167" w:rsidP="001F5C35">
            <w:pPr>
              <w:jc w:val="center"/>
            </w:pPr>
            <w:r>
              <w:rPr>
                <w:rStyle w:val="Emphaseple"/>
                <w:i w:val="0"/>
                <w:color w:val="auto"/>
              </w:rPr>
              <w:t>13/03/2017</w:t>
            </w:r>
          </w:p>
        </w:tc>
        <w:tc>
          <w:tcPr>
            <w:tcW w:w="1418" w:type="dxa"/>
          </w:tcPr>
          <w:p w:rsidR="0095520D" w:rsidRPr="001F5C35" w:rsidRDefault="00FC5167" w:rsidP="001F5C35">
            <w:pPr>
              <w:jc w:val="center"/>
            </w:pPr>
            <w:r>
              <w:rPr>
                <w:rStyle w:val="Emphaseple"/>
                <w:i w:val="0"/>
                <w:color w:val="auto"/>
              </w:rPr>
              <w:t>20/03/2017</w:t>
            </w:r>
          </w:p>
        </w:tc>
        <w:tc>
          <w:tcPr>
            <w:tcW w:w="876" w:type="dxa"/>
          </w:tcPr>
          <w:p w:rsidR="0095520D" w:rsidRPr="001F5C35" w:rsidRDefault="00CE46CC" w:rsidP="001F5C35">
            <w:pPr>
              <w:jc w:val="center"/>
            </w:pPr>
            <w:r w:rsidRPr="001F5C35">
              <w:t>18</w:t>
            </w:r>
            <w:r w:rsidR="00041AB8">
              <w:t> </w:t>
            </w:r>
            <w:r w:rsidR="0095520D" w:rsidRPr="001F5C35">
              <w:t>h</w:t>
            </w:r>
          </w:p>
        </w:tc>
      </w:tr>
    </w:tbl>
    <w:p w:rsidR="0095520D" w:rsidRDefault="0095520D" w:rsidP="00935268"/>
    <w:p w:rsidR="00FF642B" w:rsidRDefault="004074E2" w:rsidP="00935268">
      <w:r>
        <w:t xml:space="preserve">Cette tâche correspond au développement </w:t>
      </w:r>
      <w:r w:rsidR="00E94F34">
        <w:t>du système de</w:t>
      </w:r>
      <w:r w:rsidR="00C1266F">
        <w:t>s</w:t>
      </w:r>
      <w:r w:rsidR="00E94F34">
        <w:t xml:space="preserve"> </w:t>
      </w:r>
      <w:r w:rsidR="00C1266F">
        <w:t xml:space="preserve">scores. </w:t>
      </w:r>
      <w:r w:rsidR="005F600D">
        <w:t xml:space="preserve">Elle concerne toutes les </w:t>
      </w:r>
      <w:r w:rsidR="004333A8">
        <w:t xml:space="preserve">statistiques des joueurs, au sein de </w:t>
      </w:r>
      <w:r w:rsidR="004F2659">
        <w:t xml:space="preserve">la partie, </w:t>
      </w:r>
      <w:r w:rsidR="00F81C40">
        <w:t>au niveau mondial</w:t>
      </w:r>
      <w:r w:rsidR="00E94F34">
        <w:t xml:space="preserve">, </w:t>
      </w:r>
      <w:r w:rsidR="00C1266F">
        <w:t>déterminer les meilleurs scores, nombre de partie</w:t>
      </w:r>
      <w:r w:rsidR="00A36507">
        <w:t xml:space="preserve">s </w:t>
      </w:r>
      <w:r w:rsidR="00C1266F">
        <w:t>gagnée</w:t>
      </w:r>
      <w:r w:rsidR="007F5DF8">
        <w:t>s</w:t>
      </w:r>
      <w:r w:rsidR="00C1266F">
        <w:t xml:space="preserve">, </w:t>
      </w:r>
      <w:r w:rsidR="005F600D">
        <w:t>perdue</w:t>
      </w:r>
      <w:r w:rsidR="007F5DF8">
        <w:t>s</w:t>
      </w:r>
      <w:r w:rsidR="005F600D">
        <w:t>. Certaines statistiques seront uniquement accessibles</w:t>
      </w:r>
      <w:r w:rsidR="00F81C40">
        <w:t xml:space="preserve"> aux joueurs individuellement et d’autres seront publics.</w:t>
      </w:r>
      <w:r w:rsidR="005F600D">
        <w:t xml:space="preserve"> </w:t>
      </w:r>
    </w:p>
    <w:p w:rsidR="00D31B34" w:rsidRDefault="00D31B34" w:rsidP="00935268"/>
    <w:p w:rsidR="00D31B34" w:rsidRDefault="00D51B0E" w:rsidP="00935268">
      <w:r w:rsidRPr="00D9408D">
        <w:rPr>
          <w:b/>
        </w:rPr>
        <w:t>Participants :</w:t>
      </w:r>
      <w:r w:rsidR="00D31B34">
        <w:t xml:space="preserve"> </w:t>
      </w:r>
      <w:r w:rsidR="00CE46CC">
        <w:t>Romain Pace, Yacine TEBBOUNE</w:t>
      </w:r>
    </w:p>
    <w:p w:rsidR="00811D3A" w:rsidRDefault="00811D3A" w:rsidP="00935268"/>
    <w:p w:rsidR="00811D3A" w:rsidRDefault="00811D3A" w:rsidP="00935268"/>
    <w:p w:rsidR="00D31B34" w:rsidRDefault="00D31B34" w:rsidP="00935268"/>
    <w:tbl>
      <w:tblPr>
        <w:tblStyle w:val="Grilledutableau"/>
        <w:tblW w:w="0" w:type="auto"/>
        <w:tblInd w:w="137" w:type="dxa"/>
        <w:tblLook w:val="04A0" w:firstRow="1" w:lastRow="0" w:firstColumn="1" w:lastColumn="0" w:noHBand="0" w:noVBand="1"/>
      </w:tblPr>
      <w:tblGrid>
        <w:gridCol w:w="1063"/>
        <w:gridCol w:w="2090"/>
        <w:gridCol w:w="1514"/>
        <w:gridCol w:w="2268"/>
        <w:gridCol w:w="1515"/>
      </w:tblGrid>
      <w:tr w:rsidR="00D31B34" w:rsidRPr="00F65990" w:rsidTr="00C65A5A">
        <w:tc>
          <w:tcPr>
            <w:tcW w:w="1063" w:type="dxa"/>
            <w:shd w:val="clear" w:color="auto" w:fill="DBE5F1" w:themeFill="accent1" w:themeFillTint="33"/>
          </w:tcPr>
          <w:p w:rsidR="00D31B34" w:rsidRPr="001F5C35" w:rsidRDefault="00D31B34" w:rsidP="001A5698">
            <w:pPr>
              <w:jc w:val="center"/>
            </w:pPr>
            <w:r w:rsidRPr="001F5C35">
              <w:t>Livrable</w:t>
            </w:r>
          </w:p>
        </w:tc>
        <w:tc>
          <w:tcPr>
            <w:tcW w:w="2090" w:type="dxa"/>
            <w:shd w:val="clear" w:color="auto" w:fill="DBE5F1" w:themeFill="accent1" w:themeFillTint="33"/>
          </w:tcPr>
          <w:p w:rsidR="00D31B34" w:rsidRPr="001F5C35" w:rsidRDefault="00D31B34" w:rsidP="001A5698">
            <w:pPr>
              <w:jc w:val="center"/>
            </w:pPr>
            <w:r w:rsidRPr="001F5C35">
              <w:t>Titre</w:t>
            </w:r>
          </w:p>
        </w:tc>
        <w:tc>
          <w:tcPr>
            <w:tcW w:w="1514" w:type="dxa"/>
            <w:shd w:val="clear" w:color="auto" w:fill="DBE5F1" w:themeFill="accent1" w:themeFillTint="33"/>
          </w:tcPr>
          <w:p w:rsidR="00D31B34" w:rsidRPr="001F5C35" w:rsidRDefault="00D31B34" w:rsidP="001A5698">
            <w:pPr>
              <w:jc w:val="center"/>
            </w:pPr>
            <w:r w:rsidRPr="001F5C35">
              <w:t>Responsable</w:t>
            </w:r>
          </w:p>
        </w:tc>
        <w:tc>
          <w:tcPr>
            <w:tcW w:w="2268" w:type="dxa"/>
            <w:shd w:val="clear" w:color="auto" w:fill="DBE5F1" w:themeFill="accent1" w:themeFillTint="33"/>
          </w:tcPr>
          <w:p w:rsidR="00D31B34" w:rsidRPr="001F5C35" w:rsidRDefault="00D31B34" w:rsidP="001A5698">
            <w:pPr>
              <w:jc w:val="center"/>
            </w:pPr>
            <w:r w:rsidRPr="001F5C35">
              <w:t>Nature</w:t>
            </w:r>
          </w:p>
        </w:tc>
        <w:tc>
          <w:tcPr>
            <w:tcW w:w="1515" w:type="dxa"/>
            <w:shd w:val="clear" w:color="auto" w:fill="DBE5F1" w:themeFill="accent1" w:themeFillTint="33"/>
          </w:tcPr>
          <w:p w:rsidR="00D31B34" w:rsidRPr="001F5C35" w:rsidRDefault="00D31B34" w:rsidP="001A5698">
            <w:pPr>
              <w:jc w:val="center"/>
            </w:pPr>
            <w:r w:rsidRPr="001F5C35">
              <w:t>Date de livraison</w:t>
            </w:r>
          </w:p>
        </w:tc>
      </w:tr>
      <w:tr w:rsidR="00D31B34" w:rsidTr="00C65A5A">
        <w:tc>
          <w:tcPr>
            <w:tcW w:w="1063" w:type="dxa"/>
            <w:vAlign w:val="center"/>
          </w:tcPr>
          <w:p w:rsidR="00D31B34" w:rsidRPr="001F5C35" w:rsidRDefault="00D31B34" w:rsidP="001A5698">
            <w:pPr>
              <w:jc w:val="center"/>
              <w:rPr>
                <w:rFonts w:ascii="Cambria" w:hAnsi="Cambria"/>
              </w:rPr>
            </w:pPr>
            <w:r w:rsidRPr="001F5C35">
              <w:rPr>
                <w:rFonts w:ascii="Cambria" w:hAnsi="Cambria"/>
              </w:rPr>
              <w:t>D3.3.1</w:t>
            </w:r>
          </w:p>
        </w:tc>
        <w:tc>
          <w:tcPr>
            <w:tcW w:w="2090" w:type="dxa"/>
            <w:vAlign w:val="center"/>
          </w:tcPr>
          <w:p w:rsidR="00D31B34" w:rsidRPr="001F5C35" w:rsidRDefault="00B97C97" w:rsidP="001A5698">
            <w:pPr>
              <w:jc w:val="center"/>
              <w:rPr>
                <w:rFonts w:ascii="Cambria" w:hAnsi="Cambria"/>
              </w:rPr>
            </w:pPr>
            <w:r w:rsidRPr="001F5C35">
              <w:rPr>
                <w:rFonts w:ascii="Cambria" w:hAnsi="Cambria"/>
              </w:rPr>
              <w:t>Programme système score</w:t>
            </w:r>
          </w:p>
        </w:tc>
        <w:tc>
          <w:tcPr>
            <w:tcW w:w="1514" w:type="dxa"/>
            <w:vAlign w:val="center"/>
          </w:tcPr>
          <w:p w:rsidR="00D31B34" w:rsidRPr="001F5C35" w:rsidRDefault="00FE4A3D" w:rsidP="001A5698">
            <w:pPr>
              <w:jc w:val="center"/>
              <w:rPr>
                <w:rFonts w:ascii="Cambria" w:hAnsi="Cambria"/>
              </w:rPr>
            </w:pPr>
            <w:r w:rsidRPr="001F5C35">
              <w:t>Romain Pace</w:t>
            </w:r>
          </w:p>
        </w:tc>
        <w:tc>
          <w:tcPr>
            <w:tcW w:w="2268" w:type="dxa"/>
            <w:vAlign w:val="center"/>
          </w:tcPr>
          <w:p w:rsidR="00D31B34" w:rsidRPr="001F5C35" w:rsidRDefault="00D31B34" w:rsidP="001A5698">
            <w:pPr>
              <w:jc w:val="center"/>
              <w:rPr>
                <w:rFonts w:ascii="Cambria" w:hAnsi="Cambria"/>
              </w:rPr>
            </w:pPr>
            <w:r w:rsidRPr="001F5C35">
              <w:rPr>
                <w:rFonts w:ascii="Cambria" w:hAnsi="Cambria"/>
              </w:rPr>
              <w:t>Morceau du programme</w:t>
            </w:r>
          </w:p>
        </w:tc>
        <w:tc>
          <w:tcPr>
            <w:tcW w:w="1515" w:type="dxa"/>
            <w:vAlign w:val="center"/>
          </w:tcPr>
          <w:p w:rsidR="00D31B34" w:rsidRPr="001F5C35" w:rsidRDefault="003D10D6" w:rsidP="001A5698">
            <w:pPr>
              <w:jc w:val="center"/>
              <w:rPr>
                <w:rFonts w:ascii="Cambria" w:hAnsi="Cambria"/>
              </w:rPr>
            </w:pPr>
            <w:r>
              <w:rPr>
                <w:rFonts w:ascii="Cambria" w:hAnsi="Cambria"/>
              </w:rPr>
              <w:t>19/03/2017</w:t>
            </w:r>
          </w:p>
        </w:tc>
      </w:tr>
    </w:tbl>
    <w:p w:rsidR="00D31B34" w:rsidRDefault="00D31B34" w:rsidP="00935268"/>
    <w:p w:rsidR="00D31B34" w:rsidRDefault="00D31B34" w:rsidP="00935268"/>
    <w:tbl>
      <w:tblPr>
        <w:tblStyle w:val="Grilledutableau"/>
        <w:tblW w:w="0" w:type="auto"/>
        <w:jc w:val="center"/>
        <w:tblLook w:val="04A0" w:firstRow="1" w:lastRow="0" w:firstColumn="1" w:lastColumn="0" w:noHBand="0" w:noVBand="1"/>
      </w:tblPr>
      <w:tblGrid>
        <w:gridCol w:w="1101"/>
        <w:gridCol w:w="2090"/>
        <w:gridCol w:w="1514"/>
        <w:gridCol w:w="2268"/>
        <w:gridCol w:w="1515"/>
        <w:gridCol w:w="876"/>
      </w:tblGrid>
      <w:tr w:rsidR="00897E63" w:rsidRPr="00D4179A" w:rsidTr="00B05B09">
        <w:trPr>
          <w:jc w:val="center"/>
        </w:trPr>
        <w:tc>
          <w:tcPr>
            <w:tcW w:w="1101" w:type="dxa"/>
            <w:shd w:val="clear" w:color="auto" w:fill="DBE5F1" w:themeFill="accent1" w:themeFillTint="33"/>
          </w:tcPr>
          <w:p w:rsidR="00897E63" w:rsidRPr="001F5C35" w:rsidRDefault="00897E63" w:rsidP="001A5698">
            <w:pPr>
              <w:jc w:val="center"/>
            </w:pPr>
            <w:r w:rsidRPr="001F5C35">
              <w:t>Tache</w:t>
            </w:r>
          </w:p>
        </w:tc>
        <w:tc>
          <w:tcPr>
            <w:tcW w:w="2090" w:type="dxa"/>
            <w:shd w:val="clear" w:color="auto" w:fill="DBE5F1" w:themeFill="accent1" w:themeFillTint="33"/>
          </w:tcPr>
          <w:p w:rsidR="00897E63" w:rsidRPr="001F5C35" w:rsidRDefault="00897E63" w:rsidP="001A5698">
            <w:pPr>
              <w:jc w:val="center"/>
            </w:pPr>
            <w:r w:rsidRPr="001F5C35">
              <w:t>Titre</w:t>
            </w:r>
          </w:p>
        </w:tc>
        <w:tc>
          <w:tcPr>
            <w:tcW w:w="1514" w:type="dxa"/>
            <w:shd w:val="clear" w:color="auto" w:fill="DBE5F1" w:themeFill="accent1" w:themeFillTint="33"/>
          </w:tcPr>
          <w:p w:rsidR="00897E63" w:rsidRPr="001F5C35" w:rsidRDefault="00897E63" w:rsidP="001A5698">
            <w:pPr>
              <w:jc w:val="center"/>
            </w:pPr>
            <w:r w:rsidRPr="001F5C35">
              <w:t>Responsable</w:t>
            </w:r>
          </w:p>
        </w:tc>
        <w:tc>
          <w:tcPr>
            <w:tcW w:w="2268" w:type="dxa"/>
            <w:shd w:val="clear" w:color="auto" w:fill="DBE5F1" w:themeFill="accent1" w:themeFillTint="33"/>
          </w:tcPr>
          <w:p w:rsidR="00897E63" w:rsidRPr="001F5C35" w:rsidRDefault="00897E63" w:rsidP="001A5698">
            <w:pPr>
              <w:jc w:val="center"/>
            </w:pPr>
            <w:r w:rsidRPr="001F5C35">
              <w:t>Date de démarrage</w:t>
            </w:r>
          </w:p>
        </w:tc>
        <w:tc>
          <w:tcPr>
            <w:tcW w:w="1515" w:type="dxa"/>
            <w:shd w:val="clear" w:color="auto" w:fill="DBE5F1" w:themeFill="accent1" w:themeFillTint="33"/>
          </w:tcPr>
          <w:p w:rsidR="00897E63" w:rsidRPr="001F5C35" w:rsidRDefault="00897E63" w:rsidP="001A5698">
            <w:pPr>
              <w:jc w:val="center"/>
            </w:pPr>
            <w:r w:rsidRPr="001F5C35">
              <w:t>Date de fin</w:t>
            </w:r>
          </w:p>
        </w:tc>
        <w:tc>
          <w:tcPr>
            <w:tcW w:w="876" w:type="dxa"/>
            <w:shd w:val="clear" w:color="auto" w:fill="DBE5F1" w:themeFill="accent1" w:themeFillTint="33"/>
          </w:tcPr>
          <w:p w:rsidR="00897E63" w:rsidRPr="001F5C35" w:rsidRDefault="00897E63" w:rsidP="001A5698">
            <w:pPr>
              <w:jc w:val="center"/>
            </w:pPr>
            <w:r w:rsidRPr="001F5C35">
              <w:t>Effort</w:t>
            </w:r>
          </w:p>
        </w:tc>
      </w:tr>
      <w:tr w:rsidR="00897E63" w:rsidRPr="00D4179A" w:rsidTr="00B05B09">
        <w:trPr>
          <w:jc w:val="center"/>
        </w:trPr>
        <w:tc>
          <w:tcPr>
            <w:tcW w:w="1101" w:type="dxa"/>
          </w:tcPr>
          <w:p w:rsidR="00897E63" w:rsidRPr="001F5C35" w:rsidRDefault="003C3A6C" w:rsidP="001A5698">
            <w:pPr>
              <w:jc w:val="center"/>
            </w:pPr>
            <w:r w:rsidRPr="001F5C35">
              <w:rPr>
                <w:rStyle w:val="Emphaseple"/>
                <w:i w:val="0"/>
                <w:color w:val="auto"/>
              </w:rPr>
              <w:t>T</w:t>
            </w:r>
            <w:r w:rsidR="0095520D" w:rsidRPr="001F5C35">
              <w:rPr>
                <w:rStyle w:val="Emphaseple"/>
                <w:i w:val="0"/>
                <w:color w:val="auto"/>
              </w:rPr>
              <w:t>4</w:t>
            </w:r>
          </w:p>
        </w:tc>
        <w:tc>
          <w:tcPr>
            <w:tcW w:w="2090" w:type="dxa"/>
          </w:tcPr>
          <w:p w:rsidR="00897E63" w:rsidRPr="001F5C35" w:rsidRDefault="00D9408D" w:rsidP="001A5698">
            <w:pPr>
              <w:jc w:val="center"/>
            </w:pPr>
            <w:r w:rsidRPr="001F5C35">
              <w:rPr>
                <w:rStyle w:val="Emphaseple"/>
                <w:i w:val="0"/>
                <w:color w:val="auto"/>
              </w:rPr>
              <w:t>C</w:t>
            </w:r>
            <w:r w:rsidR="00897E63" w:rsidRPr="001F5C35">
              <w:rPr>
                <w:rStyle w:val="Emphaseple"/>
                <w:i w:val="0"/>
                <w:color w:val="auto"/>
              </w:rPr>
              <w:t>hat vocal</w:t>
            </w:r>
          </w:p>
        </w:tc>
        <w:tc>
          <w:tcPr>
            <w:tcW w:w="1514" w:type="dxa"/>
          </w:tcPr>
          <w:p w:rsidR="00897E63" w:rsidRPr="001F5C35" w:rsidRDefault="0010287D" w:rsidP="001A5698">
            <w:pPr>
              <w:jc w:val="center"/>
              <w:rPr>
                <w:rStyle w:val="Emphaseple"/>
                <w:i w:val="0"/>
                <w:color w:val="auto"/>
              </w:rPr>
            </w:pPr>
            <w:r w:rsidRPr="001F5C35">
              <w:rPr>
                <w:rStyle w:val="Emphaseple"/>
                <w:i w:val="0"/>
                <w:color w:val="auto"/>
              </w:rPr>
              <w:t>Abdoullah REZGUI</w:t>
            </w:r>
          </w:p>
        </w:tc>
        <w:tc>
          <w:tcPr>
            <w:tcW w:w="2268" w:type="dxa"/>
          </w:tcPr>
          <w:p w:rsidR="00897E63" w:rsidRPr="001F5C35" w:rsidRDefault="00684645" w:rsidP="001A5698">
            <w:pPr>
              <w:jc w:val="center"/>
            </w:pPr>
            <w:r>
              <w:rPr>
                <w:rStyle w:val="Emphaseple"/>
                <w:i w:val="0"/>
                <w:color w:val="auto"/>
              </w:rPr>
              <w:t>10/03/2017</w:t>
            </w:r>
          </w:p>
        </w:tc>
        <w:tc>
          <w:tcPr>
            <w:tcW w:w="1515" w:type="dxa"/>
          </w:tcPr>
          <w:p w:rsidR="00897E63" w:rsidRPr="001F5C35" w:rsidRDefault="00684645" w:rsidP="001A5698">
            <w:pPr>
              <w:jc w:val="center"/>
            </w:pPr>
            <w:r>
              <w:rPr>
                <w:rStyle w:val="Emphaseple"/>
                <w:i w:val="0"/>
                <w:color w:val="auto"/>
              </w:rPr>
              <w:t>17/03/2017</w:t>
            </w:r>
          </w:p>
        </w:tc>
        <w:tc>
          <w:tcPr>
            <w:tcW w:w="876" w:type="dxa"/>
          </w:tcPr>
          <w:p w:rsidR="00897E63" w:rsidRPr="001F5C35" w:rsidRDefault="00AE0984" w:rsidP="001A5698">
            <w:pPr>
              <w:jc w:val="center"/>
            </w:pPr>
            <w:r w:rsidRPr="001F5C35">
              <w:t>12</w:t>
            </w:r>
            <w:r w:rsidR="00041AB8">
              <w:t> </w:t>
            </w:r>
            <w:r w:rsidR="00897E63" w:rsidRPr="001F5C35">
              <w:t>h</w:t>
            </w:r>
          </w:p>
        </w:tc>
      </w:tr>
    </w:tbl>
    <w:p w:rsidR="00FF642B" w:rsidRDefault="00FF642B" w:rsidP="00935268"/>
    <w:p w:rsidR="00FF642B" w:rsidRDefault="00897E63" w:rsidP="00935268">
      <w:r>
        <w:t xml:space="preserve">Cette tâche correspond au développement du moyen de communication </w:t>
      </w:r>
      <w:r w:rsidR="00C1266F">
        <w:t xml:space="preserve">interne </w:t>
      </w:r>
      <w:r>
        <w:t xml:space="preserve">entre les joueurs durant une partie. La communication étant essentielle dans une partie de Katana, c’est pourquoi un tchat doit y </w:t>
      </w:r>
      <w:r w:rsidR="007F5DF8">
        <w:t>être intégré</w:t>
      </w:r>
      <w:r>
        <w:t>.</w:t>
      </w:r>
    </w:p>
    <w:p w:rsidR="00FF642B" w:rsidRDefault="00FF642B" w:rsidP="00935268"/>
    <w:p w:rsidR="00FF642B" w:rsidRDefault="00584CD3" w:rsidP="00935268">
      <w:r w:rsidRPr="00D9408D">
        <w:rPr>
          <w:b/>
        </w:rPr>
        <w:t>Participant</w:t>
      </w:r>
      <w:r w:rsidR="00AF545D" w:rsidRPr="00D9408D">
        <w:rPr>
          <w:b/>
        </w:rPr>
        <w:t>s</w:t>
      </w:r>
      <w:r w:rsidR="00041AB8">
        <w:rPr>
          <w:b/>
        </w:rPr>
        <w:t xml:space="preserve"> : </w:t>
      </w:r>
      <w:r w:rsidR="0010287D">
        <w:t xml:space="preserve">Abdoullah REZGUI, </w:t>
      </w:r>
      <w:r w:rsidR="00AE0984" w:rsidRPr="00940C72">
        <w:t>Anthony PIQUARD</w:t>
      </w:r>
      <w:r w:rsidR="00AE0984">
        <w:t>, Romain PACE, Adrien ZOCCO</w:t>
      </w:r>
    </w:p>
    <w:p w:rsidR="00584CD3" w:rsidRDefault="00584CD3" w:rsidP="00935268"/>
    <w:tbl>
      <w:tblPr>
        <w:tblStyle w:val="Grilledutableau"/>
        <w:tblW w:w="0" w:type="auto"/>
        <w:tblInd w:w="137" w:type="dxa"/>
        <w:tblLook w:val="04A0" w:firstRow="1" w:lastRow="0" w:firstColumn="1" w:lastColumn="0" w:noHBand="0" w:noVBand="1"/>
      </w:tblPr>
      <w:tblGrid>
        <w:gridCol w:w="1063"/>
        <w:gridCol w:w="2090"/>
        <w:gridCol w:w="1514"/>
        <w:gridCol w:w="2268"/>
        <w:gridCol w:w="1515"/>
      </w:tblGrid>
      <w:tr w:rsidR="00584CD3" w:rsidRPr="00F65990" w:rsidTr="00C65A5A">
        <w:tc>
          <w:tcPr>
            <w:tcW w:w="1063" w:type="dxa"/>
            <w:shd w:val="clear" w:color="auto" w:fill="DBE5F1" w:themeFill="accent1" w:themeFillTint="33"/>
          </w:tcPr>
          <w:p w:rsidR="00584CD3" w:rsidRPr="001F5C35" w:rsidRDefault="00584CD3" w:rsidP="001A5698">
            <w:pPr>
              <w:jc w:val="center"/>
            </w:pPr>
            <w:r w:rsidRPr="001F5C35">
              <w:t>Livrable</w:t>
            </w:r>
          </w:p>
        </w:tc>
        <w:tc>
          <w:tcPr>
            <w:tcW w:w="2090" w:type="dxa"/>
            <w:shd w:val="clear" w:color="auto" w:fill="DBE5F1" w:themeFill="accent1" w:themeFillTint="33"/>
          </w:tcPr>
          <w:p w:rsidR="00584CD3" w:rsidRPr="001F5C35" w:rsidRDefault="00584CD3" w:rsidP="001A5698">
            <w:pPr>
              <w:jc w:val="center"/>
            </w:pPr>
            <w:r w:rsidRPr="001F5C35">
              <w:t>Titre</w:t>
            </w:r>
          </w:p>
        </w:tc>
        <w:tc>
          <w:tcPr>
            <w:tcW w:w="1514" w:type="dxa"/>
            <w:shd w:val="clear" w:color="auto" w:fill="DBE5F1" w:themeFill="accent1" w:themeFillTint="33"/>
          </w:tcPr>
          <w:p w:rsidR="00584CD3" w:rsidRPr="001F5C35" w:rsidRDefault="00584CD3" w:rsidP="001A5698">
            <w:pPr>
              <w:jc w:val="center"/>
            </w:pPr>
            <w:r w:rsidRPr="001F5C35">
              <w:t>Responsable</w:t>
            </w:r>
          </w:p>
        </w:tc>
        <w:tc>
          <w:tcPr>
            <w:tcW w:w="2268" w:type="dxa"/>
            <w:shd w:val="clear" w:color="auto" w:fill="DBE5F1" w:themeFill="accent1" w:themeFillTint="33"/>
          </w:tcPr>
          <w:p w:rsidR="00584CD3" w:rsidRPr="001F5C35" w:rsidRDefault="00584CD3" w:rsidP="001A5698">
            <w:pPr>
              <w:jc w:val="center"/>
            </w:pPr>
            <w:r w:rsidRPr="001F5C35">
              <w:t>Nature</w:t>
            </w:r>
          </w:p>
        </w:tc>
        <w:tc>
          <w:tcPr>
            <w:tcW w:w="1515" w:type="dxa"/>
            <w:shd w:val="clear" w:color="auto" w:fill="DBE5F1" w:themeFill="accent1" w:themeFillTint="33"/>
          </w:tcPr>
          <w:p w:rsidR="00584CD3" w:rsidRPr="001F5C35" w:rsidRDefault="00584CD3" w:rsidP="001A5698">
            <w:pPr>
              <w:jc w:val="center"/>
            </w:pPr>
            <w:r w:rsidRPr="001F5C35">
              <w:t>Date de livraison</w:t>
            </w:r>
          </w:p>
        </w:tc>
      </w:tr>
      <w:tr w:rsidR="00584CD3" w:rsidTr="00C65A5A">
        <w:tc>
          <w:tcPr>
            <w:tcW w:w="1063" w:type="dxa"/>
            <w:vAlign w:val="center"/>
          </w:tcPr>
          <w:p w:rsidR="00584CD3" w:rsidRPr="001F5C35" w:rsidRDefault="00584CD3" w:rsidP="001A5698">
            <w:pPr>
              <w:jc w:val="center"/>
              <w:rPr>
                <w:rFonts w:ascii="Cambria" w:hAnsi="Cambria"/>
              </w:rPr>
            </w:pPr>
            <w:r w:rsidRPr="001F5C35">
              <w:rPr>
                <w:rFonts w:ascii="Cambria" w:hAnsi="Cambria"/>
              </w:rPr>
              <w:t>D3.4.1</w:t>
            </w:r>
          </w:p>
        </w:tc>
        <w:tc>
          <w:tcPr>
            <w:tcW w:w="2090" w:type="dxa"/>
            <w:vAlign w:val="center"/>
          </w:tcPr>
          <w:p w:rsidR="00584CD3" w:rsidRPr="001F5C35" w:rsidRDefault="00584CD3" w:rsidP="001A5698">
            <w:pPr>
              <w:jc w:val="center"/>
              <w:rPr>
                <w:rFonts w:ascii="Cambria" w:hAnsi="Cambria"/>
              </w:rPr>
            </w:pPr>
            <w:r w:rsidRPr="001F5C35">
              <w:rPr>
                <w:rFonts w:ascii="Cambria" w:hAnsi="Cambria"/>
              </w:rPr>
              <w:t>Programme tchat vocal</w:t>
            </w:r>
          </w:p>
        </w:tc>
        <w:tc>
          <w:tcPr>
            <w:tcW w:w="1514" w:type="dxa"/>
            <w:vAlign w:val="center"/>
          </w:tcPr>
          <w:p w:rsidR="00584CD3" w:rsidRPr="001F5C35" w:rsidRDefault="002D00E1" w:rsidP="001A5698">
            <w:pPr>
              <w:jc w:val="center"/>
              <w:rPr>
                <w:rFonts w:ascii="Cambria" w:hAnsi="Cambria"/>
              </w:rPr>
            </w:pPr>
            <w:r w:rsidRPr="001F5C35">
              <w:rPr>
                <w:rStyle w:val="Emphaseple"/>
                <w:i w:val="0"/>
                <w:color w:val="auto"/>
              </w:rPr>
              <w:t>Abdoullah REZGUI</w:t>
            </w:r>
          </w:p>
        </w:tc>
        <w:tc>
          <w:tcPr>
            <w:tcW w:w="2268" w:type="dxa"/>
            <w:vAlign w:val="center"/>
          </w:tcPr>
          <w:p w:rsidR="00584CD3" w:rsidRPr="001F5C35" w:rsidRDefault="00584CD3" w:rsidP="001A5698">
            <w:pPr>
              <w:jc w:val="center"/>
              <w:rPr>
                <w:rFonts w:ascii="Cambria" w:hAnsi="Cambria"/>
              </w:rPr>
            </w:pPr>
            <w:r w:rsidRPr="001F5C35">
              <w:rPr>
                <w:rFonts w:ascii="Cambria" w:hAnsi="Cambria"/>
              </w:rPr>
              <w:t>Morceau du programme</w:t>
            </w:r>
          </w:p>
        </w:tc>
        <w:tc>
          <w:tcPr>
            <w:tcW w:w="1515" w:type="dxa"/>
            <w:vAlign w:val="center"/>
          </w:tcPr>
          <w:p w:rsidR="00584CD3" w:rsidRPr="001F5C35" w:rsidRDefault="001551EB" w:rsidP="001A5698">
            <w:pPr>
              <w:jc w:val="center"/>
              <w:rPr>
                <w:rFonts w:ascii="Cambria" w:hAnsi="Cambria"/>
              </w:rPr>
            </w:pPr>
            <w:r>
              <w:rPr>
                <w:rStyle w:val="Emphaseple"/>
                <w:i w:val="0"/>
                <w:color w:val="auto"/>
              </w:rPr>
              <w:t>16/03/2017</w:t>
            </w:r>
          </w:p>
        </w:tc>
      </w:tr>
    </w:tbl>
    <w:p w:rsidR="00584CD3" w:rsidRDefault="00584CD3" w:rsidP="00935268"/>
    <w:p w:rsidR="003C3A6C" w:rsidRDefault="003C3A6C" w:rsidP="00935268"/>
    <w:p w:rsidR="00246F38" w:rsidRDefault="00246F38" w:rsidP="00935268"/>
    <w:p w:rsidR="00246F38" w:rsidRDefault="00246F38" w:rsidP="00935268"/>
    <w:p w:rsidR="00246F38" w:rsidRDefault="00246F38" w:rsidP="00935268"/>
    <w:p w:rsidR="00246F38" w:rsidRDefault="00246F38" w:rsidP="00935268"/>
    <w:p w:rsidR="00246F38" w:rsidRDefault="00246F38" w:rsidP="00935268"/>
    <w:p w:rsidR="00246F38" w:rsidRDefault="00246F38" w:rsidP="00935268"/>
    <w:p w:rsidR="00246F38" w:rsidRDefault="00246F38" w:rsidP="00935268"/>
    <w:p w:rsidR="00246F38" w:rsidRDefault="00246F38" w:rsidP="00935268"/>
    <w:p w:rsidR="00246F38" w:rsidRDefault="00246F38" w:rsidP="00935268"/>
    <w:p w:rsidR="00246F38" w:rsidRDefault="00246F38" w:rsidP="00935268"/>
    <w:p w:rsidR="00246F38" w:rsidRDefault="00246F38" w:rsidP="00935268"/>
    <w:p w:rsidR="00246F38" w:rsidRDefault="00246F38" w:rsidP="00935268"/>
    <w:p w:rsidR="00246F38" w:rsidRDefault="00246F38" w:rsidP="00935268"/>
    <w:p w:rsidR="00246F38" w:rsidRDefault="00246F38" w:rsidP="00935268"/>
    <w:p w:rsidR="00246F38" w:rsidRDefault="00246F38" w:rsidP="00935268"/>
    <w:p w:rsidR="00D96286" w:rsidRDefault="00D96286" w:rsidP="00935268"/>
    <w:tbl>
      <w:tblPr>
        <w:tblStyle w:val="Grilledutableau"/>
        <w:tblW w:w="0" w:type="auto"/>
        <w:jc w:val="center"/>
        <w:tblLayout w:type="fixed"/>
        <w:tblLook w:val="04A0" w:firstRow="1" w:lastRow="0" w:firstColumn="1" w:lastColumn="0" w:noHBand="0" w:noVBand="1"/>
      </w:tblPr>
      <w:tblGrid>
        <w:gridCol w:w="1384"/>
        <w:gridCol w:w="1246"/>
        <w:gridCol w:w="1315"/>
        <w:gridCol w:w="657"/>
        <w:gridCol w:w="780"/>
        <w:gridCol w:w="1193"/>
        <w:gridCol w:w="329"/>
        <w:gridCol w:w="986"/>
        <w:gridCol w:w="1316"/>
      </w:tblGrid>
      <w:tr w:rsidR="00F159F2" w:rsidTr="00F159F2">
        <w:trPr>
          <w:jc w:val="center"/>
        </w:trPr>
        <w:tc>
          <w:tcPr>
            <w:tcW w:w="1384" w:type="dxa"/>
            <w:shd w:val="clear" w:color="auto" w:fill="DBE5F1" w:themeFill="accent1" w:themeFillTint="33"/>
          </w:tcPr>
          <w:p w:rsidR="00F159F2" w:rsidRPr="001A5698" w:rsidRDefault="00F159F2" w:rsidP="001A5698">
            <w:pPr>
              <w:jc w:val="center"/>
            </w:pPr>
            <w:r w:rsidRPr="001A5698">
              <w:t>Identifiant</w:t>
            </w:r>
          </w:p>
        </w:tc>
        <w:tc>
          <w:tcPr>
            <w:tcW w:w="3218" w:type="dxa"/>
            <w:gridSpan w:val="3"/>
          </w:tcPr>
          <w:p w:rsidR="00F159F2" w:rsidRPr="001A5698" w:rsidRDefault="00F159F2" w:rsidP="001A5698">
            <w:pPr>
              <w:jc w:val="center"/>
              <w:rPr>
                <w:rStyle w:val="Emphaseple"/>
                <w:i w:val="0"/>
                <w:color w:val="auto"/>
              </w:rPr>
            </w:pPr>
            <w:r w:rsidRPr="001A5698">
              <w:rPr>
                <w:rStyle w:val="Emphaseple"/>
                <w:i w:val="0"/>
                <w:color w:val="auto"/>
              </w:rPr>
              <w:t>L4</w:t>
            </w:r>
          </w:p>
        </w:tc>
        <w:tc>
          <w:tcPr>
            <w:tcW w:w="2302" w:type="dxa"/>
            <w:gridSpan w:val="3"/>
            <w:shd w:val="clear" w:color="auto" w:fill="DBE5F1" w:themeFill="accent1" w:themeFillTint="33"/>
          </w:tcPr>
          <w:p w:rsidR="00F159F2" w:rsidRPr="001A5698" w:rsidRDefault="00F159F2" w:rsidP="001A5698">
            <w:pPr>
              <w:jc w:val="center"/>
            </w:pPr>
            <w:r w:rsidRPr="001A5698">
              <w:t>Date de démarrage</w:t>
            </w:r>
          </w:p>
        </w:tc>
        <w:tc>
          <w:tcPr>
            <w:tcW w:w="2302" w:type="dxa"/>
            <w:gridSpan w:val="2"/>
          </w:tcPr>
          <w:p w:rsidR="00F159F2" w:rsidRPr="001A5698" w:rsidRDefault="00B86337" w:rsidP="001A5698">
            <w:pPr>
              <w:jc w:val="center"/>
              <w:rPr>
                <w:rStyle w:val="Emphaseple"/>
                <w:i w:val="0"/>
                <w:color w:val="auto"/>
              </w:rPr>
            </w:pPr>
            <w:r>
              <w:rPr>
                <w:rStyle w:val="Emphaseple"/>
                <w:i w:val="0"/>
                <w:color w:val="auto"/>
              </w:rPr>
              <w:t>24/02/2017</w:t>
            </w:r>
          </w:p>
        </w:tc>
      </w:tr>
      <w:tr w:rsidR="00F159F2" w:rsidTr="00F159F2">
        <w:trPr>
          <w:jc w:val="center"/>
        </w:trPr>
        <w:tc>
          <w:tcPr>
            <w:tcW w:w="1384" w:type="dxa"/>
            <w:shd w:val="clear" w:color="auto" w:fill="DBE5F1" w:themeFill="accent1" w:themeFillTint="33"/>
          </w:tcPr>
          <w:p w:rsidR="00F159F2" w:rsidRPr="001A5698" w:rsidRDefault="00F159F2" w:rsidP="001A5698">
            <w:pPr>
              <w:jc w:val="center"/>
            </w:pPr>
            <w:r w:rsidRPr="001A5698">
              <w:lastRenderedPageBreak/>
              <w:t>Titre</w:t>
            </w:r>
          </w:p>
        </w:tc>
        <w:tc>
          <w:tcPr>
            <w:tcW w:w="3218" w:type="dxa"/>
            <w:gridSpan w:val="3"/>
          </w:tcPr>
          <w:p w:rsidR="00F159F2" w:rsidRPr="001A5698" w:rsidRDefault="00F159F2" w:rsidP="001A5698">
            <w:pPr>
              <w:jc w:val="center"/>
              <w:rPr>
                <w:rStyle w:val="Emphaseple"/>
                <w:i w:val="0"/>
                <w:color w:val="auto"/>
              </w:rPr>
            </w:pPr>
            <w:r w:rsidRPr="001A5698">
              <w:rPr>
                <w:rStyle w:val="Emphaseple"/>
                <w:i w:val="0"/>
                <w:color w:val="auto"/>
              </w:rPr>
              <w:t>IHM</w:t>
            </w:r>
          </w:p>
        </w:tc>
        <w:tc>
          <w:tcPr>
            <w:tcW w:w="2302" w:type="dxa"/>
            <w:gridSpan w:val="3"/>
            <w:shd w:val="clear" w:color="auto" w:fill="DBE5F1" w:themeFill="accent1" w:themeFillTint="33"/>
          </w:tcPr>
          <w:p w:rsidR="00F159F2" w:rsidRPr="001A5698" w:rsidRDefault="00F159F2" w:rsidP="001A5698">
            <w:pPr>
              <w:jc w:val="center"/>
            </w:pPr>
            <w:r w:rsidRPr="001A5698">
              <w:t>Date de fin</w:t>
            </w:r>
          </w:p>
        </w:tc>
        <w:tc>
          <w:tcPr>
            <w:tcW w:w="2302" w:type="dxa"/>
            <w:gridSpan w:val="2"/>
          </w:tcPr>
          <w:p w:rsidR="00F159F2" w:rsidRPr="001A5698" w:rsidRDefault="00B86337" w:rsidP="001A5698">
            <w:pPr>
              <w:jc w:val="center"/>
              <w:rPr>
                <w:rStyle w:val="Emphaseple"/>
                <w:i w:val="0"/>
                <w:color w:val="auto"/>
              </w:rPr>
            </w:pPr>
            <w:r>
              <w:rPr>
                <w:rStyle w:val="Emphaseple"/>
                <w:i w:val="0"/>
                <w:color w:val="auto"/>
              </w:rPr>
              <w:t>20/03/2017</w:t>
            </w:r>
          </w:p>
        </w:tc>
      </w:tr>
      <w:tr w:rsidR="00F159F2" w:rsidTr="00F010FC">
        <w:trPr>
          <w:jc w:val="center"/>
        </w:trPr>
        <w:tc>
          <w:tcPr>
            <w:tcW w:w="1384" w:type="dxa"/>
            <w:shd w:val="clear" w:color="auto" w:fill="DBE5F1" w:themeFill="accent1" w:themeFillTint="33"/>
          </w:tcPr>
          <w:p w:rsidR="00F159F2" w:rsidRPr="001A5698" w:rsidRDefault="00F159F2" w:rsidP="001A5698">
            <w:pPr>
              <w:jc w:val="center"/>
            </w:pPr>
            <w:r w:rsidRPr="001A5698">
              <w:t>Participant</w:t>
            </w:r>
          </w:p>
        </w:tc>
        <w:tc>
          <w:tcPr>
            <w:tcW w:w="1246" w:type="dxa"/>
            <w:shd w:val="clear" w:color="auto" w:fill="DBE5F1" w:themeFill="accent1" w:themeFillTint="33"/>
          </w:tcPr>
          <w:p w:rsidR="00F159F2" w:rsidRPr="001A5698" w:rsidRDefault="00F010FC" w:rsidP="001A5698">
            <w:pPr>
              <w:jc w:val="center"/>
              <w:rPr>
                <w:b/>
              </w:rPr>
            </w:pPr>
            <w:r w:rsidRPr="001A5698">
              <w:rPr>
                <w:b/>
              </w:rPr>
              <w:t>Adrien ZOCCO</w:t>
            </w:r>
          </w:p>
        </w:tc>
        <w:tc>
          <w:tcPr>
            <w:tcW w:w="1315" w:type="dxa"/>
            <w:shd w:val="clear" w:color="auto" w:fill="DBE5F1" w:themeFill="accent1" w:themeFillTint="33"/>
          </w:tcPr>
          <w:p w:rsidR="00F159F2" w:rsidRPr="001A5698" w:rsidRDefault="00F010FC" w:rsidP="001A5698">
            <w:pPr>
              <w:jc w:val="center"/>
            </w:pPr>
            <w:r w:rsidRPr="001A5698">
              <w:t>Anthony PIQUARD</w:t>
            </w:r>
          </w:p>
        </w:tc>
        <w:tc>
          <w:tcPr>
            <w:tcW w:w="1437" w:type="dxa"/>
            <w:gridSpan w:val="2"/>
            <w:shd w:val="clear" w:color="auto" w:fill="DBE5F1" w:themeFill="accent1" w:themeFillTint="33"/>
          </w:tcPr>
          <w:p w:rsidR="00F159F2" w:rsidRPr="001A5698" w:rsidRDefault="00F010FC" w:rsidP="001A5698">
            <w:pPr>
              <w:jc w:val="center"/>
            </w:pPr>
            <w:r w:rsidRPr="001A5698">
              <w:t>Yacine TEBBOUNE</w:t>
            </w:r>
          </w:p>
        </w:tc>
        <w:tc>
          <w:tcPr>
            <w:tcW w:w="1193" w:type="dxa"/>
            <w:shd w:val="clear" w:color="auto" w:fill="DBE5F1" w:themeFill="accent1" w:themeFillTint="33"/>
          </w:tcPr>
          <w:p w:rsidR="00F159F2" w:rsidRPr="001A5698" w:rsidRDefault="00F010FC" w:rsidP="001A5698">
            <w:pPr>
              <w:jc w:val="center"/>
              <w:rPr>
                <w:b/>
              </w:rPr>
            </w:pPr>
            <w:r w:rsidRPr="001A5698">
              <w:t>Romain PACE</w:t>
            </w:r>
          </w:p>
        </w:tc>
        <w:tc>
          <w:tcPr>
            <w:tcW w:w="1315" w:type="dxa"/>
            <w:gridSpan w:val="2"/>
            <w:shd w:val="clear" w:color="auto" w:fill="DBE5F1" w:themeFill="accent1" w:themeFillTint="33"/>
          </w:tcPr>
          <w:p w:rsidR="00F159F2" w:rsidRPr="001A5698" w:rsidRDefault="00F159F2" w:rsidP="001A5698">
            <w:pPr>
              <w:jc w:val="center"/>
            </w:pPr>
          </w:p>
        </w:tc>
        <w:tc>
          <w:tcPr>
            <w:tcW w:w="1316" w:type="dxa"/>
            <w:shd w:val="clear" w:color="auto" w:fill="DBE5F1" w:themeFill="accent1" w:themeFillTint="33"/>
          </w:tcPr>
          <w:p w:rsidR="00F159F2" w:rsidRPr="001A5698" w:rsidRDefault="00F159F2" w:rsidP="001A5698">
            <w:pPr>
              <w:jc w:val="center"/>
            </w:pPr>
            <w:r w:rsidRPr="001A5698">
              <w:t>TOTAL</w:t>
            </w:r>
          </w:p>
        </w:tc>
      </w:tr>
      <w:tr w:rsidR="00F159F2" w:rsidTr="00F010FC">
        <w:trPr>
          <w:jc w:val="center"/>
        </w:trPr>
        <w:tc>
          <w:tcPr>
            <w:tcW w:w="1384" w:type="dxa"/>
            <w:shd w:val="clear" w:color="auto" w:fill="DBE5F1" w:themeFill="accent1" w:themeFillTint="33"/>
          </w:tcPr>
          <w:p w:rsidR="00F159F2" w:rsidRPr="001A5698" w:rsidRDefault="00F159F2" w:rsidP="001A5698">
            <w:pPr>
              <w:jc w:val="center"/>
            </w:pPr>
            <w:r w:rsidRPr="001A5698">
              <w:t>Effort</w:t>
            </w:r>
          </w:p>
        </w:tc>
        <w:tc>
          <w:tcPr>
            <w:tcW w:w="1246" w:type="dxa"/>
          </w:tcPr>
          <w:p w:rsidR="00F159F2" w:rsidRPr="001A5698" w:rsidRDefault="004C6CB5" w:rsidP="001A5698">
            <w:pPr>
              <w:jc w:val="center"/>
            </w:pPr>
            <w:r>
              <w:t>39</w:t>
            </w:r>
          </w:p>
        </w:tc>
        <w:tc>
          <w:tcPr>
            <w:tcW w:w="1315" w:type="dxa"/>
          </w:tcPr>
          <w:p w:rsidR="00F159F2" w:rsidRPr="001A5698" w:rsidRDefault="004C6CB5" w:rsidP="001A5698">
            <w:pPr>
              <w:jc w:val="center"/>
            </w:pPr>
            <w:r>
              <w:t>17</w:t>
            </w:r>
          </w:p>
        </w:tc>
        <w:tc>
          <w:tcPr>
            <w:tcW w:w="1437" w:type="dxa"/>
            <w:gridSpan w:val="2"/>
          </w:tcPr>
          <w:p w:rsidR="004C6CB5" w:rsidRPr="001A5698" w:rsidRDefault="004C6CB5" w:rsidP="004C6CB5">
            <w:pPr>
              <w:jc w:val="center"/>
            </w:pPr>
            <w:r>
              <w:t>5</w:t>
            </w:r>
          </w:p>
        </w:tc>
        <w:tc>
          <w:tcPr>
            <w:tcW w:w="1193" w:type="dxa"/>
          </w:tcPr>
          <w:p w:rsidR="00F159F2" w:rsidRPr="001A5698" w:rsidRDefault="004C6CB5" w:rsidP="001A5698">
            <w:pPr>
              <w:jc w:val="center"/>
            </w:pPr>
            <w:r>
              <w:t>19</w:t>
            </w:r>
          </w:p>
        </w:tc>
        <w:tc>
          <w:tcPr>
            <w:tcW w:w="1315" w:type="dxa"/>
            <w:gridSpan w:val="2"/>
            <w:shd w:val="clear" w:color="auto" w:fill="FFFFFF" w:themeFill="background1"/>
          </w:tcPr>
          <w:p w:rsidR="00F159F2" w:rsidRPr="001A5698" w:rsidRDefault="00F159F2" w:rsidP="001A5698">
            <w:pPr>
              <w:jc w:val="center"/>
            </w:pPr>
          </w:p>
        </w:tc>
        <w:tc>
          <w:tcPr>
            <w:tcW w:w="1316" w:type="dxa"/>
            <w:shd w:val="clear" w:color="auto" w:fill="DBE5F1" w:themeFill="accent1" w:themeFillTint="33"/>
          </w:tcPr>
          <w:p w:rsidR="00F159F2" w:rsidRPr="001A5698" w:rsidRDefault="00F010FC" w:rsidP="001A5698">
            <w:pPr>
              <w:jc w:val="center"/>
            </w:pPr>
            <w:r w:rsidRPr="001A5698">
              <w:t>80</w:t>
            </w:r>
            <w:r w:rsidR="00041AB8">
              <w:t> h</w:t>
            </w:r>
          </w:p>
        </w:tc>
      </w:tr>
    </w:tbl>
    <w:p w:rsidR="00F159F2" w:rsidRPr="00935268" w:rsidRDefault="00F159F2" w:rsidP="00F159F2"/>
    <w:p w:rsidR="00F159F2" w:rsidRPr="001E6526" w:rsidRDefault="00F159F2" w:rsidP="00F159F2">
      <w:pPr>
        <w:pStyle w:val="Titre3"/>
      </w:pPr>
      <w:r>
        <w:t>Objectif</w:t>
      </w:r>
      <w:r w:rsidRPr="001E6526">
        <w:t xml:space="preserve"> du lot</w:t>
      </w:r>
    </w:p>
    <w:p w:rsidR="00F159F2" w:rsidRPr="00D9408D" w:rsidRDefault="00F159F2" w:rsidP="00F159F2">
      <w:pPr>
        <w:rPr>
          <w:rStyle w:val="Emphaseple"/>
          <w:color w:val="auto"/>
        </w:rPr>
      </w:pPr>
      <w:r w:rsidRPr="00D9408D">
        <w:rPr>
          <w:rStyle w:val="Emphaseple"/>
          <w:color w:val="auto"/>
        </w:rPr>
        <w:t>L’objecti</w:t>
      </w:r>
      <w:r w:rsidR="00E156BF" w:rsidRPr="00D9408D">
        <w:rPr>
          <w:rStyle w:val="Emphaseple"/>
          <w:color w:val="auto"/>
        </w:rPr>
        <w:t>f de ce lot consiste à réaliser une interface</w:t>
      </w:r>
      <w:r w:rsidR="006B3ED8" w:rsidRPr="00D9408D">
        <w:rPr>
          <w:rStyle w:val="Emphaseple"/>
          <w:color w:val="auto"/>
        </w:rPr>
        <w:t xml:space="preserve"> </w:t>
      </w:r>
      <w:r w:rsidR="00683C0D" w:rsidRPr="00D9408D">
        <w:rPr>
          <w:rStyle w:val="Emphaseple"/>
          <w:color w:val="auto"/>
        </w:rPr>
        <w:t xml:space="preserve">complète de notre application. </w:t>
      </w:r>
      <w:r w:rsidR="00D51B0E">
        <w:rPr>
          <w:rStyle w:val="Emphaseple"/>
          <w:color w:val="auto"/>
        </w:rPr>
        <w:t xml:space="preserve">Elle aura pour finalité le développement d’une interface </w:t>
      </w:r>
      <w:r w:rsidR="000C3071">
        <w:rPr>
          <w:rStyle w:val="Emphaseple"/>
          <w:color w:val="auto"/>
        </w:rPr>
        <w:t xml:space="preserve">original </w:t>
      </w:r>
      <w:r w:rsidR="00D51B0E">
        <w:rPr>
          <w:rStyle w:val="Emphaseple"/>
          <w:color w:val="auto"/>
        </w:rPr>
        <w:t xml:space="preserve">en accord </w:t>
      </w:r>
      <w:r w:rsidR="000C3071">
        <w:rPr>
          <w:rStyle w:val="Emphaseple"/>
          <w:color w:val="auto"/>
        </w:rPr>
        <w:t xml:space="preserve">avec </w:t>
      </w:r>
      <w:r w:rsidR="006E23E5">
        <w:rPr>
          <w:rStyle w:val="Emphaseple"/>
          <w:color w:val="auto"/>
        </w:rPr>
        <w:t>le monde médiéval</w:t>
      </w:r>
      <w:r w:rsidR="00D51B0E">
        <w:rPr>
          <w:rStyle w:val="Emphaseple"/>
          <w:color w:val="auto"/>
        </w:rPr>
        <w:t xml:space="preserve"> </w:t>
      </w:r>
      <w:r w:rsidR="006E23E5">
        <w:rPr>
          <w:rStyle w:val="Emphaseple"/>
          <w:color w:val="auto"/>
        </w:rPr>
        <w:t>japonais, accompagné de</w:t>
      </w:r>
      <w:r w:rsidR="00D51B0E">
        <w:rPr>
          <w:rStyle w:val="Emphaseple"/>
          <w:color w:val="auto"/>
        </w:rPr>
        <w:t xml:space="preserve"> </w:t>
      </w:r>
      <w:r w:rsidR="00A6596F">
        <w:rPr>
          <w:rStyle w:val="Emphaseple"/>
          <w:color w:val="auto"/>
        </w:rPr>
        <w:t xml:space="preserve">couleur, de </w:t>
      </w:r>
      <w:r w:rsidR="00D51B0E">
        <w:rPr>
          <w:rStyle w:val="Emphaseple"/>
          <w:color w:val="auto"/>
        </w:rPr>
        <w:t>son spé</w:t>
      </w:r>
      <w:r w:rsidR="006E23E5">
        <w:rPr>
          <w:rStyle w:val="Emphaseple"/>
          <w:color w:val="auto"/>
        </w:rPr>
        <w:t xml:space="preserve">cifique, </w:t>
      </w:r>
      <w:r w:rsidR="00A6596F">
        <w:rPr>
          <w:rStyle w:val="Emphaseple"/>
          <w:color w:val="auto"/>
        </w:rPr>
        <w:t xml:space="preserve">ainsi que </w:t>
      </w:r>
      <w:r w:rsidR="0061381C">
        <w:rPr>
          <w:rStyle w:val="Emphaseple"/>
          <w:color w:val="auto"/>
        </w:rPr>
        <w:t>de</w:t>
      </w:r>
      <w:r w:rsidR="00A6596F">
        <w:rPr>
          <w:rStyle w:val="Emphaseple"/>
          <w:color w:val="auto"/>
        </w:rPr>
        <w:t>s</w:t>
      </w:r>
      <w:r w:rsidR="0061381C">
        <w:rPr>
          <w:rStyle w:val="Emphaseple"/>
          <w:color w:val="auto"/>
        </w:rPr>
        <w:t xml:space="preserve"> </w:t>
      </w:r>
      <w:r w:rsidR="00393107">
        <w:rPr>
          <w:rStyle w:val="Emphaseple"/>
          <w:color w:val="auto"/>
        </w:rPr>
        <w:t>transitions.</w:t>
      </w:r>
    </w:p>
    <w:p w:rsidR="00F159F2" w:rsidRDefault="00F159F2" w:rsidP="00D17A29">
      <w:pPr>
        <w:pStyle w:val="Titre3"/>
      </w:pPr>
      <w:r>
        <w:t>Description du lot</w:t>
      </w:r>
    </w:p>
    <w:p w:rsidR="00D17A29" w:rsidRPr="00D17A29" w:rsidRDefault="00D17A29" w:rsidP="00D17A29"/>
    <w:tbl>
      <w:tblPr>
        <w:tblStyle w:val="Grilledutableau"/>
        <w:tblW w:w="0" w:type="auto"/>
        <w:jc w:val="center"/>
        <w:tblLook w:val="04A0" w:firstRow="1" w:lastRow="0" w:firstColumn="1" w:lastColumn="0" w:noHBand="0" w:noVBand="1"/>
      </w:tblPr>
      <w:tblGrid>
        <w:gridCol w:w="1101"/>
        <w:gridCol w:w="2090"/>
        <w:gridCol w:w="1514"/>
        <w:gridCol w:w="2268"/>
        <w:gridCol w:w="1515"/>
        <w:gridCol w:w="876"/>
      </w:tblGrid>
      <w:tr w:rsidR="00F159F2" w:rsidRPr="00D4179A" w:rsidTr="00F159F2">
        <w:trPr>
          <w:jc w:val="center"/>
        </w:trPr>
        <w:tc>
          <w:tcPr>
            <w:tcW w:w="1101" w:type="dxa"/>
            <w:shd w:val="clear" w:color="auto" w:fill="DBE5F1" w:themeFill="accent1" w:themeFillTint="33"/>
          </w:tcPr>
          <w:p w:rsidR="00F159F2" w:rsidRPr="001A5698" w:rsidRDefault="00F159F2" w:rsidP="001A5698">
            <w:pPr>
              <w:jc w:val="center"/>
            </w:pPr>
            <w:r w:rsidRPr="001A5698">
              <w:t>Tache</w:t>
            </w:r>
          </w:p>
        </w:tc>
        <w:tc>
          <w:tcPr>
            <w:tcW w:w="2090" w:type="dxa"/>
            <w:shd w:val="clear" w:color="auto" w:fill="DBE5F1" w:themeFill="accent1" w:themeFillTint="33"/>
          </w:tcPr>
          <w:p w:rsidR="00F159F2" w:rsidRPr="001A5698" w:rsidRDefault="00F159F2" w:rsidP="001A5698">
            <w:pPr>
              <w:jc w:val="center"/>
            </w:pPr>
            <w:r w:rsidRPr="001A5698">
              <w:t>Titre</w:t>
            </w:r>
          </w:p>
        </w:tc>
        <w:tc>
          <w:tcPr>
            <w:tcW w:w="1453" w:type="dxa"/>
            <w:shd w:val="clear" w:color="auto" w:fill="DBE5F1" w:themeFill="accent1" w:themeFillTint="33"/>
          </w:tcPr>
          <w:p w:rsidR="00F159F2" w:rsidRPr="001A5698" w:rsidRDefault="00F159F2" w:rsidP="001A5698">
            <w:pPr>
              <w:jc w:val="center"/>
            </w:pPr>
            <w:r w:rsidRPr="001A5698">
              <w:t>Responsable</w:t>
            </w:r>
          </w:p>
        </w:tc>
        <w:tc>
          <w:tcPr>
            <w:tcW w:w="2268" w:type="dxa"/>
            <w:shd w:val="clear" w:color="auto" w:fill="DBE5F1" w:themeFill="accent1" w:themeFillTint="33"/>
          </w:tcPr>
          <w:p w:rsidR="00F159F2" w:rsidRPr="001A5698" w:rsidRDefault="00F159F2" w:rsidP="001A5698">
            <w:pPr>
              <w:jc w:val="center"/>
            </w:pPr>
            <w:r w:rsidRPr="001A5698">
              <w:t>Date de démarrage</w:t>
            </w:r>
          </w:p>
        </w:tc>
        <w:tc>
          <w:tcPr>
            <w:tcW w:w="1418" w:type="dxa"/>
            <w:shd w:val="clear" w:color="auto" w:fill="DBE5F1" w:themeFill="accent1" w:themeFillTint="33"/>
          </w:tcPr>
          <w:p w:rsidR="00F159F2" w:rsidRPr="001A5698" w:rsidRDefault="00F159F2" w:rsidP="001A5698">
            <w:pPr>
              <w:jc w:val="center"/>
            </w:pPr>
            <w:r w:rsidRPr="001A5698">
              <w:t>Date de fin</w:t>
            </w:r>
          </w:p>
        </w:tc>
        <w:tc>
          <w:tcPr>
            <w:tcW w:w="876" w:type="dxa"/>
            <w:shd w:val="clear" w:color="auto" w:fill="DBE5F1" w:themeFill="accent1" w:themeFillTint="33"/>
          </w:tcPr>
          <w:p w:rsidR="00F159F2" w:rsidRPr="001A5698" w:rsidRDefault="00F159F2" w:rsidP="001A5698">
            <w:pPr>
              <w:jc w:val="center"/>
            </w:pPr>
            <w:r w:rsidRPr="001A5698">
              <w:t>Effort</w:t>
            </w:r>
          </w:p>
        </w:tc>
      </w:tr>
      <w:tr w:rsidR="00F159F2" w:rsidRPr="00D4179A" w:rsidTr="00F159F2">
        <w:trPr>
          <w:jc w:val="center"/>
        </w:trPr>
        <w:tc>
          <w:tcPr>
            <w:tcW w:w="1101" w:type="dxa"/>
          </w:tcPr>
          <w:p w:rsidR="00F159F2" w:rsidRPr="001A5698" w:rsidRDefault="00F159F2" w:rsidP="001A5698">
            <w:pPr>
              <w:jc w:val="center"/>
            </w:pPr>
            <w:r w:rsidRPr="001A5698">
              <w:rPr>
                <w:rStyle w:val="Emphaseple"/>
                <w:i w:val="0"/>
                <w:color w:val="auto"/>
              </w:rPr>
              <w:t>T1</w:t>
            </w:r>
          </w:p>
        </w:tc>
        <w:tc>
          <w:tcPr>
            <w:tcW w:w="2090" w:type="dxa"/>
          </w:tcPr>
          <w:p w:rsidR="00F159F2" w:rsidRPr="001A5698" w:rsidRDefault="001A0904" w:rsidP="001A5698">
            <w:pPr>
              <w:jc w:val="center"/>
            </w:pPr>
            <w:r>
              <w:rPr>
                <w:rStyle w:val="Emphaseple"/>
                <w:i w:val="0"/>
                <w:color w:val="auto"/>
              </w:rPr>
              <w:t xml:space="preserve">Réalisation </w:t>
            </w:r>
            <w:r w:rsidR="000A6969" w:rsidRPr="001A5698">
              <w:rPr>
                <w:rStyle w:val="Emphaseple"/>
                <w:i w:val="0"/>
                <w:color w:val="auto"/>
              </w:rPr>
              <w:t>interface graphique</w:t>
            </w:r>
          </w:p>
        </w:tc>
        <w:tc>
          <w:tcPr>
            <w:tcW w:w="1453" w:type="dxa"/>
          </w:tcPr>
          <w:p w:rsidR="00F159F2" w:rsidRPr="001A5698" w:rsidRDefault="009B41FC" w:rsidP="001A5698">
            <w:pPr>
              <w:jc w:val="center"/>
              <w:rPr>
                <w:rStyle w:val="Emphaseple"/>
                <w:i w:val="0"/>
                <w:color w:val="auto"/>
              </w:rPr>
            </w:pPr>
            <w:r w:rsidRPr="001A5698">
              <w:rPr>
                <w:rStyle w:val="Emphaseple"/>
                <w:i w:val="0"/>
                <w:color w:val="auto"/>
              </w:rPr>
              <w:t>Adrien ZOCCO</w:t>
            </w:r>
          </w:p>
        </w:tc>
        <w:tc>
          <w:tcPr>
            <w:tcW w:w="2268" w:type="dxa"/>
          </w:tcPr>
          <w:p w:rsidR="00F159F2" w:rsidRPr="001A5698" w:rsidRDefault="00B86337" w:rsidP="001A5698">
            <w:pPr>
              <w:jc w:val="center"/>
            </w:pPr>
            <w:r>
              <w:rPr>
                <w:rStyle w:val="Emphaseple"/>
                <w:i w:val="0"/>
                <w:color w:val="auto"/>
              </w:rPr>
              <w:t>24/02/2017</w:t>
            </w:r>
          </w:p>
        </w:tc>
        <w:tc>
          <w:tcPr>
            <w:tcW w:w="1418" w:type="dxa"/>
          </w:tcPr>
          <w:p w:rsidR="00F159F2" w:rsidRPr="001A5698" w:rsidRDefault="00B86337" w:rsidP="001A5698">
            <w:pPr>
              <w:jc w:val="center"/>
            </w:pPr>
            <w:r>
              <w:rPr>
                <w:rStyle w:val="Emphaseple"/>
                <w:i w:val="0"/>
                <w:color w:val="auto"/>
              </w:rPr>
              <w:t>15/03/2017</w:t>
            </w:r>
          </w:p>
        </w:tc>
        <w:tc>
          <w:tcPr>
            <w:tcW w:w="876" w:type="dxa"/>
          </w:tcPr>
          <w:p w:rsidR="00F159F2" w:rsidRPr="001A5698" w:rsidRDefault="00F010FC" w:rsidP="001A5698">
            <w:pPr>
              <w:jc w:val="center"/>
            </w:pPr>
            <w:r w:rsidRPr="001A5698">
              <w:t>45</w:t>
            </w:r>
            <w:r w:rsidR="00041AB8">
              <w:t> </w:t>
            </w:r>
            <w:r w:rsidR="00F159F2" w:rsidRPr="001A5698">
              <w:t>h</w:t>
            </w:r>
          </w:p>
        </w:tc>
      </w:tr>
    </w:tbl>
    <w:p w:rsidR="00F159F2" w:rsidRDefault="00F159F2" w:rsidP="00F159F2">
      <w:pPr>
        <w:rPr>
          <w:rStyle w:val="Emphaseple"/>
        </w:rPr>
      </w:pPr>
    </w:p>
    <w:p w:rsidR="00F159F2" w:rsidRPr="00393107" w:rsidRDefault="007F5A4E" w:rsidP="00F159F2">
      <w:pPr>
        <w:rPr>
          <w:rStyle w:val="Emphaseple"/>
          <w:i w:val="0"/>
          <w:color w:val="auto"/>
        </w:rPr>
      </w:pPr>
      <w:r w:rsidRPr="00393107">
        <w:rPr>
          <w:rStyle w:val="Emphaseple"/>
          <w:i w:val="0"/>
          <w:color w:val="auto"/>
        </w:rPr>
        <w:t xml:space="preserve">Cette tâche correspond au développement </w:t>
      </w:r>
      <w:r w:rsidR="00370AB0" w:rsidRPr="00393107">
        <w:rPr>
          <w:rStyle w:val="Emphaseple"/>
          <w:i w:val="0"/>
          <w:color w:val="auto"/>
        </w:rPr>
        <w:t>comple</w:t>
      </w:r>
      <w:r w:rsidR="00661D82" w:rsidRPr="00393107">
        <w:rPr>
          <w:rStyle w:val="Emphaseple"/>
          <w:i w:val="0"/>
          <w:color w:val="auto"/>
        </w:rPr>
        <w:t>t de l’interface de notre application</w:t>
      </w:r>
      <w:r w:rsidR="00413468" w:rsidRPr="00393107">
        <w:rPr>
          <w:rStyle w:val="Emphaseple"/>
          <w:i w:val="0"/>
          <w:color w:val="auto"/>
        </w:rPr>
        <w:t>.</w:t>
      </w:r>
      <w:r w:rsidRPr="00393107">
        <w:rPr>
          <w:rStyle w:val="Emphaseple"/>
          <w:i w:val="0"/>
          <w:color w:val="auto"/>
        </w:rPr>
        <w:t xml:space="preserve"> Ce</w:t>
      </w:r>
      <w:r w:rsidR="007F5DF8" w:rsidRPr="00393107">
        <w:rPr>
          <w:rStyle w:val="Emphaseple"/>
          <w:i w:val="0"/>
          <w:color w:val="auto"/>
        </w:rPr>
        <w:t>tte interface doit être intuitive</w:t>
      </w:r>
      <w:r w:rsidRPr="00393107">
        <w:rPr>
          <w:rStyle w:val="Emphaseple"/>
          <w:i w:val="0"/>
          <w:color w:val="auto"/>
        </w:rPr>
        <w:t>, et agréable à l’utilisation.</w:t>
      </w:r>
      <w:r w:rsidR="00413468" w:rsidRPr="00393107">
        <w:rPr>
          <w:rStyle w:val="Emphaseple"/>
          <w:i w:val="0"/>
          <w:color w:val="auto"/>
        </w:rPr>
        <w:t xml:space="preserve"> </w:t>
      </w:r>
      <w:r w:rsidR="009B77CF" w:rsidRPr="00393107">
        <w:rPr>
          <w:rStyle w:val="Emphaseple"/>
          <w:i w:val="0"/>
          <w:color w:val="auto"/>
        </w:rPr>
        <w:t>L’utilisateur doit être en immersion dans une application, au design</w:t>
      </w:r>
      <w:r w:rsidR="00D51B0E" w:rsidRPr="00393107">
        <w:rPr>
          <w:rStyle w:val="Emphaseple"/>
          <w:i w:val="0"/>
          <w:color w:val="auto"/>
        </w:rPr>
        <w:t xml:space="preserve"> et</w:t>
      </w:r>
      <w:r w:rsidR="00B13879" w:rsidRPr="00393107">
        <w:rPr>
          <w:rStyle w:val="Emphaseple"/>
          <w:i w:val="0"/>
          <w:color w:val="auto"/>
        </w:rPr>
        <w:t xml:space="preserve"> de</w:t>
      </w:r>
      <w:r w:rsidR="00D51B0E" w:rsidRPr="00393107">
        <w:rPr>
          <w:rStyle w:val="Emphaseple"/>
          <w:i w:val="0"/>
          <w:color w:val="auto"/>
        </w:rPr>
        <w:t xml:space="preserve"> </w:t>
      </w:r>
      <w:r w:rsidR="00B13879" w:rsidRPr="00393107">
        <w:rPr>
          <w:rStyle w:val="Emphaseple"/>
          <w:i w:val="0"/>
          <w:color w:val="auto"/>
        </w:rPr>
        <w:t>musique</w:t>
      </w:r>
      <w:r w:rsidR="009B77CF" w:rsidRPr="00393107">
        <w:rPr>
          <w:rStyle w:val="Emphaseple"/>
          <w:i w:val="0"/>
          <w:color w:val="auto"/>
        </w:rPr>
        <w:t xml:space="preserve"> de </w:t>
      </w:r>
      <w:r w:rsidR="00361729" w:rsidRPr="00393107">
        <w:rPr>
          <w:rStyle w:val="Emphaseple"/>
          <w:i w:val="0"/>
          <w:color w:val="auto"/>
        </w:rPr>
        <w:t>style</w:t>
      </w:r>
      <w:r w:rsidR="009B77CF" w:rsidRPr="00393107">
        <w:rPr>
          <w:rStyle w:val="Emphaseple"/>
          <w:i w:val="0"/>
          <w:color w:val="auto"/>
        </w:rPr>
        <w:t xml:space="preserve"> médiéval japonais.</w:t>
      </w:r>
    </w:p>
    <w:p w:rsidR="00584CD3" w:rsidRDefault="00584CD3" w:rsidP="00F159F2">
      <w:pPr>
        <w:rPr>
          <w:rStyle w:val="Emphaseple"/>
        </w:rPr>
      </w:pPr>
    </w:p>
    <w:p w:rsidR="00584CD3" w:rsidRDefault="00A0149D" w:rsidP="00F159F2">
      <w:r w:rsidRPr="00AE0682">
        <w:rPr>
          <w:rStyle w:val="Emphaseple"/>
          <w:b/>
          <w:i w:val="0"/>
          <w:color w:val="auto"/>
        </w:rPr>
        <w:t>Participant</w:t>
      </w:r>
      <w:r w:rsidR="007F5DF8" w:rsidRPr="00AE0682">
        <w:rPr>
          <w:rStyle w:val="Emphaseple"/>
          <w:b/>
          <w:i w:val="0"/>
          <w:color w:val="auto"/>
        </w:rPr>
        <w:t>s</w:t>
      </w:r>
      <w:r w:rsidR="00041AB8">
        <w:rPr>
          <w:rStyle w:val="Emphaseple"/>
          <w:b/>
          <w:color w:val="auto"/>
        </w:rPr>
        <w:t> </w:t>
      </w:r>
      <w:r w:rsidRPr="00D9408D">
        <w:rPr>
          <w:rStyle w:val="Emphaseple"/>
          <w:b/>
          <w:color w:val="auto"/>
        </w:rPr>
        <w:t>:</w:t>
      </w:r>
      <w:r w:rsidRPr="00D9408D">
        <w:rPr>
          <w:rStyle w:val="Emphaseple"/>
          <w:color w:val="auto"/>
        </w:rPr>
        <w:t xml:space="preserve"> </w:t>
      </w:r>
      <w:r w:rsidRPr="00AE0682">
        <w:rPr>
          <w:rStyle w:val="Emphaseple"/>
          <w:i w:val="0"/>
          <w:color w:val="auto"/>
        </w:rPr>
        <w:t>Adrien ZOCCO</w:t>
      </w:r>
      <w:r>
        <w:rPr>
          <w:rStyle w:val="Emphaseple"/>
        </w:rPr>
        <w:t xml:space="preserve">, </w:t>
      </w:r>
      <w:r w:rsidR="00F010FC" w:rsidRPr="00940C72">
        <w:t>Anthony PIQUARD</w:t>
      </w:r>
    </w:p>
    <w:p w:rsidR="00811D3A" w:rsidRDefault="00811D3A" w:rsidP="00F159F2">
      <w:pPr>
        <w:rPr>
          <w:rStyle w:val="Emphaseple"/>
        </w:rPr>
      </w:pPr>
    </w:p>
    <w:p w:rsidR="00277F6B" w:rsidRDefault="00277F6B" w:rsidP="00F159F2">
      <w:pPr>
        <w:rPr>
          <w:rStyle w:val="Emphaseple"/>
        </w:rPr>
      </w:pPr>
    </w:p>
    <w:p w:rsidR="00584CD3" w:rsidRDefault="00584CD3" w:rsidP="00F159F2">
      <w:pPr>
        <w:rPr>
          <w:rStyle w:val="Emphaseple"/>
        </w:rPr>
      </w:pPr>
    </w:p>
    <w:tbl>
      <w:tblPr>
        <w:tblStyle w:val="Grilledutableau"/>
        <w:tblW w:w="0" w:type="auto"/>
        <w:tblInd w:w="137" w:type="dxa"/>
        <w:tblLook w:val="04A0" w:firstRow="1" w:lastRow="0" w:firstColumn="1" w:lastColumn="0" w:noHBand="0" w:noVBand="1"/>
      </w:tblPr>
      <w:tblGrid>
        <w:gridCol w:w="1063"/>
        <w:gridCol w:w="2090"/>
        <w:gridCol w:w="1514"/>
        <w:gridCol w:w="2268"/>
        <w:gridCol w:w="1515"/>
      </w:tblGrid>
      <w:tr w:rsidR="00584CD3" w:rsidRPr="00F65990" w:rsidTr="00C65A5A">
        <w:tc>
          <w:tcPr>
            <w:tcW w:w="1063" w:type="dxa"/>
            <w:shd w:val="clear" w:color="auto" w:fill="DBE5F1" w:themeFill="accent1" w:themeFillTint="33"/>
          </w:tcPr>
          <w:p w:rsidR="00584CD3" w:rsidRPr="001A5698" w:rsidRDefault="00584CD3" w:rsidP="001A5698">
            <w:pPr>
              <w:jc w:val="center"/>
            </w:pPr>
            <w:r w:rsidRPr="001A5698">
              <w:t>Livrable</w:t>
            </w:r>
          </w:p>
        </w:tc>
        <w:tc>
          <w:tcPr>
            <w:tcW w:w="2090" w:type="dxa"/>
            <w:shd w:val="clear" w:color="auto" w:fill="DBE5F1" w:themeFill="accent1" w:themeFillTint="33"/>
          </w:tcPr>
          <w:p w:rsidR="00584CD3" w:rsidRPr="001A5698" w:rsidRDefault="00584CD3" w:rsidP="001A5698">
            <w:pPr>
              <w:jc w:val="center"/>
            </w:pPr>
            <w:r w:rsidRPr="001A5698">
              <w:t>Titre</w:t>
            </w:r>
          </w:p>
        </w:tc>
        <w:tc>
          <w:tcPr>
            <w:tcW w:w="1514" w:type="dxa"/>
            <w:shd w:val="clear" w:color="auto" w:fill="DBE5F1" w:themeFill="accent1" w:themeFillTint="33"/>
          </w:tcPr>
          <w:p w:rsidR="00584CD3" w:rsidRPr="001A5698" w:rsidRDefault="00584CD3" w:rsidP="001A5698">
            <w:pPr>
              <w:jc w:val="center"/>
            </w:pPr>
            <w:r w:rsidRPr="001A5698">
              <w:t>Responsable</w:t>
            </w:r>
          </w:p>
        </w:tc>
        <w:tc>
          <w:tcPr>
            <w:tcW w:w="2268" w:type="dxa"/>
            <w:shd w:val="clear" w:color="auto" w:fill="DBE5F1" w:themeFill="accent1" w:themeFillTint="33"/>
          </w:tcPr>
          <w:p w:rsidR="00584CD3" w:rsidRPr="001A5698" w:rsidRDefault="00584CD3" w:rsidP="001A5698">
            <w:pPr>
              <w:jc w:val="center"/>
            </w:pPr>
            <w:r w:rsidRPr="001A5698">
              <w:t>Nature</w:t>
            </w:r>
          </w:p>
        </w:tc>
        <w:tc>
          <w:tcPr>
            <w:tcW w:w="1515" w:type="dxa"/>
            <w:shd w:val="clear" w:color="auto" w:fill="DBE5F1" w:themeFill="accent1" w:themeFillTint="33"/>
          </w:tcPr>
          <w:p w:rsidR="00584CD3" w:rsidRPr="001A5698" w:rsidRDefault="00584CD3" w:rsidP="001A5698">
            <w:pPr>
              <w:jc w:val="center"/>
            </w:pPr>
            <w:r w:rsidRPr="001A5698">
              <w:t>Date de livraison</w:t>
            </w:r>
          </w:p>
        </w:tc>
      </w:tr>
      <w:tr w:rsidR="00584CD3" w:rsidTr="00C65A5A">
        <w:tc>
          <w:tcPr>
            <w:tcW w:w="1063" w:type="dxa"/>
            <w:vAlign w:val="center"/>
          </w:tcPr>
          <w:p w:rsidR="00584CD3" w:rsidRPr="001A5698" w:rsidRDefault="00584CD3" w:rsidP="001A5698">
            <w:pPr>
              <w:jc w:val="center"/>
              <w:rPr>
                <w:rFonts w:ascii="Cambria" w:hAnsi="Cambria"/>
              </w:rPr>
            </w:pPr>
            <w:r w:rsidRPr="001A5698">
              <w:rPr>
                <w:rFonts w:ascii="Cambria" w:hAnsi="Cambria"/>
              </w:rPr>
              <w:t>D</w:t>
            </w:r>
            <w:r w:rsidR="00C65A5A" w:rsidRPr="001A5698">
              <w:rPr>
                <w:rFonts w:ascii="Cambria" w:hAnsi="Cambria"/>
              </w:rPr>
              <w:t>4</w:t>
            </w:r>
            <w:r w:rsidRPr="001A5698">
              <w:rPr>
                <w:rFonts w:ascii="Cambria" w:hAnsi="Cambria"/>
              </w:rPr>
              <w:t>.1.</w:t>
            </w:r>
            <w:r w:rsidR="00C65A5A" w:rsidRPr="001A5698">
              <w:rPr>
                <w:rFonts w:ascii="Cambria" w:hAnsi="Cambria"/>
              </w:rPr>
              <w:t>1</w:t>
            </w:r>
          </w:p>
        </w:tc>
        <w:tc>
          <w:tcPr>
            <w:tcW w:w="2090" w:type="dxa"/>
            <w:vAlign w:val="center"/>
          </w:tcPr>
          <w:p w:rsidR="00584CD3" w:rsidRPr="001A5698" w:rsidRDefault="00C65A5A" w:rsidP="001A5698">
            <w:pPr>
              <w:jc w:val="center"/>
              <w:rPr>
                <w:rFonts w:ascii="Cambria" w:hAnsi="Cambria"/>
              </w:rPr>
            </w:pPr>
            <w:r w:rsidRPr="001A5698">
              <w:rPr>
                <w:rFonts w:ascii="Cambria" w:hAnsi="Cambria"/>
              </w:rPr>
              <w:t>Prototype du jeu</w:t>
            </w:r>
          </w:p>
        </w:tc>
        <w:tc>
          <w:tcPr>
            <w:tcW w:w="1514" w:type="dxa"/>
            <w:vAlign w:val="center"/>
          </w:tcPr>
          <w:p w:rsidR="00584CD3" w:rsidRPr="001A5698" w:rsidRDefault="00C65A5A" w:rsidP="001A5698">
            <w:pPr>
              <w:jc w:val="center"/>
              <w:rPr>
                <w:rFonts w:ascii="Cambria" w:hAnsi="Cambria"/>
              </w:rPr>
            </w:pPr>
            <w:r w:rsidRPr="001A5698">
              <w:rPr>
                <w:rFonts w:ascii="Cambria" w:hAnsi="Cambria"/>
              </w:rPr>
              <w:t>Adrien ZOCCO</w:t>
            </w:r>
          </w:p>
        </w:tc>
        <w:tc>
          <w:tcPr>
            <w:tcW w:w="2268" w:type="dxa"/>
            <w:vAlign w:val="center"/>
          </w:tcPr>
          <w:p w:rsidR="00584CD3" w:rsidRPr="001A5698" w:rsidRDefault="00C65A5A" w:rsidP="001A5698">
            <w:pPr>
              <w:jc w:val="center"/>
              <w:rPr>
                <w:rFonts w:ascii="Cambria" w:hAnsi="Cambria"/>
              </w:rPr>
            </w:pPr>
            <w:r w:rsidRPr="001A5698">
              <w:rPr>
                <w:rFonts w:ascii="Cambria" w:hAnsi="Cambria"/>
              </w:rPr>
              <w:t xml:space="preserve">Lien </w:t>
            </w:r>
            <w:proofErr w:type="spellStart"/>
            <w:r w:rsidRPr="001A5698">
              <w:rPr>
                <w:rFonts w:ascii="Cambria" w:hAnsi="Cambria"/>
              </w:rPr>
              <w:t>NinjaMock</w:t>
            </w:r>
            <w:proofErr w:type="spellEnd"/>
            <w:r w:rsidRPr="001A5698">
              <w:rPr>
                <w:rFonts w:ascii="Cambria" w:hAnsi="Cambria"/>
              </w:rPr>
              <w:t>, document PDF</w:t>
            </w:r>
          </w:p>
        </w:tc>
        <w:tc>
          <w:tcPr>
            <w:tcW w:w="1515" w:type="dxa"/>
            <w:vAlign w:val="center"/>
          </w:tcPr>
          <w:p w:rsidR="00584CD3" w:rsidRPr="001A5698" w:rsidRDefault="005E53A9" w:rsidP="001A5698">
            <w:pPr>
              <w:jc w:val="center"/>
              <w:rPr>
                <w:rFonts w:ascii="Cambria" w:hAnsi="Cambria"/>
              </w:rPr>
            </w:pPr>
            <w:r>
              <w:rPr>
                <w:rFonts w:ascii="Cambria" w:hAnsi="Cambria"/>
              </w:rPr>
              <w:t>09/03/2017</w:t>
            </w:r>
          </w:p>
        </w:tc>
      </w:tr>
      <w:tr w:rsidR="00C65A5A" w:rsidTr="00C65A5A">
        <w:tc>
          <w:tcPr>
            <w:tcW w:w="1063" w:type="dxa"/>
            <w:vAlign w:val="center"/>
          </w:tcPr>
          <w:p w:rsidR="00C65A5A" w:rsidRPr="001A5698" w:rsidRDefault="009B77CF" w:rsidP="001A5698">
            <w:pPr>
              <w:jc w:val="center"/>
              <w:rPr>
                <w:rFonts w:ascii="Cambria" w:hAnsi="Cambria"/>
              </w:rPr>
            </w:pPr>
            <w:r w:rsidRPr="001A5698">
              <w:rPr>
                <w:rFonts w:ascii="Cambria" w:hAnsi="Cambria"/>
              </w:rPr>
              <w:t>D4.1.2</w:t>
            </w:r>
          </w:p>
        </w:tc>
        <w:tc>
          <w:tcPr>
            <w:tcW w:w="2090" w:type="dxa"/>
            <w:vAlign w:val="center"/>
          </w:tcPr>
          <w:p w:rsidR="00C65A5A" w:rsidRPr="001A5698" w:rsidRDefault="003D2160" w:rsidP="001A5698">
            <w:pPr>
              <w:jc w:val="center"/>
              <w:rPr>
                <w:rFonts w:ascii="Cambria" w:hAnsi="Cambria"/>
              </w:rPr>
            </w:pPr>
            <w:r>
              <w:rPr>
                <w:rFonts w:ascii="Cambria" w:hAnsi="Cambria"/>
              </w:rPr>
              <w:t>Programme IHM</w:t>
            </w:r>
          </w:p>
        </w:tc>
        <w:tc>
          <w:tcPr>
            <w:tcW w:w="1514" w:type="dxa"/>
            <w:vAlign w:val="center"/>
          </w:tcPr>
          <w:p w:rsidR="00C65A5A" w:rsidRPr="001A5698" w:rsidRDefault="009B41FC" w:rsidP="001A5698">
            <w:pPr>
              <w:jc w:val="center"/>
              <w:rPr>
                <w:rFonts w:ascii="Cambria" w:hAnsi="Cambria"/>
              </w:rPr>
            </w:pPr>
            <w:r w:rsidRPr="001A5698">
              <w:rPr>
                <w:rFonts w:ascii="Cambria" w:hAnsi="Cambria"/>
              </w:rPr>
              <w:t>Adrien ZOCCO</w:t>
            </w:r>
          </w:p>
        </w:tc>
        <w:tc>
          <w:tcPr>
            <w:tcW w:w="2268" w:type="dxa"/>
            <w:vAlign w:val="center"/>
          </w:tcPr>
          <w:p w:rsidR="00C65A5A" w:rsidRPr="001A5698" w:rsidRDefault="009B77CF" w:rsidP="001A5698">
            <w:pPr>
              <w:jc w:val="center"/>
              <w:rPr>
                <w:rFonts w:ascii="Cambria" w:hAnsi="Cambria"/>
              </w:rPr>
            </w:pPr>
            <w:r w:rsidRPr="001A5698">
              <w:rPr>
                <w:rFonts w:ascii="Cambria" w:hAnsi="Cambria"/>
              </w:rPr>
              <w:t>Morceau de programme</w:t>
            </w:r>
          </w:p>
        </w:tc>
        <w:tc>
          <w:tcPr>
            <w:tcW w:w="1515" w:type="dxa"/>
            <w:vAlign w:val="center"/>
          </w:tcPr>
          <w:p w:rsidR="00C65A5A" w:rsidRPr="001A5698" w:rsidRDefault="005E53A9" w:rsidP="001A5698">
            <w:pPr>
              <w:jc w:val="center"/>
              <w:rPr>
                <w:rFonts w:ascii="Cambria" w:hAnsi="Cambria"/>
              </w:rPr>
            </w:pPr>
            <w:r>
              <w:rPr>
                <w:rFonts w:ascii="Cambria" w:hAnsi="Cambria"/>
              </w:rPr>
              <w:t>15/03/2017</w:t>
            </w:r>
          </w:p>
        </w:tc>
      </w:tr>
    </w:tbl>
    <w:p w:rsidR="00584CD3" w:rsidRDefault="00584CD3" w:rsidP="00F159F2">
      <w:pPr>
        <w:rPr>
          <w:rStyle w:val="Emphaseple"/>
        </w:rPr>
      </w:pPr>
    </w:p>
    <w:p w:rsidR="00683C0D" w:rsidRPr="000C78F4" w:rsidRDefault="00683C0D" w:rsidP="00F159F2">
      <w:pPr>
        <w:rPr>
          <w:color w:val="808080" w:themeColor="background1" w:themeShade="80"/>
        </w:rPr>
      </w:pPr>
    </w:p>
    <w:tbl>
      <w:tblPr>
        <w:tblStyle w:val="Grilledutableau"/>
        <w:tblW w:w="0" w:type="auto"/>
        <w:jc w:val="center"/>
        <w:tblLook w:val="04A0" w:firstRow="1" w:lastRow="0" w:firstColumn="1" w:lastColumn="0" w:noHBand="0" w:noVBand="1"/>
      </w:tblPr>
      <w:tblGrid>
        <w:gridCol w:w="1101"/>
        <w:gridCol w:w="2090"/>
        <w:gridCol w:w="1514"/>
        <w:gridCol w:w="2268"/>
        <w:gridCol w:w="1515"/>
        <w:gridCol w:w="876"/>
      </w:tblGrid>
      <w:tr w:rsidR="00F159F2" w:rsidRPr="00D4179A" w:rsidTr="00F159F2">
        <w:trPr>
          <w:jc w:val="center"/>
        </w:trPr>
        <w:tc>
          <w:tcPr>
            <w:tcW w:w="1101" w:type="dxa"/>
            <w:shd w:val="clear" w:color="auto" w:fill="DBE5F1" w:themeFill="accent1" w:themeFillTint="33"/>
          </w:tcPr>
          <w:p w:rsidR="00F159F2" w:rsidRPr="001A5698" w:rsidRDefault="00F159F2" w:rsidP="001A5698">
            <w:pPr>
              <w:jc w:val="center"/>
            </w:pPr>
            <w:r w:rsidRPr="001A5698">
              <w:t>Tache</w:t>
            </w:r>
          </w:p>
        </w:tc>
        <w:tc>
          <w:tcPr>
            <w:tcW w:w="2090" w:type="dxa"/>
            <w:shd w:val="clear" w:color="auto" w:fill="DBE5F1" w:themeFill="accent1" w:themeFillTint="33"/>
          </w:tcPr>
          <w:p w:rsidR="00F159F2" w:rsidRPr="001A5698" w:rsidRDefault="00F159F2" w:rsidP="001A5698">
            <w:pPr>
              <w:jc w:val="center"/>
            </w:pPr>
            <w:r w:rsidRPr="001A5698">
              <w:t>Titre</w:t>
            </w:r>
          </w:p>
        </w:tc>
        <w:tc>
          <w:tcPr>
            <w:tcW w:w="1514" w:type="dxa"/>
            <w:shd w:val="clear" w:color="auto" w:fill="DBE5F1" w:themeFill="accent1" w:themeFillTint="33"/>
          </w:tcPr>
          <w:p w:rsidR="00F159F2" w:rsidRPr="001A5698" w:rsidRDefault="00F159F2" w:rsidP="001A5698">
            <w:pPr>
              <w:jc w:val="center"/>
            </w:pPr>
            <w:r w:rsidRPr="001A5698">
              <w:t>Responsable</w:t>
            </w:r>
          </w:p>
        </w:tc>
        <w:tc>
          <w:tcPr>
            <w:tcW w:w="2268" w:type="dxa"/>
            <w:shd w:val="clear" w:color="auto" w:fill="DBE5F1" w:themeFill="accent1" w:themeFillTint="33"/>
          </w:tcPr>
          <w:p w:rsidR="00F159F2" w:rsidRPr="001A5698" w:rsidRDefault="00F159F2" w:rsidP="001A5698">
            <w:pPr>
              <w:jc w:val="center"/>
            </w:pPr>
            <w:r w:rsidRPr="001A5698">
              <w:t>Date de démarrage</w:t>
            </w:r>
          </w:p>
        </w:tc>
        <w:tc>
          <w:tcPr>
            <w:tcW w:w="1418" w:type="dxa"/>
            <w:shd w:val="clear" w:color="auto" w:fill="DBE5F1" w:themeFill="accent1" w:themeFillTint="33"/>
          </w:tcPr>
          <w:p w:rsidR="00F159F2" w:rsidRPr="001A5698" w:rsidRDefault="00F159F2" w:rsidP="001A5698">
            <w:pPr>
              <w:jc w:val="center"/>
            </w:pPr>
            <w:r w:rsidRPr="001A5698">
              <w:t>Date de fin</w:t>
            </w:r>
          </w:p>
        </w:tc>
        <w:tc>
          <w:tcPr>
            <w:tcW w:w="876" w:type="dxa"/>
            <w:shd w:val="clear" w:color="auto" w:fill="DBE5F1" w:themeFill="accent1" w:themeFillTint="33"/>
          </w:tcPr>
          <w:p w:rsidR="00F159F2" w:rsidRPr="001A5698" w:rsidRDefault="00F159F2" w:rsidP="001A5698">
            <w:pPr>
              <w:jc w:val="center"/>
            </w:pPr>
            <w:r w:rsidRPr="001A5698">
              <w:t>Effort</w:t>
            </w:r>
          </w:p>
        </w:tc>
      </w:tr>
      <w:tr w:rsidR="00F159F2" w:rsidRPr="00D4179A" w:rsidTr="00F159F2">
        <w:trPr>
          <w:jc w:val="center"/>
        </w:trPr>
        <w:tc>
          <w:tcPr>
            <w:tcW w:w="1101" w:type="dxa"/>
          </w:tcPr>
          <w:p w:rsidR="00F159F2" w:rsidRPr="001A5698" w:rsidRDefault="00F159F2" w:rsidP="001A5698">
            <w:pPr>
              <w:jc w:val="center"/>
            </w:pPr>
            <w:r w:rsidRPr="001A5698">
              <w:rPr>
                <w:rStyle w:val="Emphaseple"/>
                <w:i w:val="0"/>
                <w:color w:val="auto"/>
              </w:rPr>
              <w:t>T2</w:t>
            </w:r>
          </w:p>
        </w:tc>
        <w:tc>
          <w:tcPr>
            <w:tcW w:w="2090" w:type="dxa"/>
          </w:tcPr>
          <w:p w:rsidR="00F159F2" w:rsidRPr="001A5698" w:rsidRDefault="00683C0D" w:rsidP="001A5698">
            <w:pPr>
              <w:jc w:val="center"/>
            </w:pPr>
            <w:r w:rsidRPr="001A5698">
              <w:rPr>
                <w:rStyle w:val="Emphaseple"/>
                <w:i w:val="0"/>
                <w:color w:val="auto"/>
              </w:rPr>
              <w:t>Didacticiel</w:t>
            </w:r>
          </w:p>
        </w:tc>
        <w:tc>
          <w:tcPr>
            <w:tcW w:w="1514" w:type="dxa"/>
          </w:tcPr>
          <w:p w:rsidR="00F159F2" w:rsidRPr="001A5698" w:rsidRDefault="004D6914" w:rsidP="001A5698">
            <w:pPr>
              <w:jc w:val="center"/>
              <w:rPr>
                <w:rStyle w:val="Emphaseple"/>
                <w:i w:val="0"/>
                <w:color w:val="auto"/>
              </w:rPr>
            </w:pPr>
            <w:r w:rsidRPr="001A5698">
              <w:rPr>
                <w:rFonts w:ascii="Cambria" w:hAnsi="Cambria"/>
              </w:rPr>
              <w:t>Adrien ZOCCO</w:t>
            </w:r>
          </w:p>
        </w:tc>
        <w:tc>
          <w:tcPr>
            <w:tcW w:w="2268" w:type="dxa"/>
          </w:tcPr>
          <w:p w:rsidR="00F159F2" w:rsidRPr="001A5698" w:rsidRDefault="005E53A9" w:rsidP="001A5698">
            <w:pPr>
              <w:jc w:val="center"/>
            </w:pPr>
            <w:r>
              <w:rPr>
                <w:rStyle w:val="Emphaseple"/>
                <w:i w:val="0"/>
                <w:color w:val="auto"/>
              </w:rPr>
              <w:t>02/02/2017</w:t>
            </w:r>
          </w:p>
        </w:tc>
        <w:tc>
          <w:tcPr>
            <w:tcW w:w="1418" w:type="dxa"/>
          </w:tcPr>
          <w:p w:rsidR="00F159F2" w:rsidRPr="008426FF" w:rsidRDefault="00FC5988" w:rsidP="00FC5988">
            <w:pPr>
              <w:jc w:val="center"/>
              <w:rPr>
                <w:i/>
              </w:rPr>
            </w:pPr>
            <w:r w:rsidRPr="008426FF">
              <w:rPr>
                <w:rStyle w:val="Emphaseple"/>
                <w:i w:val="0"/>
                <w:color w:val="auto"/>
              </w:rPr>
              <w:t>14/03/2017</w:t>
            </w:r>
          </w:p>
        </w:tc>
        <w:tc>
          <w:tcPr>
            <w:tcW w:w="876" w:type="dxa"/>
          </w:tcPr>
          <w:p w:rsidR="00F159F2" w:rsidRPr="001A5698" w:rsidRDefault="00571B85" w:rsidP="001A5698">
            <w:pPr>
              <w:jc w:val="center"/>
            </w:pPr>
            <w:r w:rsidRPr="001A5698">
              <w:t>20</w:t>
            </w:r>
            <w:r w:rsidR="00041AB8">
              <w:t> </w:t>
            </w:r>
            <w:r w:rsidR="00F159F2" w:rsidRPr="001A5698">
              <w:t>h</w:t>
            </w:r>
          </w:p>
        </w:tc>
      </w:tr>
    </w:tbl>
    <w:p w:rsidR="00F159F2" w:rsidRDefault="00F159F2" w:rsidP="00F159F2"/>
    <w:p w:rsidR="00F159F2" w:rsidRDefault="006C38CF" w:rsidP="00935268">
      <w:r>
        <w:t xml:space="preserve">Cette tâche consiste à accompagner l’utilisateur à sa première visite de l’application en expliquant les règles du jeu et les différentes fonctionnalités de l’application. </w:t>
      </w:r>
      <w:r w:rsidR="00617F90">
        <w:t>Le didacticiel doit être assorti d’animation</w:t>
      </w:r>
      <w:r w:rsidR="007F5DF8">
        <w:t>s</w:t>
      </w:r>
      <w:r w:rsidR="00617F90">
        <w:t xml:space="preserve"> ludique</w:t>
      </w:r>
      <w:r w:rsidR="007F5DF8">
        <w:t>s</w:t>
      </w:r>
      <w:r w:rsidR="00617F90">
        <w:t xml:space="preserve"> et simple</w:t>
      </w:r>
      <w:r w:rsidR="007F5DF8">
        <w:t>s</w:t>
      </w:r>
      <w:r w:rsidR="00617F90">
        <w:t xml:space="preserve"> pour permettre une compréhension </w:t>
      </w:r>
      <w:r w:rsidR="000359AE">
        <w:t>immédiate.</w:t>
      </w:r>
    </w:p>
    <w:p w:rsidR="00F159F2" w:rsidRDefault="00F159F2" w:rsidP="00935268"/>
    <w:p w:rsidR="008A2437" w:rsidRDefault="005639FA" w:rsidP="008A2437">
      <w:r w:rsidRPr="00D9408D">
        <w:rPr>
          <w:b/>
        </w:rPr>
        <w:t>Participant</w:t>
      </w:r>
      <w:r w:rsidR="00D9408D">
        <w:rPr>
          <w:b/>
        </w:rPr>
        <w:t>s</w:t>
      </w:r>
      <w:r w:rsidR="00041AB8">
        <w:rPr>
          <w:b/>
        </w:rPr>
        <w:t> </w:t>
      </w:r>
      <w:r w:rsidRPr="00D9408D">
        <w:rPr>
          <w:b/>
        </w:rPr>
        <w:t>:</w:t>
      </w:r>
      <w:r>
        <w:t xml:space="preserve"> </w:t>
      </w:r>
      <w:r w:rsidR="008A2437">
        <w:t xml:space="preserve">Adrien ZOCCO, Romain PACE, </w:t>
      </w:r>
      <w:r w:rsidR="008A2437" w:rsidRPr="00940C72">
        <w:t>Anthony PIQUARD</w:t>
      </w:r>
      <w:r w:rsidR="008A2437">
        <w:t>, Yacine TEBBOUNE</w:t>
      </w:r>
    </w:p>
    <w:p w:rsidR="005639FA" w:rsidRDefault="005639FA" w:rsidP="00935268"/>
    <w:p w:rsidR="00A32EF5" w:rsidRDefault="00A32EF5" w:rsidP="00935268"/>
    <w:p w:rsidR="00A32EF5" w:rsidRDefault="00A32EF5" w:rsidP="00935268"/>
    <w:tbl>
      <w:tblPr>
        <w:tblStyle w:val="Grilledutableau"/>
        <w:tblW w:w="0" w:type="auto"/>
        <w:tblLook w:val="04A0" w:firstRow="1" w:lastRow="0" w:firstColumn="1" w:lastColumn="0" w:noHBand="0" w:noVBand="1"/>
      </w:tblPr>
      <w:tblGrid>
        <w:gridCol w:w="137"/>
        <w:gridCol w:w="964"/>
        <w:gridCol w:w="99"/>
        <w:gridCol w:w="1991"/>
        <w:gridCol w:w="99"/>
        <w:gridCol w:w="1415"/>
        <w:gridCol w:w="99"/>
        <w:gridCol w:w="2169"/>
        <w:gridCol w:w="99"/>
        <w:gridCol w:w="1416"/>
        <w:gridCol w:w="99"/>
        <w:gridCol w:w="777"/>
      </w:tblGrid>
      <w:tr w:rsidR="005639FA" w:rsidRPr="00F65990" w:rsidTr="00C552E3">
        <w:trPr>
          <w:gridBefore w:val="1"/>
          <w:gridAfter w:val="1"/>
          <w:wBefore w:w="137" w:type="dxa"/>
          <w:wAfter w:w="777" w:type="dxa"/>
        </w:trPr>
        <w:tc>
          <w:tcPr>
            <w:tcW w:w="1063" w:type="dxa"/>
            <w:gridSpan w:val="2"/>
            <w:shd w:val="clear" w:color="auto" w:fill="DBE5F1" w:themeFill="accent1" w:themeFillTint="33"/>
          </w:tcPr>
          <w:p w:rsidR="005639FA" w:rsidRPr="00F65990" w:rsidRDefault="005639FA" w:rsidP="008A7232">
            <w:r w:rsidRPr="00F65990">
              <w:t xml:space="preserve">Livrable </w:t>
            </w:r>
          </w:p>
        </w:tc>
        <w:tc>
          <w:tcPr>
            <w:tcW w:w="2090" w:type="dxa"/>
            <w:gridSpan w:val="2"/>
            <w:shd w:val="clear" w:color="auto" w:fill="DBE5F1" w:themeFill="accent1" w:themeFillTint="33"/>
          </w:tcPr>
          <w:p w:rsidR="005639FA" w:rsidRPr="00F65990" w:rsidRDefault="005639FA" w:rsidP="008A7232">
            <w:r w:rsidRPr="00F65990">
              <w:t>Titre</w:t>
            </w:r>
          </w:p>
        </w:tc>
        <w:tc>
          <w:tcPr>
            <w:tcW w:w="1514" w:type="dxa"/>
            <w:gridSpan w:val="2"/>
            <w:shd w:val="clear" w:color="auto" w:fill="DBE5F1" w:themeFill="accent1" w:themeFillTint="33"/>
          </w:tcPr>
          <w:p w:rsidR="005639FA" w:rsidRPr="00F65990" w:rsidRDefault="005639FA" w:rsidP="008A7232">
            <w:r w:rsidRPr="00F65990">
              <w:t xml:space="preserve">Responsable </w:t>
            </w:r>
          </w:p>
        </w:tc>
        <w:tc>
          <w:tcPr>
            <w:tcW w:w="2268" w:type="dxa"/>
            <w:gridSpan w:val="2"/>
            <w:shd w:val="clear" w:color="auto" w:fill="DBE5F1" w:themeFill="accent1" w:themeFillTint="33"/>
          </w:tcPr>
          <w:p w:rsidR="005639FA" w:rsidRPr="00F65990" w:rsidRDefault="005639FA" w:rsidP="008A7232">
            <w:r w:rsidRPr="00F65990">
              <w:t xml:space="preserve">Nature </w:t>
            </w:r>
          </w:p>
        </w:tc>
        <w:tc>
          <w:tcPr>
            <w:tcW w:w="1515" w:type="dxa"/>
            <w:gridSpan w:val="2"/>
            <w:shd w:val="clear" w:color="auto" w:fill="DBE5F1" w:themeFill="accent1" w:themeFillTint="33"/>
          </w:tcPr>
          <w:p w:rsidR="005639FA" w:rsidRPr="00F65990" w:rsidRDefault="005639FA" w:rsidP="008A7232">
            <w:r w:rsidRPr="00F65990">
              <w:t>Date de livraison</w:t>
            </w:r>
          </w:p>
        </w:tc>
      </w:tr>
      <w:tr w:rsidR="005639FA" w:rsidTr="00C552E3">
        <w:trPr>
          <w:gridBefore w:val="1"/>
          <w:gridAfter w:val="1"/>
          <w:wBefore w:w="137" w:type="dxa"/>
          <w:wAfter w:w="777" w:type="dxa"/>
        </w:trPr>
        <w:tc>
          <w:tcPr>
            <w:tcW w:w="1063" w:type="dxa"/>
            <w:gridSpan w:val="2"/>
            <w:vAlign w:val="center"/>
          </w:tcPr>
          <w:p w:rsidR="005639FA" w:rsidRPr="001A5698" w:rsidRDefault="005639FA" w:rsidP="008A7232">
            <w:pPr>
              <w:jc w:val="center"/>
              <w:rPr>
                <w:color w:val="000000"/>
              </w:rPr>
            </w:pPr>
            <w:r w:rsidRPr="001A5698">
              <w:rPr>
                <w:color w:val="000000"/>
              </w:rPr>
              <w:t>D4.2.1</w:t>
            </w:r>
          </w:p>
        </w:tc>
        <w:tc>
          <w:tcPr>
            <w:tcW w:w="2090" w:type="dxa"/>
            <w:gridSpan w:val="2"/>
            <w:vAlign w:val="center"/>
          </w:tcPr>
          <w:p w:rsidR="005639FA" w:rsidRPr="001A5698" w:rsidRDefault="005639FA" w:rsidP="00695C3C">
            <w:pPr>
              <w:jc w:val="center"/>
              <w:rPr>
                <w:color w:val="000000"/>
              </w:rPr>
            </w:pPr>
            <w:r w:rsidRPr="001A5698">
              <w:rPr>
                <w:color w:val="000000"/>
              </w:rPr>
              <w:t>Didact</w:t>
            </w:r>
            <w:r w:rsidR="00695C3C" w:rsidRPr="001A5698">
              <w:rPr>
                <w:color w:val="000000"/>
              </w:rPr>
              <w:t>i</w:t>
            </w:r>
            <w:r w:rsidRPr="001A5698">
              <w:rPr>
                <w:color w:val="000000"/>
              </w:rPr>
              <w:t>ciel</w:t>
            </w:r>
          </w:p>
        </w:tc>
        <w:tc>
          <w:tcPr>
            <w:tcW w:w="1514" w:type="dxa"/>
            <w:gridSpan w:val="2"/>
            <w:vAlign w:val="center"/>
          </w:tcPr>
          <w:p w:rsidR="005639FA" w:rsidRPr="001A5698" w:rsidRDefault="005639FA" w:rsidP="008A7232">
            <w:pPr>
              <w:jc w:val="center"/>
              <w:rPr>
                <w:color w:val="000000"/>
              </w:rPr>
            </w:pPr>
            <w:r w:rsidRPr="001A5698">
              <w:rPr>
                <w:color w:val="000000"/>
              </w:rPr>
              <w:t>Adrien ZOCCO</w:t>
            </w:r>
          </w:p>
        </w:tc>
        <w:tc>
          <w:tcPr>
            <w:tcW w:w="2268" w:type="dxa"/>
            <w:gridSpan w:val="2"/>
            <w:vAlign w:val="center"/>
          </w:tcPr>
          <w:p w:rsidR="005639FA" w:rsidRPr="001A5698" w:rsidRDefault="005639FA" w:rsidP="008A7232">
            <w:pPr>
              <w:jc w:val="center"/>
              <w:rPr>
                <w:color w:val="000000"/>
              </w:rPr>
            </w:pPr>
            <w:r w:rsidRPr="001A5698">
              <w:rPr>
                <w:color w:val="000000"/>
              </w:rPr>
              <w:t>Morceau de programme</w:t>
            </w:r>
          </w:p>
        </w:tc>
        <w:tc>
          <w:tcPr>
            <w:tcW w:w="1515" w:type="dxa"/>
            <w:gridSpan w:val="2"/>
            <w:vAlign w:val="center"/>
          </w:tcPr>
          <w:p w:rsidR="005639FA" w:rsidRPr="001A5698" w:rsidRDefault="00DC3899" w:rsidP="00DC3899">
            <w:pPr>
              <w:jc w:val="center"/>
              <w:rPr>
                <w:color w:val="000000"/>
              </w:rPr>
            </w:pPr>
            <w:r>
              <w:rPr>
                <w:color w:val="000000"/>
              </w:rPr>
              <w:t>15</w:t>
            </w:r>
            <w:r w:rsidR="005639FA" w:rsidRPr="001A5698">
              <w:rPr>
                <w:color w:val="000000"/>
              </w:rPr>
              <w:t>/0</w:t>
            </w:r>
            <w:r>
              <w:rPr>
                <w:color w:val="000000"/>
              </w:rPr>
              <w:t>3</w:t>
            </w:r>
            <w:r w:rsidR="005639FA" w:rsidRPr="001A5698">
              <w:rPr>
                <w:color w:val="000000"/>
              </w:rPr>
              <w:t>/201</w:t>
            </w:r>
            <w:r>
              <w:rPr>
                <w:color w:val="000000"/>
              </w:rPr>
              <w:t>7</w:t>
            </w:r>
          </w:p>
        </w:tc>
      </w:tr>
      <w:tr w:rsidR="00D96286" w:rsidRPr="00D4179A" w:rsidTr="00C552E3">
        <w:tblPrEx>
          <w:jc w:val="center"/>
        </w:tblPrEx>
        <w:trPr>
          <w:jc w:val="center"/>
        </w:trPr>
        <w:tc>
          <w:tcPr>
            <w:tcW w:w="1101" w:type="dxa"/>
            <w:gridSpan w:val="2"/>
            <w:shd w:val="clear" w:color="auto" w:fill="DBE5F1" w:themeFill="accent1" w:themeFillTint="33"/>
          </w:tcPr>
          <w:p w:rsidR="00D96286" w:rsidRPr="00D4179A" w:rsidRDefault="00D96286" w:rsidP="00D637E6">
            <w:r w:rsidRPr="00D4179A">
              <w:t xml:space="preserve">Tache  </w:t>
            </w:r>
          </w:p>
        </w:tc>
        <w:tc>
          <w:tcPr>
            <w:tcW w:w="2090" w:type="dxa"/>
            <w:gridSpan w:val="2"/>
            <w:shd w:val="clear" w:color="auto" w:fill="DBE5F1" w:themeFill="accent1" w:themeFillTint="33"/>
          </w:tcPr>
          <w:p w:rsidR="00D96286" w:rsidRPr="00D4179A" w:rsidRDefault="00D96286" w:rsidP="00D637E6">
            <w:r>
              <w:t>Titre</w:t>
            </w:r>
          </w:p>
        </w:tc>
        <w:tc>
          <w:tcPr>
            <w:tcW w:w="1514" w:type="dxa"/>
            <w:gridSpan w:val="2"/>
            <w:shd w:val="clear" w:color="auto" w:fill="DBE5F1" w:themeFill="accent1" w:themeFillTint="33"/>
          </w:tcPr>
          <w:p w:rsidR="00D96286" w:rsidRPr="00D4179A" w:rsidRDefault="00D96286" w:rsidP="00D637E6">
            <w:r w:rsidRPr="00D4179A">
              <w:t xml:space="preserve">Responsable </w:t>
            </w:r>
          </w:p>
        </w:tc>
        <w:tc>
          <w:tcPr>
            <w:tcW w:w="2268" w:type="dxa"/>
            <w:gridSpan w:val="2"/>
            <w:shd w:val="clear" w:color="auto" w:fill="DBE5F1" w:themeFill="accent1" w:themeFillTint="33"/>
          </w:tcPr>
          <w:p w:rsidR="00D96286" w:rsidRPr="00D4179A" w:rsidRDefault="00D96286" w:rsidP="00D637E6">
            <w:r>
              <w:t xml:space="preserve">Date de démarrage </w:t>
            </w:r>
          </w:p>
        </w:tc>
        <w:tc>
          <w:tcPr>
            <w:tcW w:w="1515" w:type="dxa"/>
            <w:gridSpan w:val="2"/>
            <w:shd w:val="clear" w:color="auto" w:fill="DBE5F1" w:themeFill="accent1" w:themeFillTint="33"/>
          </w:tcPr>
          <w:p w:rsidR="00D96286" w:rsidRPr="00D4179A" w:rsidRDefault="00D96286" w:rsidP="00D637E6">
            <w:r>
              <w:t>Date de fin</w:t>
            </w:r>
          </w:p>
        </w:tc>
        <w:tc>
          <w:tcPr>
            <w:tcW w:w="876" w:type="dxa"/>
            <w:gridSpan w:val="2"/>
            <w:shd w:val="clear" w:color="auto" w:fill="DBE5F1" w:themeFill="accent1" w:themeFillTint="33"/>
          </w:tcPr>
          <w:p w:rsidR="00D96286" w:rsidRPr="00D4179A" w:rsidRDefault="00D96286" w:rsidP="00D637E6">
            <w:r>
              <w:t>Effort</w:t>
            </w:r>
          </w:p>
        </w:tc>
      </w:tr>
      <w:tr w:rsidR="00D96286" w:rsidRPr="00D4179A" w:rsidTr="00C552E3">
        <w:tblPrEx>
          <w:jc w:val="center"/>
        </w:tblPrEx>
        <w:trPr>
          <w:jc w:val="center"/>
        </w:trPr>
        <w:tc>
          <w:tcPr>
            <w:tcW w:w="1101" w:type="dxa"/>
            <w:gridSpan w:val="2"/>
          </w:tcPr>
          <w:p w:rsidR="00D96286" w:rsidRPr="001A5698" w:rsidRDefault="00D96286" w:rsidP="00D637E6">
            <w:r w:rsidRPr="001A5698">
              <w:rPr>
                <w:rStyle w:val="Emphaseple"/>
                <w:color w:val="auto"/>
              </w:rPr>
              <w:lastRenderedPageBreak/>
              <w:t>T3</w:t>
            </w:r>
          </w:p>
        </w:tc>
        <w:tc>
          <w:tcPr>
            <w:tcW w:w="2090" w:type="dxa"/>
            <w:gridSpan w:val="2"/>
          </w:tcPr>
          <w:p w:rsidR="00D96286" w:rsidRPr="001A5698" w:rsidRDefault="00D96286" w:rsidP="00D637E6">
            <w:r>
              <w:rPr>
                <w:rStyle w:val="Emphaseple"/>
                <w:color w:val="auto"/>
              </w:rPr>
              <w:t>Gestion du multilingue</w:t>
            </w:r>
          </w:p>
        </w:tc>
        <w:tc>
          <w:tcPr>
            <w:tcW w:w="1514" w:type="dxa"/>
            <w:gridSpan w:val="2"/>
          </w:tcPr>
          <w:p w:rsidR="00D96286" w:rsidRPr="001A5698" w:rsidRDefault="00D96286" w:rsidP="00D637E6">
            <w:pPr>
              <w:rPr>
                <w:rStyle w:val="Emphaseple"/>
                <w:color w:val="auto"/>
              </w:rPr>
            </w:pPr>
            <w:r w:rsidRPr="001A5698">
              <w:rPr>
                <w:rStyle w:val="Emphaseple"/>
                <w:color w:val="auto"/>
              </w:rPr>
              <w:t>Anthony PIQUARD</w:t>
            </w:r>
          </w:p>
        </w:tc>
        <w:tc>
          <w:tcPr>
            <w:tcW w:w="2268" w:type="dxa"/>
            <w:gridSpan w:val="2"/>
          </w:tcPr>
          <w:p w:rsidR="00D96286" w:rsidRPr="001A5698" w:rsidRDefault="00D96286" w:rsidP="00D637E6">
            <w:r>
              <w:rPr>
                <w:rStyle w:val="Emphaseple"/>
                <w:i w:val="0"/>
                <w:color w:val="auto"/>
              </w:rPr>
              <w:t>10/03/2017</w:t>
            </w:r>
          </w:p>
        </w:tc>
        <w:tc>
          <w:tcPr>
            <w:tcW w:w="1515" w:type="dxa"/>
            <w:gridSpan w:val="2"/>
          </w:tcPr>
          <w:p w:rsidR="00D96286" w:rsidRPr="001A5698" w:rsidRDefault="00D96286" w:rsidP="00D637E6">
            <w:r>
              <w:rPr>
                <w:rStyle w:val="Emphaseple"/>
                <w:i w:val="0"/>
                <w:color w:val="auto"/>
              </w:rPr>
              <w:t>20/03/2017</w:t>
            </w:r>
          </w:p>
        </w:tc>
        <w:tc>
          <w:tcPr>
            <w:tcW w:w="876" w:type="dxa"/>
            <w:gridSpan w:val="2"/>
          </w:tcPr>
          <w:p w:rsidR="00D96286" w:rsidRPr="001A5698" w:rsidRDefault="00D96286" w:rsidP="00D637E6">
            <w:r w:rsidRPr="001A5698">
              <w:t xml:space="preserve"> 15</w:t>
            </w:r>
            <w:r>
              <w:t> </w:t>
            </w:r>
            <w:r w:rsidRPr="001A5698">
              <w:t>h</w:t>
            </w:r>
          </w:p>
        </w:tc>
      </w:tr>
    </w:tbl>
    <w:p w:rsidR="00D96286" w:rsidRDefault="00D96286" w:rsidP="00935268"/>
    <w:p w:rsidR="00F159F2" w:rsidRDefault="006B3ED8" w:rsidP="00935268">
      <w:r>
        <w:t xml:space="preserve">Cette tâche correspond à la réalisation du support multilingue de notre application (en français et anglais). Les applications sur le store étant </w:t>
      </w:r>
      <w:r w:rsidR="006C38CF">
        <w:t>disponible</w:t>
      </w:r>
      <w:r>
        <w:t xml:space="preserve"> à un </w:t>
      </w:r>
      <w:r w:rsidR="006C38CF">
        <w:t>grand nombre</w:t>
      </w:r>
      <w:r>
        <w:t xml:space="preserve"> de personnes de pays, de cultures et </w:t>
      </w:r>
      <w:r w:rsidR="006C38CF">
        <w:t>de langues</w:t>
      </w:r>
      <w:r>
        <w:t xml:space="preserve"> différents, </w:t>
      </w:r>
      <w:r w:rsidR="006C38CF">
        <w:t>c’est</w:t>
      </w:r>
      <w:r>
        <w:t xml:space="preserve"> </w:t>
      </w:r>
      <w:r w:rsidR="006C38CF">
        <w:t xml:space="preserve">pourquoi l’application </w:t>
      </w:r>
      <w:r>
        <w:t xml:space="preserve">doit être </w:t>
      </w:r>
      <w:r w:rsidR="006C38CF">
        <w:t>ouvert</w:t>
      </w:r>
      <w:r w:rsidR="00A36507">
        <w:t xml:space="preserve">e </w:t>
      </w:r>
      <w:r w:rsidR="006C38CF">
        <w:t>et accessible au plus grand nombre.</w:t>
      </w:r>
    </w:p>
    <w:p w:rsidR="00F159F2" w:rsidRDefault="00F159F2" w:rsidP="00935268"/>
    <w:p w:rsidR="00F159F2" w:rsidRDefault="00674FC7" w:rsidP="00935268">
      <w:r w:rsidRPr="00D9408D">
        <w:rPr>
          <w:b/>
        </w:rPr>
        <w:t>Participant</w:t>
      </w:r>
      <w:r w:rsidR="00D9408D">
        <w:rPr>
          <w:b/>
        </w:rPr>
        <w:t>s</w:t>
      </w:r>
      <w:r w:rsidR="00041AB8">
        <w:rPr>
          <w:b/>
        </w:rPr>
        <w:t> </w:t>
      </w:r>
      <w:r w:rsidRPr="00D9408D">
        <w:rPr>
          <w:b/>
        </w:rPr>
        <w:t>:</w:t>
      </w:r>
      <w:r>
        <w:t xml:space="preserve"> </w:t>
      </w:r>
      <w:r w:rsidR="009E1735">
        <w:t>Anthony PIQUARD, Adrien ZOCCO</w:t>
      </w:r>
    </w:p>
    <w:p w:rsidR="00674FC7" w:rsidRDefault="00674FC7" w:rsidP="00935268"/>
    <w:p w:rsidR="00674FC7" w:rsidRDefault="00674FC7" w:rsidP="00935268"/>
    <w:tbl>
      <w:tblPr>
        <w:tblStyle w:val="Grilledutableau"/>
        <w:tblW w:w="0" w:type="auto"/>
        <w:tblInd w:w="137" w:type="dxa"/>
        <w:tblLook w:val="04A0" w:firstRow="1" w:lastRow="0" w:firstColumn="1" w:lastColumn="0" w:noHBand="0" w:noVBand="1"/>
      </w:tblPr>
      <w:tblGrid>
        <w:gridCol w:w="1063"/>
        <w:gridCol w:w="2265"/>
        <w:gridCol w:w="1514"/>
        <w:gridCol w:w="2268"/>
        <w:gridCol w:w="1515"/>
      </w:tblGrid>
      <w:tr w:rsidR="00674FC7" w:rsidRPr="00F65990" w:rsidTr="008A7232">
        <w:tc>
          <w:tcPr>
            <w:tcW w:w="1063" w:type="dxa"/>
            <w:shd w:val="clear" w:color="auto" w:fill="DBE5F1" w:themeFill="accent1" w:themeFillTint="33"/>
          </w:tcPr>
          <w:p w:rsidR="00674FC7" w:rsidRPr="001F5C35" w:rsidRDefault="00674FC7" w:rsidP="001F5C35">
            <w:pPr>
              <w:jc w:val="center"/>
            </w:pPr>
            <w:r w:rsidRPr="001F5C35">
              <w:t>Livrable</w:t>
            </w:r>
          </w:p>
        </w:tc>
        <w:tc>
          <w:tcPr>
            <w:tcW w:w="2090" w:type="dxa"/>
            <w:shd w:val="clear" w:color="auto" w:fill="DBE5F1" w:themeFill="accent1" w:themeFillTint="33"/>
          </w:tcPr>
          <w:p w:rsidR="00674FC7" w:rsidRPr="001F5C35" w:rsidRDefault="00674FC7" w:rsidP="001F5C35">
            <w:pPr>
              <w:jc w:val="center"/>
            </w:pPr>
            <w:r w:rsidRPr="001F5C35">
              <w:t>Titre</w:t>
            </w:r>
          </w:p>
        </w:tc>
        <w:tc>
          <w:tcPr>
            <w:tcW w:w="1514" w:type="dxa"/>
            <w:shd w:val="clear" w:color="auto" w:fill="DBE5F1" w:themeFill="accent1" w:themeFillTint="33"/>
          </w:tcPr>
          <w:p w:rsidR="00674FC7" w:rsidRPr="001F5C35" w:rsidRDefault="00674FC7" w:rsidP="001F5C35">
            <w:pPr>
              <w:jc w:val="center"/>
            </w:pPr>
            <w:r w:rsidRPr="001F5C35">
              <w:t>Responsable</w:t>
            </w:r>
          </w:p>
        </w:tc>
        <w:tc>
          <w:tcPr>
            <w:tcW w:w="2268" w:type="dxa"/>
            <w:shd w:val="clear" w:color="auto" w:fill="DBE5F1" w:themeFill="accent1" w:themeFillTint="33"/>
          </w:tcPr>
          <w:p w:rsidR="00674FC7" w:rsidRPr="001F5C35" w:rsidRDefault="00674FC7" w:rsidP="001F5C35">
            <w:pPr>
              <w:jc w:val="center"/>
            </w:pPr>
            <w:r w:rsidRPr="001F5C35">
              <w:t>Nature</w:t>
            </w:r>
          </w:p>
        </w:tc>
        <w:tc>
          <w:tcPr>
            <w:tcW w:w="1515" w:type="dxa"/>
            <w:shd w:val="clear" w:color="auto" w:fill="DBE5F1" w:themeFill="accent1" w:themeFillTint="33"/>
          </w:tcPr>
          <w:p w:rsidR="00674FC7" w:rsidRPr="001F5C35" w:rsidRDefault="00674FC7" w:rsidP="001F5C35">
            <w:pPr>
              <w:jc w:val="center"/>
            </w:pPr>
            <w:r w:rsidRPr="001F5C35">
              <w:t>Date de livraison</w:t>
            </w:r>
          </w:p>
        </w:tc>
      </w:tr>
      <w:tr w:rsidR="00674FC7" w:rsidTr="008A7232">
        <w:tc>
          <w:tcPr>
            <w:tcW w:w="1063" w:type="dxa"/>
            <w:vAlign w:val="center"/>
          </w:tcPr>
          <w:p w:rsidR="00674FC7" w:rsidRPr="001F5C35" w:rsidRDefault="00674FC7" w:rsidP="001F5C35">
            <w:pPr>
              <w:jc w:val="center"/>
              <w:rPr>
                <w:rFonts w:ascii="Cambria" w:hAnsi="Cambria"/>
                <w:color w:val="000000"/>
              </w:rPr>
            </w:pPr>
            <w:r w:rsidRPr="001F5C35">
              <w:rPr>
                <w:rFonts w:ascii="Cambria" w:hAnsi="Cambria"/>
                <w:color w:val="000000"/>
              </w:rPr>
              <w:t>D4.2.1</w:t>
            </w:r>
          </w:p>
        </w:tc>
        <w:tc>
          <w:tcPr>
            <w:tcW w:w="2090" w:type="dxa"/>
            <w:vAlign w:val="center"/>
          </w:tcPr>
          <w:p w:rsidR="00674FC7" w:rsidRPr="001F5C35" w:rsidRDefault="008A07B7" w:rsidP="001F5C35">
            <w:pPr>
              <w:jc w:val="center"/>
              <w:rPr>
                <w:rFonts w:ascii="Cambria" w:hAnsi="Cambria"/>
                <w:color w:val="000000"/>
              </w:rPr>
            </w:pPr>
            <w:r w:rsidRPr="001F5C35">
              <w:rPr>
                <w:rFonts w:ascii="Cambria" w:hAnsi="Cambria"/>
              </w:rPr>
              <w:t xml:space="preserve">Programme </w:t>
            </w:r>
            <w:r w:rsidRPr="00DC3C20">
              <w:rPr>
                <w:rStyle w:val="Emphaseple"/>
                <w:i w:val="0"/>
                <w:color w:val="auto"/>
              </w:rPr>
              <w:t>Internationalisation</w:t>
            </w:r>
          </w:p>
        </w:tc>
        <w:tc>
          <w:tcPr>
            <w:tcW w:w="1514" w:type="dxa"/>
            <w:vAlign w:val="center"/>
          </w:tcPr>
          <w:p w:rsidR="00674FC7" w:rsidRPr="001F5C35" w:rsidRDefault="00571B85" w:rsidP="001F5C35">
            <w:pPr>
              <w:jc w:val="center"/>
              <w:rPr>
                <w:rFonts w:ascii="Cambria" w:hAnsi="Cambria"/>
                <w:color w:val="000000"/>
              </w:rPr>
            </w:pPr>
            <w:r w:rsidRPr="001F5C35">
              <w:rPr>
                <w:rFonts w:ascii="Cambria" w:hAnsi="Cambria"/>
                <w:color w:val="000000"/>
              </w:rPr>
              <w:t>Anthony PIQUARD</w:t>
            </w:r>
          </w:p>
        </w:tc>
        <w:tc>
          <w:tcPr>
            <w:tcW w:w="2268" w:type="dxa"/>
            <w:vAlign w:val="center"/>
          </w:tcPr>
          <w:p w:rsidR="00674FC7" w:rsidRPr="001F5C35" w:rsidRDefault="00674FC7" w:rsidP="001F5C35">
            <w:pPr>
              <w:jc w:val="center"/>
              <w:rPr>
                <w:rFonts w:ascii="Cambria" w:hAnsi="Cambria"/>
                <w:color w:val="000000"/>
              </w:rPr>
            </w:pPr>
            <w:r w:rsidRPr="001F5C35">
              <w:rPr>
                <w:rFonts w:ascii="Cambria" w:hAnsi="Cambria"/>
                <w:color w:val="000000"/>
              </w:rPr>
              <w:t>Morceau de programme</w:t>
            </w:r>
          </w:p>
        </w:tc>
        <w:tc>
          <w:tcPr>
            <w:tcW w:w="1515" w:type="dxa"/>
            <w:vAlign w:val="center"/>
          </w:tcPr>
          <w:p w:rsidR="00674FC7" w:rsidRPr="001F5C35" w:rsidRDefault="00C74CFE" w:rsidP="00C74CFE">
            <w:pPr>
              <w:jc w:val="center"/>
              <w:rPr>
                <w:rFonts w:ascii="Cambria" w:hAnsi="Cambria"/>
                <w:color w:val="000000"/>
              </w:rPr>
            </w:pPr>
            <w:r>
              <w:rPr>
                <w:rFonts w:ascii="Cambria" w:hAnsi="Cambria"/>
                <w:color w:val="000000"/>
              </w:rPr>
              <w:t>19</w:t>
            </w:r>
            <w:r w:rsidR="00674FC7" w:rsidRPr="001F5C35">
              <w:rPr>
                <w:rFonts w:ascii="Cambria" w:hAnsi="Cambria"/>
                <w:color w:val="000000"/>
              </w:rPr>
              <w:t>/0</w:t>
            </w:r>
            <w:r>
              <w:rPr>
                <w:rFonts w:ascii="Cambria" w:hAnsi="Cambria"/>
                <w:color w:val="000000"/>
              </w:rPr>
              <w:t>3</w:t>
            </w:r>
            <w:r w:rsidR="00674FC7" w:rsidRPr="001F5C35">
              <w:rPr>
                <w:rFonts w:ascii="Cambria" w:hAnsi="Cambria"/>
                <w:color w:val="000000"/>
              </w:rPr>
              <w:t>/201</w:t>
            </w:r>
            <w:r>
              <w:rPr>
                <w:rFonts w:ascii="Cambria" w:hAnsi="Cambria"/>
                <w:color w:val="000000"/>
              </w:rPr>
              <w:t>7</w:t>
            </w:r>
          </w:p>
        </w:tc>
      </w:tr>
    </w:tbl>
    <w:p w:rsidR="00F159F2" w:rsidRDefault="00F159F2" w:rsidP="00935268"/>
    <w:p w:rsidR="00E560FE" w:rsidRDefault="00E560FE" w:rsidP="00E560FE"/>
    <w:p w:rsidR="00E560FE" w:rsidRDefault="00E560FE" w:rsidP="00E560FE"/>
    <w:p w:rsidR="00E560FE" w:rsidRDefault="00E560FE" w:rsidP="00E560FE"/>
    <w:p w:rsidR="00E560FE" w:rsidRDefault="00E560FE" w:rsidP="00E560FE"/>
    <w:p w:rsidR="00E560FE" w:rsidRDefault="00E560FE" w:rsidP="00E560FE"/>
    <w:p w:rsidR="00E560FE" w:rsidRDefault="00E560FE" w:rsidP="00E560FE"/>
    <w:p w:rsidR="00E560FE" w:rsidRDefault="00E560FE" w:rsidP="00E560FE"/>
    <w:p w:rsidR="00E560FE" w:rsidRDefault="00E560FE" w:rsidP="00E560FE"/>
    <w:p w:rsidR="00C552E3" w:rsidRDefault="00C552E3" w:rsidP="00E560FE"/>
    <w:p w:rsidR="00C552E3" w:rsidRDefault="00C552E3" w:rsidP="00E560FE"/>
    <w:p w:rsidR="00C552E3" w:rsidRDefault="00C552E3" w:rsidP="00E560FE"/>
    <w:p w:rsidR="00C552E3" w:rsidRDefault="00C552E3" w:rsidP="00E560FE"/>
    <w:p w:rsidR="00C552E3" w:rsidRDefault="00C552E3" w:rsidP="00E560FE"/>
    <w:p w:rsidR="00C552E3" w:rsidRDefault="00C552E3" w:rsidP="00E560FE"/>
    <w:p w:rsidR="00C552E3" w:rsidRDefault="00C552E3" w:rsidP="00E560FE"/>
    <w:p w:rsidR="00C552E3" w:rsidRDefault="00C552E3" w:rsidP="00E560FE"/>
    <w:p w:rsidR="00C552E3" w:rsidRDefault="00C552E3" w:rsidP="00E560FE"/>
    <w:p w:rsidR="00C552E3" w:rsidRDefault="00C552E3" w:rsidP="00E560FE"/>
    <w:p w:rsidR="00C552E3" w:rsidRDefault="00C552E3" w:rsidP="00E560FE"/>
    <w:p w:rsidR="00C552E3" w:rsidRDefault="00C552E3" w:rsidP="00E560FE"/>
    <w:p w:rsidR="00C552E3" w:rsidRDefault="00C552E3" w:rsidP="00E560FE"/>
    <w:p w:rsidR="00C552E3" w:rsidRDefault="00C552E3" w:rsidP="00E560FE"/>
    <w:p w:rsidR="00C552E3" w:rsidRDefault="00C552E3" w:rsidP="00E560FE"/>
    <w:p w:rsidR="00C552E3" w:rsidRDefault="00C552E3" w:rsidP="00E560FE"/>
    <w:p w:rsidR="00C552E3" w:rsidRDefault="00C552E3" w:rsidP="00E560FE"/>
    <w:p w:rsidR="00C552E3" w:rsidRDefault="00C552E3" w:rsidP="00E560FE"/>
    <w:p w:rsidR="00C552E3" w:rsidRDefault="00C552E3" w:rsidP="00E560FE"/>
    <w:p w:rsidR="00C552E3" w:rsidRDefault="00C552E3" w:rsidP="00E560FE"/>
    <w:p w:rsidR="00C552E3" w:rsidRDefault="00C552E3" w:rsidP="00E560FE"/>
    <w:p w:rsidR="00C552E3" w:rsidRDefault="00C552E3" w:rsidP="00E560FE"/>
    <w:p w:rsidR="00C552E3" w:rsidRDefault="00C552E3" w:rsidP="00E560FE"/>
    <w:p w:rsidR="006A2A4F" w:rsidRPr="006A2A4F" w:rsidRDefault="006A2A4F" w:rsidP="00E560FE">
      <w:pPr>
        <w:pStyle w:val="Titre2"/>
      </w:pPr>
      <w:bookmarkStart w:id="8" w:name="_Toc481403390"/>
      <w:r>
        <w:t>Tableau de synthèse</w:t>
      </w:r>
      <w:bookmarkEnd w:id="8"/>
    </w:p>
    <w:p w:rsidR="003A29F2" w:rsidRDefault="003A29F2" w:rsidP="003A29F2">
      <w:pPr>
        <w:pStyle w:val="Lgende"/>
        <w:keepNext/>
      </w:pPr>
      <w:r>
        <w:t>Tableau</w:t>
      </w:r>
      <w:r w:rsidR="002630A0">
        <w:t> </w:t>
      </w:r>
      <w:r>
        <w:fldChar w:fldCharType="begin"/>
      </w:r>
      <w:r>
        <w:instrText xml:space="preserve"> SEQ Tableau \* ARABIC </w:instrText>
      </w:r>
      <w:r>
        <w:fldChar w:fldCharType="separate"/>
      </w:r>
      <w:r w:rsidR="009271C0">
        <w:rPr>
          <w:noProof/>
        </w:rPr>
        <w:t>1</w:t>
      </w:r>
      <w:r>
        <w:fldChar w:fldCharType="end"/>
      </w:r>
      <w:r>
        <w:t xml:space="preserve"> </w:t>
      </w:r>
      <w:r w:rsidR="002630A0">
        <w:t>—</w:t>
      </w:r>
      <w:r>
        <w:t xml:space="preserve"> Liste des Lots</w:t>
      </w:r>
    </w:p>
    <w:tbl>
      <w:tblPr>
        <w:tblStyle w:val="Trameclaire-Accent1"/>
        <w:tblW w:w="5000" w:type="pct"/>
        <w:tblLook w:val="04A0" w:firstRow="1" w:lastRow="0" w:firstColumn="1" w:lastColumn="0" w:noHBand="0" w:noVBand="1"/>
      </w:tblPr>
      <w:tblGrid>
        <w:gridCol w:w="468"/>
        <w:gridCol w:w="3759"/>
        <w:gridCol w:w="1183"/>
        <w:gridCol w:w="962"/>
        <w:gridCol w:w="934"/>
        <w:gridCol w:w="1163"/>
        <w:gridCol w:w="1163"/>
      </w:tblGrid>
      <w:tr w:rsidR="00D214C2" w:rsidTr="00C04D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 w:type="pct"/>
          </w:tcPr>
          <w:p w:rsidR="00D214C2" w:rsidRDefault="00D214C2" w:rsidP="00C04D2A">
            <w:r>
              <w:t>#</w:t>
            </w:r>
          </w:p>
        </w:tc>
        <w:tc>
          <w:tcPr>
            <w:tcW w:w="2272" w:type="pct"/>
          </w:tcPr>
          <w:p w:rsidR="00D214C2" w:rsidRDefault="00D214C2" w:rsidP="00C04D2A">
            <w:pPr>
              <w:cnfStyle w:val="100000000000" w:firstRow="1" w:lastRow="0" w:firstColumn="0" w:lastColumn="0" w:oddVBand="0" w:evenVBand="0" w:oddHBand="0" w:evenHBand="0" w:firstRowFirstColumn="0" w:firstRowLastColumn="0" w:lastRowFirstColumn="0" w:lastRowLastColumn="0"/>
            </w:pPr>
            <w:r>
              <w:t xml:space="preserve">Titre du lot       </w:t>
            </w:r>
          </w:p>
        </w:tc>
        <w:tc>
          <w:tcPr>
            <w:tcW w:w="387" w:type="pct"/>
          </w:tcPr>
          <w:p w:rsidR="00D214C2" w:rsidRDefault="00D214C2" w:rsidP="00C04D2A">
            <w:pPr>
              <w:cnfStyle w:val="100000000000" w:firstRow="1" w:lastRow="0" w:firstColumn="0" w:lastColumn="0" w:oddVBand="0" w:evenVBand="0" w:oddHBand="0" w:evenHBand="0" w:firstRowFirstColumn="0" w:firstRowLastColumn="0" w:lastRowFirstColumn="0" w:lastRowLastColumn="0"/>
            </w:pPr>
            <w:r>
              <w:t xml:space="preserve">     Leader</w:t>
            </w:r>
          </w:p>
        </w:tc>
        <w:tc>
          <w:tcPr>
            <w:tcW w:w="691" w:type="pct"/>
          </w:tcPr>
          <w:p w:rsidR="00D214C2" w:rsidRDefault="00D214C2" w:rsidP="00C04D2A">
            <w:pPr>
              <w:cnfStyle w:val="100000000000" w:firstRow="1" w:lastRow="0" w:firstColumn="0" w:lastColumn="0" w:oddVBand="0" w:evenVBand="0" w:oddHBand="0" w:evenHBand="0" w:firstRowFirstColumn="0" w:firstRowLastColumn="0" w:lastRowFirstColumn="0" w:lastRowLastColumn="0"/>
            </w:pPr>
          </w:p>
        </w:tc>
        <w:tc>
          <w:tcPr>
            <w:tcW w:w="516" w:type="pct"/>
          </w:tcPr>
          <w:p w:rsidR="00D214C2" w:rsidRDefault="00D214C2" w:rsidP="00C04D2A">
            <w:pPr>
              <w:cnfStyle w:val="100000000000" w:firstRow="1" w:lastRow="0" w:firstColumn="0" w:lastColumn="0" w:oddVBand="0" w:evenVBand="0" w:oddHBand="0" w:evenHBand="0" w:firstRowFirstColumn="0" w:firstRowLastColumn="0" w:lastRowFirstColumn="0" w:lastRowLastColumn="0"/>
            </w:pPr>
            <w:r>
              <w:t>Budget</w:t>
            </w:r>
          </w:p>
        </w:tc>
        <w:tc>
          <w:tcPr>
            <w:tcW w:w="516" w:type="pct"/>
          </w:tcPr>
          <w:p w:rsidR="00D214C2" w:rsidRDefault="00D214C2" w:rsidP="00C04D2A">
            <w:pPr>
              <w:cnfStyle w:val="100000000000" w:firstRow="1" w:lastRow="0" w:firstColumn="0" w:lastColumn="0" w:oddVBand="0" w:evenVBand="0" w:oddHBand="0" w:evenHBand="0" w:firstRowFirstColumn="0" w:firstRowLastColumn="0" w:lastRowFirstColumn="0" w:lastRowLastColumn="0"/>
            </w:pPr>
            <w:r>
              <w:t>Début</w:t>
            </w:r>
          </w:p>
        </w:tc>
        <w:tc>
          <w:tcPr>
            <w:tcW w:w="366" w:type="pct"/>
          </w:tcPr>
          <w:p w:rsidR="00D214C2" w:rsidRDefault="00D214C2" w:rsidP="00C04D2A">
            <w:pPr>
              <w:cnfStyle w:val="100000000000" w:firstRow="1" w:lastRow="0" w:firstColumn="0" w:lastColumn="0" w:oddVBand="0" w:evenVBand="0" w:oddHBand="0" w:evenHBand="0" w:firstRowFirstColumn="0" w:firstRowLastColumn="0" w:lastRowFirstColumn="0" w:lastRowLastColumn="0"/>
            </w:pPr>
            <w:r>
              <w:t>Fin</w:t>
            </w:r>
          </w:p>
        </w:tc>
      </w:tr>
      <w:tr w:rsidR="00D214C2" w:rsidTr="00C04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 w:type="pct"/>
          </w:tcPr>
          <w:p w:rsidR="00D214C2" w:rsidRDefault="00D214C2" w:rsidP="00C04D2A">
            <w:r>
              <w:lastRenderedPageBreak/>
              <w:t>L0</w:t>
            </w:r>
          </w:p>
        </w:tc>
        <w:tc>
          <w:tcPr>
            <w:tcW w:w="2272" w:type="pct"/>
          </w:tcPr>
          <w:p w:rsidR="00D214C2" w:rsidRDefault="00D214C2" w:rsidP="00C04D2A">
            <w:pPr>
              <w:cnfStyle w:val="000000100000" w:firstRow="0" w:lastRow="0" w:firstColumn="0" w:lastColumn="0" w:oddVBand="0" w:evenVBand="0" w:oddHBand="1" w:evenHBand="0" w:firstRowFirstColumn="0" w:firstRowLastColumn="0" w:lastRowFirstColumn="0" w:lastRowLastColumn="0"/>
            </w:pPr>
            <w:r>
              <w:t>Coordination et gestion de projet</w:t>
            </w:r>
          </w:p>
        </w:tc>
        <w:tc>
          <w:tcPr>
            <w:tcW w:w="387" w:type="pct"/>
          </w:tcPr>
          <w:p w:rsidR="00D214C2" w:rsidRDefault="00D214C2" w:rsidP="00C04D2A">
            <w:pPr>
              <w:cnfStyle w:val="000000100000" w:firstRow="0" w:lastRow="0" w:firstColumn="0" w:lastColumn="0" w:oddVBand="0" w:evenVBand="0" w:oddHBand="1" w:evenHBand="0" w:firstRowFirstColumn="0" w:firstRowLastColumn="0" w:lastRowFirstColumn="0" w:lastRowLastColumn="0"/>
            </w:pPr>
            <w:r>
              <w:t xml:space="preserve">    Yassine</w:t>
            </w:r>
          </w:p>
        </w:tc>
        <w:tc>
          <w:tcPr>
            <w:tcW w:w="691" w:type="pct"/>
          </w:tcPr>
          <w:p w:rsidR="00D214C2" w:rsidRDefault="00D214C2" w:rsidP="00881AD8">
            <w:pPr>
              <w:cnfStyle w:val="000000100000" w:firstRow="0" w:lastRow="0" w:firstColumn="0" w:lastColumn="0" w:oddVBand="0" w:evenVBand="0" w:oddHBand="1" w:evenHBand="0" w:firstRowFirstColumn="0" w:firstRowLastColumn="0" w:lastRowFirstColumn="0" w:lastRowLastColumn="0"/>
            </w:pPr>
            <w:r>
              <w:t>J</w:t>
            </w:r>
            <w:r w:rsidR="00881AD8">
              <w:t>RAD</w:t>
            </w:r>
          </w:p>
        </w:tc>
        <w:tc>
          <w:tcPr>
            <w:tcW w:w="516" w:type="pct"/>
          </w:tcPr>
          <w:p w:rsidR="00D214C2" w:rsidRDefault="007C1C96" w:rsidP="00C04D2A">
            <w:pPr>
              <w:cnfStyle w:val="000000100000" w:firstRow="0" w:lastRow="0" w:firstColumn="0" w:lastColumn="0" w:oddVBand="0" w:evenVBand="0" w:oddHBand="1" w:evenHBand="0" w:firstRowFirstColumn="0" w:firstRowLastColumn="0" w:lastRowFirstColumn="0" w:lastRowLastColumn="0"/>
            </w:pPr>
            <w:r>
              <w:t>15</w:t>
            </w:r>
            <w:r w:rsidR="00041AB8">
              <w:t> h</w:t>
            </w:r>
          </w:p>
        </w:tc>
        <w:tc>
          <w:tcPr>
            <w:tcW w:w="516" w:type="pct"/>
          </w:tcPr>
          <w:p w:rsidR="00D214C2" w:rsidRDefault="00D214C2" w:rsidP="00C04D2A">
            <w:pPr>
              <w:cnfStyle w:val="000000100000" w:firstRow="0" w:lastRow="0" w:firstColumn="0" w:lastColumn="0" w:oddVBand="0" w:evenVBand="0" w:oddHBand="1" w:evenHBand="0" w:firstRowFirstColumn="0" w:firstRowLastColumn="0" w:lastRowFirstColumn="0" w:lastRowLastColumn="0"/>
            </w:pPr>
            <w:r>
              <w:t>30/01/17</w:t>
            </w:r>
          </w:p>
        </w:tc>
        <w:tc>
          <w:tcPr>
            <w:tcW w:w="366" w:type="pct"/>
          </w:tcPr>
          <w:p w:rsidR="00D214C2" w:rsidRDefault="006A25CD" w:rsidP="00C04D2A">
            <w:pPr>
              <w:cnfStyle w:val="000000100000" w:firstRow="0" w:lastRow="0" w:firstColumn="0" w:lastColumn="0" w:oddVBand="0" w:evenVBand="0" w:oddHBand="1" w:evenHBand="0" w:firstRowFirstColumn="0" w:firstRowLastColumn="0" w:lastRowFirstColumn="0" w:lastRowLastColumn="0"/>
            </w:pPr>
            <w:r>
              <w:t>01</w:t>
            </w:r>
            <w:r w:rsidR="00D214C2">
              <w:t>/02/17</w:t>
            </w:r>
          </w:p>
        </w:tc>
      </w:tr>
      <w:tr w:rsidR="00D214C2" w:rsidTr="00C04D2A">
        <w:tc>
          <w:tcPr>
            <w:cnfStyle w:val="001000000000" w:firstRow="0" w:lastRow="0" w:firstColumn="1" w:lastColumn="0" w:oddVBand="0" w:evenVBand="0" w:oddHBand="0" w:evenHBand="0" w:firstRowFirstColumn="0" w:firstRowLastColumn="0" w:lastRowFirstColumn="0" w:lastRowLastColumn="0"/>
            <w:tcW w:w="252" w:type="pct"/>
          </w:tcPr>
          <w:p w:rsidR="00D214C2" w:rsidRDefault="00D214C2" w:rsidP="00C04D2A">
            <w:r>
              <w:t>L1</w:t>
            </w:r>
          </w:p>
        </w:tc>
        <w:tc>
          <w:tcPr>
            <w:tcW w:w="2272" w:type="pct"/>
          </w:tcPr>
          <w:p w:rsidR="00D214C2" w:rsidRDefault="00D214C2" w:rsidP="00C04D2A">
            <w:pPr>
              <w:cnfStyle w:val="000000000000" w:firstRow="0" w:lastRow="0" w:firstColumn="0" w:lastColumn="0" w:oddVBand="0" w:evenVBand="0" w:oddHBand="0" w:evenHBand="0" w:firstRowFirstColumn="0" w:firstRowLastColumn="0" w:lastRowFirstColumn="0" w:lastRowLastColumn="0"/>
            </w:pPr>
            <w:r>
              <w:t>Conception</w:t>
            </w:r>
          </w:p>
        </w:tc>
        <w:tc>
          <w:tcPr>
            <w:tcW w:w="387" w:type="pct"/>
          </w:tcPr>
          <w:p w:rsidR="00D214C2" w:rsidRDefault="00881AD8" w:rsidP="00881AD8">
            <w:pPr>
              <w:cnfStyle w:val="000000000000" w:firstRow="0" w:lastRow="0" w:firstColumn="0" w:lastColumn="0" w:oddVBand="0" w:evenVBand="0" w:oddHBand="0" w:evenHBand="0" w:firstRowFirstColumn="0" w:firstRowLastColumn="0" w:lastRowFirstColumn="0" w:lastRowLastColumn="0"/>
            </w:pPr>
            <w:r>
              <w:t>Abdoullah</w:t>
            </w:r>
          </w:p>
        </w:tc>
        <w:tc>
          <w:tcPr>
            <w:tcW w:w="691" w:type="pct"/>
          </w:tcPr>
          <w:p w:rsidR="00D214C2" w:rsidRDefault="00565BD2" w:rsidP="00C04D2A">
            <w:pPr>
              <w:cnfStyle w:val="000000000000" w:firstRow="0" w:lastRow="0" w:firstColumn="0" w:lastColumn="0" w:oddVBand="0" w:evenVBand="0" w:oddHBand="0" w:evenHBand="0" w:firstRowFirstColumn="0" w:firstRowLastColumn="0" w:lastRowFirstColumn="0" w:lastRowLastColumn="0"/>
            </w:pPr>
            <w:r>
              <w:t>REZGUI</w:t>
            </w:r>
          </w:p>
        </w:tc>
        <w:tc>
          <w:tcPr>
            <w:tcW w:w="516" w:type="pct"/>
          </w:tcPr>
          <w:p w:rsidR="00D214C2" w:rsidRDefault="00D214C2" w:rsidP="00C04D2A">
            <w:pPr>
              <w:cnfStyle w:val="000000000000" w:firstRow="0" w:lastRow="0" w:firstColumn="0" w:lastColumn="0" w:oddVBand="0" w:evenVBand="0" w:oddHBand="0" w:evenHBand="0" w:firstRowFirstColumn="0" w:firstRowLastColumn="0" w:lastRowFirstColumn="0" w:lastRowLastColumn="0"/>
            </w:pPr>
            <w:r>
              <w:t>80</w:t>
            </w:r>
            <w:r w:rsidR="00041AB8">
              <w:t> h</w:t>
            </w:r>
          </w:p>
        </w:tc>
        <w:tc>
          <w:tcPr>
            <w:tcW w:w="516" w:type="pct"/>
          </w:tcPr>
          <w:p w:rsidR="00D214C2" w:rsidRDefault="00D214C2" w:rsidP="00C04D2A">
            <w:pPr>
              <w:cnfStyle w:val="000000000000" w:firstRow="0" w:lastRow="0" w:firstColumn="0" w:lastColumn="0" w:oddVBand="0" w:evenVBand="0" w:oddHBand="0" w:evenHBand="0" w:firstRowFirstColumn="0" w:firstRowLastColumn="0" w:lastRowFirstColumn="0" w:lastRowLastColumn="0"/>
            </w:pPr>
            <w:r>
              <w:t>02/02/17</w:t>
            </w:r>
          </w:p>
        </w:tc>
        <w:tc>
          <w:tcPr>
            <w:tcW w:w="366" w:type="pct"/>
          </w:tcPr>
          <w:p w:rsidR="00D214C2" w:rsidRDefault="006A25CD" w:rsidP="006A25CD">
            <w:pPr>
              <w:cnfStyle w:val="000000000000" w:firstRow="0" w:lastRow="0" w:firstColumn="0" w:lastColumn="0" w:oddVBand="0" w:evenVBand="0" w:oddHBand="0" w:evenHBand="0" w:firstRowFirstColumn="0" w:firstRowLastColumn="0" w:lastRowFirstColumn="0" w:lastRowLastColumn="0"/>
            </w:pPr>
            <w:r>
              <w:t>20</w:t>
            </w:r>
            <w:r w:rsidR="00D214C2">
              <w:t>/</w:t>
            </w:r>
            <w:r>
              <w:t>02/17</w:t>
            </w:r>
          </w:p>
        </w:tc>
      </w:tr>
      <w:tr w:rsidR="00D214C2" w:rsidTr="00C04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 w:type="pct"/>
          </w:tcPr>
          <w:p w:rsidR="00D214C2" w:rsidRDefault="00D214C2" w:rsidP="00C04D2A">
            <w:r>
              <w:t xml:space="preserve">L2 </w:t>
            </w:r>
          </w:p>
        </w:tc>
        <w:tc>
          <w:tcPr>
            <w:tcW w:w="2272" w:type="pct"/>
          </w:tcPr>
          <w:p w:rsidR="00D214C2" w:rsidRDefault="00D214C2" w:rsidP="00C04D2A">
            <w:pPr>
              <w:cnfStyle w:val="000000100000" w:firstRow="0" w:lastRow="0" w:firstColumn="0" w:lastColumn="0" w:oddVBand="0" w:evenVBand="0" w:oddHBand="1" w:evenHBand="0" w:firstRowFirstColumn="0" w:firstRowLastColumn="0" w:lastRowFirstColumn="0" w:lastRowLastColumn="0"/>
            </w:pPr>
            <w:r>
              <w:t>Administration et authentification</w:t>
            </w:r>
          </w:p>
        </w:tc>
        <w:tc>
          <w:tcPr>
            <w:tcW w:w="387" w:type="pct"/>
          </w:tcPr>
          <w:p w:rsidR="00D214C2" w:rsidRDefault="00D214C2" w:rsidP="00C04D2A">
            <w:pPr>
              <w:cnfStyle w:val="000000100000" w:firstRow="0" w:lastRow="0" w:firstColumn="0" w:lastColumn="0" w:oddVBand="0" w:evenVBand="0" w:oddHBand="1" w:evenHBand="0" w:firstRowFirstColumn="0" w:firstRowLastColumn="0" w:lastRowFirstColumn="0" w:lastRowLastColumn="0"/>
            </w:pPr>
            <w:r>
              <w:t>Abdoullah</w:t>
            </w:r>
          </w:p>
        </w:tc>
        <w:tc>
          <w:tcPr>
            <w:tcW w:w="691" w:type="pct"/>
          </w:tcPr>
          <w:p w:rsidR="00D214C2" w:rsidRDefault="00565BD2" w:rsidP="00C04D2A">
            <w:pPr>
              <w:cnfStyle w:val="000000100000" w:firstRow="0" w:lastRow="0" w:firstColumn="0" w:lastColumn="0" w:oddVBand="0" w:evenVBand="0" w:oddHBand="1" w:evenHBand="0" w:firstRowFirstColumn="0" w:firstRowLastColumn="0" w:lastRowFirstColumn="0" w:lastRowLastColumn="0"/>
            </w:pPr>
            <w:r>
              <w:t>REZGUI</w:t>
            </w:r>
          </w:p>
        </w:tc>
        <w:tc>
          <w:tcPr>
            <w:tcW w:w="516" w:type="pct"/>
          </w:tcPr>
          <w:p w:rsidR="00D214C2" w:rsidRDefault="00205466" w:rsidP="00C04D2A">
            <w:pPr>
              <w:cnfStyle w:val="000000100000" w:firstRow="0" w:lastRow="0" w:firstColumn="0" w:lastColumn="0" w:oddVBand="0" w:evenVBand="0" w:oddHBand="1" w:evenHBand="0" w:firstRowFirstColumn="0" w:firstRowLastColumn="0" w:lastRowFirstColumn="0" w:lastRowLastColumn="0"/>
            </w:pPr>
            <w:r>
              <w:t>75</w:t>
            </w:r>
            <w:r w:rsidR="00041AB8">
              <w:t> h</w:t>
            </w:r>
          </w:p>
        </w:tc>
        <w:tc>
          <w:tcPr>
            <w:tcW w:w="516" w:type="pct"/>
          </w:tcPr>
          <w:p w:rsidR="00D214C2" w:rsidRDefault="006A25CD" w:rsidP="00C04D2A">
            <w:pPr>
              <w:cnfStyle w:val="000000100000" w:firstRow="0" w:lastRow="0" w:firstColumn="0" w:lastColumn="0" w:oddVBand="0" w:evenVBand="0" w:oddHBand="1" w:evenHBand="0" w:firstRowFirstColumn="0" w:firstRowLastColumn="0" w:lastRowFirstColumn="0" w:lastRowLastColumn="0"/>
            </w:pPr>
            <w:r>
              <w:t>21</w:t>
            </w:r>
            <w:r w:rsidR="00D214C2">
              <w:t>/02/17</w:t>
            </w:r>
          </w:p>
        </w:tc>
        <w:tc>
          <w:tcPr>
            <w:tcW w:w="366" w:type="pct"/>
          </w:tcPr>
          <w:p w:rsidR="00D214C2" w:rsidRDefault="006A25CD" w:rsidP="006A25CD">
            <w:pPr>
              <w:cnfStyle w:val="000000100000" w:firstRow="0" w:lastRow="0" w:firstColumn="0" w:lastColumn="0" w:oddVBand="0" w:evenVBand="0" w:oddHBand="1" w:evenHBand="0" w:firstRowFirstColumn="0" w:firstRowLastColumn="0" w:lastRowFirstColumn="0" w:lastRowLastColumn="0"/>
            </w:pPr>
            <w:r>
              <w:t>14/03/17</w:t>
            </w:r>
          </w:p>
        </w:tc>
      </w:tr>
      <w:tr w:rsidR="00D214C2" w:rsidTr="00C04D2A">
        <w:tc>
          <w:tcPr>
            <w:cnfStyle w:val="001000000000" w:firstRow="0" w:lastRow="0" w:firstColumn="1" w:lastColumn="0" w:oddVBand="0" w:evenVBand="0" w:oddHBand="0" w:evenHBand="0" w:firstRowFirstColumn="0" w:firstRowLastColumn="0" w:lastRowFirstColumn="0" w:lastRowLastColumn="0"/>
            <w:tcW w:w="252" w:type="pct"/>
          </w:tcPr>
          <w:p w:rsidR="00D214C2" w:rsidRDefault="00D214C2" w:rsidP="00C04D2A">
            <w:r>
              <w:t>L3</w:t>
            </w:r>
          </w:p>
        </w:tc>
        <w:tc>
          <w:tcPr>
            <w:tcW w:w="2272" w:type="pct"/>
          </w:tcPr>
          <w:p w:rsidR="00D214C2" w:rsidRDefault="00D214C2" w:rsidP="00C04D2A">
            <w:pPr>
              <w:cnfStyle w:val="000000000000" w:firstRow="0" w:lastRow="0" w:firstColumn="0" w:lastColumn="0" w:oddVBand="0" w:evenVBand="0" w:oddHBand="0" w:evenHBand="0" w:firstRowFirstColumn="0" w:firstRowLastColumn="0" w:lastRowFirstColumn="0" w:lastRowLastColumn="0"/>
            </w:pPr>
            <w:r>
              <w:t>Système de jeu</w:t>
            </w:r>
          </w:p>
        </w:tc>
        <w:tc>
          <w:tcPr>
            <w:tcW w:w="387" w:type="pct"/>
          </w:tcPr>
          <w:p w:rsidR="00D214C2" w:rsidRDefault="00D214C2" w:rsidP="00C04D2A">
            <w:pPr>
              <w:cnfStyle w:val="000000000000" w:firstRow="0" w:lastRow="0" w:firstColumn="0" w:lastColumn="0" w:oddVBand="0" w:evenVBand="0" w:oddHBand="0" w:evenHBand="0" w:firstRowFirstColumn="0" w:firstRowLastColumn="0" w:lastRowFirstColumn="0" w:lastRowLastColumn="0"/>
            </w:pPr>
            <w:r>
              <w:t xml:space="preserve">    Yassine</w:t>
            </w:r>
          </w:p>
        </w:tc>
        <w:tc>
          <w:tcPr>
            <w:tcW w:w="691" w:type="pct"/>
          </w:tcPr>
          <w:p w:rsidR="00D214C2" w:rsidRDefault="00565BD2" w:rsidP="00C04D2A">
            <w:pPr>
              <w:cnfStyle w:val="000000000000" w:firstRow="0" w:lastRow="0" w:firstColumn="0" w:lastColumn="0" w:oddVBand="0" w:evenVBand="0" w:oddHBand="0" w:evenHBand="0" w:firstRowFirstColumn="0" w:firstRowLastColumn="0" w:lastRowFirstColumn="0" w:lastRowLastColumn="0"/>
            </w:pPr>
            <w:r>
              <w:t>JRAD</w:t>
            </w:r>
          </w:p>
        </w:tc>
        <w:tc>
          <w:tcPr>
            <w:tcW w:w="516" w:type="pct"/>
          </w:tcPr>
          <w:p w:rsidR="00D214C2" w:rsidRDefault="00D214C2" w:rsidP="00C04D2A">
            <w:pPr>
              <w:cnfStyle w:val="000000000000" w:firstRow="0" w:lastRow="0" w:firstColumn="0" w:lastColumn="0" w:oddVBand="0" w:evenVBand="0" w:oddHBand="0" w:evenHBand="0" w:firstRowFirstColumn="0" w:firstRowLastColumn="0" w:lastRowFirstColumn="0" w:lastRowLastColumn="0"/>
            </w:pPr>
            <w:r>
              <w:t>110</w:t>
            </w:r>
            <w:r w:rsidR="00041AB8">
              <w:t> h</w:t>
            </w:r>
          </w:p>
        </w:tc>
        <w:tc>
          <w:tcPr>
            <w:tcW w:w="516" w:type="pct"/>
          </w:tcPr>
          <w:p w:rsidR="00D214C2" w:rsidRDefault="00D214C2" w:rsidP="006A25CD">
            <w:pPr>
              <w:cnfStyle w:val="000000000000" w:firstRow="0" w:lastRow="0" w:firstColumn="0" w:lastColumn="0" w:oddVBand="0" w:evenVBand="0" w:oddHBand="0" w:evenHBand="0" w:firstRowFirstColumn="0" w:firstRowLastColumn="0" w:lastRowFirstColumn="0" w:lastRowLastColumn="0"/>
            </w:pPr>
            <w:r>
              <w:t>0</w:t>
            </w:r>
            <w:r w:rsidR="006A25CD">
              <w:t>7</w:t>
            </w:r>
            <w:r>
              <w:t>/0</w:t>
            </w:r>
            <w:r w:rsidR="006A25CD">
              <w:t>3</w:t>
            </w:r>
            <w:r>
              <w:t>/17</w:t>
            </w:r>
          </w:p>
        </w:tc>
        <w:tc>
          <w:tcPr>
            <w:tcW w:w="366" w:type="pct"/>
          </w:tcPr>
          <w:p w:rsidR="00D214C2" w:rsidRDefault="006A25CD" w:rsidP="006A25CD">
            <w:pPr>
              <w:cnfStyle w:val="000000000000" w:firstRow="0" w:lastRow="0" w:firstColumn="0" w:lastColumn="0" w:oddVBand="0" w:evenVBand="0" w:oddHBand="0" w:evenHBand="0" w:firstRowFirstColumn="0" w:firstRowLastColumn="0" w:lastRowFirstColumn="0" w:lastRowLastColumn="0"/>
            </w:pPr>
            <w:r>
              <w:t>31/03/17</w:t>
            </w:r>
          </w:p>
        </w:tc>
      </w:tr>
      <w:tr w:rsidR="00D214C2" w:rsidTr="00C04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 w:type="pct"/>
          </w:tcPr>
          <w:p w:rsidR="00D214C2" w:rsidRDefault="00D214C2" w:rsidP="00C04D2A">
            <w:r>
              <w:t>L4</w:t>
            </w:r>
          </w:p>
        </w:tc>
        <w:tc>
          <w:tcPr>
            <w:tcW w:w="2272" w:type="pct"/>
          </w:tcPr>
          <w:p w:rsidR="00D214C2" w:rsidRDefault="00D214C2" w:rsidP="00C04D2A">
            <w:pPr>
              <w:cnfStyle w:val="000000100000" w:firstRow="0" w:lastRow="0" w:firstColumn="0" w:lastColumn="0" w:oddVBand="0" w:evenVBand="0" w:oddHBand="1" w:evenHBand="0" w:firstRowFirstColumn="0" w:firstRowLastColumn="0" w:lastRowFirstColumn="0" w:lastRowLastColumn="0"/>
            </w:pPr>
            <w:r>
              <w:t>IHM</w:t>
            </w:r>
          </w:p>
        </w:tc>
        <w:tc>
          <w:tcPr>
            <w:tcW w:w="387" w:type="pct"/>
          </w:tcPr>
          <w:p w:rsidR="00D214C2" w:rsidRDefault="00D214C2" w:rsidP="00C04D2A">
            <w:pPr>
              <w:cnfStyle w:val="000000100000" w:firstRow="0" w:lastRow="0" w:firstColumn="0" w:lastColumn="0" w:oddVBand="0" w:evenVBand="0" w:oddHBand="1" w:evenHBand="0" w:firstRowFirstColumn="0" w:firstRowLastColumn="0" w:lastRowFirstColumn="0" w:lastRowLastColumn="0"/>
            </w:pPr>
            <w:r>
              <w:t xml:space="preserve">      Adrien</w:t>
            </w:r>
          </w:p>
        </w:tc>
        <w:tc>
          <w:tcPr>
            <w:tcW w:w="691" w:type="pct"/>
          </w:tcPr>
          <w:p w:rsidR="00D214C2" w:rsidRDefault="00565BD2" w:rsidP="00C04D2A">
            <w:pPr>
              <w:cnfStyle w:val="000000100000" w:firstRow="0" w:lastRow="0" w:firstColumn="0" w:lastColumn="0" w:oddVBand="0" w:evenVBand="0" w:oddHBand="1" w:evenHBand="0" w:firstRowFirstColumn="0" w:firstRowLastColumn="0" w:lastRowFirstColumn="0" w:lastRowLastColumn="0"/>
            </w:pPr>
            <w:r>
              <w:t>ZOCCO</w:t>
            </w:r>
          </w:p>
        </w:tc>
        <w:tc>
          <w:tcPr>
            <w:tcW w:w="516" w:type="pct"/>
          </w:tcPr>
          <w:p w:rsidR="00D214C2" w:rsidRDefault="00D214C2" w:rsidP="00C04D2A">
            <w:pPr>
              <w:cnfStyle w:val="000000100000" w:firstRow="0" w:lastRow="0" w:firstColumn="0" w:lastColumn="0" w:oddVBand="0" w:evenVBand="0" w:oddHBand="1" w:evenHBand="0" w:firstRowFirstColumn="0" w:firstRowLastColumn="0" w:lastRowFirstColumn="0" w:lastRowLastColumn="0"/>
            </w:pPr>
            <w:r>
              <w:t>80</w:t>
            </w:r>
            <w:r w:rsidR="00041AB8">
              <w:t> h</w:t>
            </w:r>
          </w:p>
        </w:tc>
        <w:tc>
          <w:tcPr>
            <w:tcW w:w="516" w:type="pct"/>
          </w:tcPr>
          <w:p w:rsidR="00D214C2" w:rsidRDefault="00723E09" w:rsidP="00723E09">
            <w:pPr>
              <w:cnfStyle w:val="000000100000" w:firstRow="0" w:lastRow="0" w:firstColumn="0" w:lastColumn="0" w:oddVBand="0" w:evenVBand="0" w:oddHBand="1" w:evenHBand="0" w:firstRowFirstColumn="0" w:firstRowLastColumn="0" w:lastRowFirstColumn="0" w:lastRowLastColumn="0"/>
            </w:pPr>
            <w:r>
              <w:t>24</w:t>
            </w:r>
            <w:r w:rsidR="00D214C2">
              <w:t>/0</w:t>
            </w:r>
            <w:r>
              <w:t>2</w:t>
            </w:r>
            <w:r w:rsidR="00D214C2">
              <w:t>/17</w:t>
            </w:r>
          </w:p>
        </w:tc>
        <w:tc>
          <w:tcPr>
            <w:tcW w:w="366" w:type="pct"/>
          </w:tcPr>
          <w:p w:rsidR="00D214C2" w:rsidRDefault="00723E09" w:rsidP="00723E09">
            <w:pPr>
              <w:cnfStyle w:val="000000100000" w:firstRow="0" w:lastRow="0" w:firstColumn="0" w:lastColumn="0" w:oddVBand="0" w:evenVBand="0" w:oddHBand="1" w:evenHBand="0" w:firstRowFirstColumn="0" w:firstRowLastColumn="0" w:lastRowFirstColumn="0" w:lastRowLastColumn="0"/>
            </w:pPr>
            <w:r>
              <w:t>20</w:t>
            </w:r>
            <w:r w:rsidR="006A25CD">
              <w:t>/</w:t>
            </w:r>
            <w:r>
              <w:t>03</w:t>
            </w:r>
            <w:r w:rsidR="006A25CD">
              <w:t>/17</w:t>
            </w:r>
          </w:p>
        </w:tc>
      </w:tr>
      <w:tr w:rsidR="00D214C2" w:rsidTr="00C04D2A">
        <w:tc>
          <w:tcPr>
            <w:cnfStyle w:val="001000000000" w:firstRow="0" w:lastRow="0" w:firstColumn="1" w:lastColumn="0" w:oddVBand="0" w:evenVBand="0" w:oddHBand="0" w:evenHBand="0" w:firstRowFirstColumn="0" w:firstRowLastColumn="0" w:lastRowFirstColumn="0" w:lastRowLastColumn="0"/>
            <w:tcW w:w="3602" w:type="pct"/>
            <w:gridSpan w:val="4"/>
          </w:tcPr>
          <w:p w:rsidR="00D214C2" w:rsidRDefault="00D214C2" w:rsidP="00C04D2A">
            <w:pPr>
              <w:jc w:val="right"/>
            </w:pPr>
            <w:r>
              <w:t>Total :</w:t>
            </w:r>
          </w:p>
        </w:tc>
        <w:tc>
          <w:tcPr>
            <w:tcW w:w="1398" w:type="pct"/>
            <w:gridSpan w:val="3"/>
          </w:tcPr>
          <w:p w:rsidR="00D214C2" w:rsidRDefault="00D214C2" w:rsidP="00C04D2A">
            <w:pPr>
              <w:jc w:val="left"/>
              <w:cnfStyle w:val="000000000000" w:firstRow="0" w:lastRow="0" w:firstColumn="0" w:lastColumn="0" w:oddVBand="0" w:evenVBand="0" w:oddHBand="0" w:evenHBand="0" w:firstRowFirstColumn="0" w:firstRowLastColumn="0" w:lastRowFirstColumn="0" w:lastRowLastColumn="0"/>
            </w:pPr>
            <w:r>
              <w:t>360</w:t>
            </w:r>
            <w:r w:rsidR="00041AB8">
              <w:t> h</w:t>
            </w:r>
            <w:r>
              <w:t xml:space="preserve"> </w:t>
            </w:r>
          </w:p>
        </w:tc>
      </w:tr>
    </w:tbl>
    <w:p w:rsidR="0077212F" w:rsidRPr="0077212F" w:rsidRDefault="0077212F" w:rsidP="0077212F"/>
    <w:p w:rsidR="004D0091" w:rsidRDefault="00D4179A" w:rsidP="00E560FE">
      <w:pPr>
        <w:pStyle w:val="Titre2"/>
      </w:pPr>
      <w:bookmarkStart w:id="9" w:name="_Toc481403391"/>
      <w:r>
        <w:t>Livrables associés au projet</w:t>
      </w:r>
      <w:bookmarkEnd w:id="9"/>
    </w:p>
    <w:p w:rsidR="00D4179A" w:rsidRDefault="00D4179A" w:rsidP="00D4179A">
      <w:pPr>
        <w:pStyle w:val="Lgende"/>
        <w:keepNext/>
      </w:pPr>
      <w:r>
        <w:t>Tableau</w:t>
      </w:r>
      <w:r w:rsidR="002630A0">
        <w:t> </w:t>
      </w:r>
      <w:r>
        <w:fldChar w:fldCharType="begin"/>
      </w:r>
      <w:r>
        <w:instrText xml:space="preserve"> SEQ Tableau \* ARABIC </w:instrText>
      </w:r>
      <w:r>
        <w:fldChar w:fldCharType="separate"/>
      </w:r>
      <w:r w:rsidR="009271C0">
        <w:rPr>
          <w:noProof/>
        </w:rPr>
        <w:t>2</w:t>
      </w:r>
      <w:r>
        <w:fldChar w:fldCharType="end"/>
      </w:r>
      <w:r>
        <w:t xml:space="preserve"> </w:t>
      </w:r>
      <w:r w:rsidR="002630A0">
        <w:t>—</w:t>
      </w:r>
      <w:r>
        <w:t xml:space="preserve"> Liste des livrables</w:t>
      </w:r>
    </w:p>
    <w:tbl>
      <w:tblPr>
        <w:tblStyle w:val="Trameclaire-Accent1"/>
        <w:tblW w:w="9923" w:type="dxa"/>
        <w:tblLayout w:type="fixed"/>
        <w:tblLook w:val="04A0" w:firstRow="1" w:lastRow="0" w:firstColumn="1" w:lastColumn="0" w:noHBand="0" w:noVBand="1"/>
      </w:tblPr>
      <w:tblGrid>
        <w:gridCol w:w="993"/>
        <w:gridCol w:w="2976"/>
        <w:gridCol w:w="1113"/>
        <w:gridCol w:w="66"/>
        <w:gridCol w:w="2790"/>
        <w:gridCol w:w="1985"/>
      </w:tblGrid>
      <w:tr w:rsidR="000E1771" w:rsidTr="000E17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0E1771" w:rsidRDefault="000E1771" w:rsidP="00BC1171">
            <w:pPr>
              <w:jc w:val="left"/>
            </w:pPr>
            <w:r>
              <w:t>#</w:t>
            </w:r>
          </w:p>
        </w:tc>
        <w:tc>
          <w:tcPr>
            <w:tcW w:w="2976" w:type="dxa"/>
          </w:tcPr>
          <w:p w:rsidR="000E1771" w:rsidRDefault="000E1771" w:rsidP="00BC1171">
            <w:pPr>
              <w:jc w:val="left"/>
              <w:cnfStyle w:val="100000000000" w:firstRow="1" w:lastRow="0" w:firstColumn="0" w:lastColumn="0" w:oddVBand="0" w:evenVBand="0" w:oddHBand="0" w:evenHBand="0" w:firstRowFirstColumn="0" w:firstRowLastColumn="0" w:lastRowFirstColumn="0" w:lastRowLastColumn="0"/>
            </w:pPr>
            <w:r>
              <w:t>Titre du livrable</w:t>
            </w:r>
          </w:p>
        </w:tc>
        <w:tc>
          <w:tcPr>
            <w:tcW w:w="1113" w:type="dxa"/>
          </w:tcPr>
          <w:p w:rsidR="000E1771" w:rsidRDefault="000E1771" w:rsidP="00BC1171">
            <w:pPr>
              <w:jc w:val="left"/>
              <w:cnfStyle w:val="100000000000" w:firstRow="1" w:lastRow="0" w:firstColumn="0" w:lastColumn="0" w:oddVBand="0" w:evenVBand="0" w:oddHBand="0" w:evenHBand="0" w:firstRowFirstColumn="0" w:firstRowLastColumn="0" w:lastRowFirstColumn="0" w:lastRowLastColumn="0"/>
            </w:pPr>
            <w:r>
              <w:t>Tâche</w:t>
            </w:r>
          </w:p>
        </w:tc>
        <w:tc>
          <w:tcPr>
            <w:tcW w:w="2856" w:type="dxa"/>
            <w:gridSpan w:val="2"/>
          </w:tcPr>
          <w:p w:rsidR="000E1771" w:rsidRDefault="000E1771" w:rsidP="00BC1171">
            <w:pPr>
              <w:jc w:val="left"/>
              <w:cnfStyle w:val="100000000000" w:firstRow="1" w:lastRow="0" w:firstColumn="0" w:lastColumn="0" w:oddVBand="0" w:evenVBand="0" w:oddHBand="0" w:evenHBand="0" w:firstRowFirstColumn="0" w:firstRowLastColumn="0" w:lastRowFirstColumn="0" w:lastRowLastColumn="0"/>
            </w:pPr>
            <w:r>
              <w:t>Nature</w:t>
            </w:r>
          </w:p>
        </w:tc>
        <w:tc>
          <w:tcPr>
            <w:tcW w:w="1985" w:type="dxa"/>
          </w:tcPr>
          <w:p w:rsidR="000E1771" w:rsidRDefault="000E1771" w:rsidP="00BC1171">
            <w:pPr>
              <w:jc w:val="left"/>
              <w:cnfStyle w:val="100000000000" w:firstRow="1" w:lastRow="0" w:firstColumn="0" w:lastColumn="0" w:oddVBand="0" w:evenVBand="0" w:oddHBand="0" w:evenHBand="0" w:firstRowFirstColumn="0" w:firstRowLastColumn="0" w:lastRowFirstColumn="0" w:lastRowLastColumn="0"/>
            </w:pPr>
            <w:r>
              <w:t>Date</w:t>
            </w:r>
          </w:p>
        </w:tc>
      </w:tr>
      <w:tr w:rsidR="000E1771" w:rsidTr="000E1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0E1771" w:rsidRDefault="000E1771" w:rsidP="00BC1171">
            <w:pPr>
              <w:jc w:val="left"/>
            </w:pPr>
            <w:r>
              <w:t>D0.1.1</w:t>
            </w:r>
          </w:p>
        </w:tc>
        <w:tc>
          <w:tcPr>
            <w:tcW w:w="2976" w:type="dxa"/>
          </w:tcPr>
          <w:p w:rsidR="000E1771" w:rsidRDefault="000E1771" w:rsidP="00BC1171">
            <w:pPr>
              <w:jc w:val="left"/>
              <w:cnfStyle w:val="000000100000" w:firstRow="0" w:lastRow="0" w:firstColumn="0" w:lastColumn="0" w:oddVBand="0" w:evenVBand="0" w:oddHBand="1" w:evenHBand="0" w:firstRowFirstColumn="0" w:firstRowLastColumn="0" w:lastRowFirstColumn="0" w:lastRowLastColumn="0"/>
            </w:pPr>
            <w:r w:rsidRPr="00E43E5C">
              <w:t xml:space="preserve">Document de travail </w:t>
            </w:r>
            <w:r>
              <w:t>(DT)</w:t>
            </w:r>
          </w:p>
        </w:tc>
        <w:tc>
          <w:tcPr>
            <w:tcW w:w="1179" w:type="dxa"/>
            <w:gridSpan w:val="2"/>
          </w:tcPr>
          <w:p w:rsidR="000E1771" w:rsidRDefault="000E1771" w:rsidP="00BC1171">
            <w:pPr>
              <w:jc w:val="left"/>
              <w:cnfStyle w:val="000000100000" w:firstRow="0" w:lastRow="0" w:firstColumn="0" w:lastColumn="0" w:oddVBand="0" w:evenVBand="0" w:oddHBand="1" w:evenHBand="0" w:firstRowFirstColumn="0" w:firstRowLastColumn="0" w:lastRowFirstColumn="0" w:lastRowLastColumn="0"/>
            </w:pPr>
            <w:r>
              <w:t>1</w:t>
            </w:r>
          </w:p>
        </w:tc>
        <w:tc>
          <w:tcPr>
            <w:tcW w:w="2790" w:type="dxa"/>
          </w:tcPr>
          <w:p w:rsidR="000E1771" w:rsidRDefault="000E1771" w:rsidP="00BC1171">
            <w:pPr>
              <w:jc w:val="left"/>
              <w:cnfStyle w:val="000000100000" w:firstRow="0" w:lastRow="0" w:firstColumn="0" w:lastColumn="0" w:oddVBand="0" w:evenVBand="0" w:oddHBand="1" w:evenHBand="0" w:firstRowFirstColumn="0" w:firstRowLastColumn="0" w:lastRowFirstColumn="0" w:lastRowLastColumn="0"/>
            </w:pPr>
            <w:r>
              <w:t>DOC</w:t>
            </w:r>
          </w:p>
        </w:tc>
        <w:tc>
          <w:tcPr>
            <w:tcW w:w="1985" w:type="dxa"/>
          </w:tcPr>
          <w:p w:rsidR="000E1771" w:rsidRDefault="000E1771" w:rsidP="00BC1171">
            <w:pPr>
              <w:jc w:val="left"/>
              <w:cnfStyle w:val="000000100000" w:firstRow="0" w:lastRow="0" w:firstColumn="0" w:lastColumn="0" w:oddVBand="0" w:evenVBand="0" w:oddHBand="1" w:evenHBand="0" w:firstRowFirstColumn="0" w:firstRowLastColumn="0" w:lastRowFirstColumn="0" w:lastRowLastColumn="0"/>
            </w:pPr>
            <w:r>
              <w:t>01/02/2017</w:t>
            </w:r>
          </w:p>
        </w:tc>
      </w:tr>
      <w:tr w:rsidR="000E1771" w:rsidTr="000E1771">
        <w:tc>
          <w:tcPr>
            <w:cnfStyle w:val="001000000000" w:firstRow="0" w:lastRow="0" w:firstColumn="1" w:lastColumn="0" w:oddVBand="0" w:evenVBand="0" w:oddHBand="0" w:evenHBand="0" w:firstRowFirstColumn="0" w:firstRowLastColumn="0" w:lastRowFirstColumn="0" w:lastRowLastColumn="0"/>
            <w:tcW w:w="993" w:type="dxa"/>
          </w:tcPr>
          <w:p w:rsidR="000E1771" w:rsidRDefault="000E1771" w:rsidP="00BC1171">
            <w:pPr>
              <w:jc w:val="left"/>
            </w:pPr>
            <w:r>
              <w:t>D1.1.1</w:t>
            </w:r>
          </w:p>
        </w:tc>
        <w:tc>
          <w:tcPr>
            <w:tcW w:w="2976" w:type="dxa"/>
          </w:tcPr>
          <w:p w:rsidR="000E1771" w:rsidRDefault="000E1771" w:rsidP="00BC1171">
            <w:pPr>
              <w:jc w:val="left"/>
              <w:cnfStyle w:val="000000000000" w:firstRow="0" w:lastRow="0" w:firstColumn="0" w:lastColumn="0" w:oddVBand="0" w:evenVBand="0" w:oddHBand="0" w:evenHBand="0" w:firstRowFirstColumn="0" w:firstRowLastColumn="0" w:lastRowFirstColumn="0" w:lastRowLastColumn="0"/>
            </w:pPr>
            <w:r>
              <w:t>Use case</w:t>
            </w:r>
          </w:p>
        </w:tc>
        <w:tc>
          <w:tcPr>
            <w:tcW w:w="1179" w:type="dxa"/>
            <w:gridSpan w:val="2"/>
          </w:tcPr>
          <w:p w:rsidR="000E1771" w:rsidRDefault="000E1771" w:rsidP="00BC1171">
            <w:pPr>
              <w:jc w:val="left"/>
              <w:cnfStyle w:val="000000000000" w:firstRow="0" w:lastRow="0" w:firstColumn="0" w:lastColumn="0" w:oddVBand="0" w:evenVBand="0" w:oddHBand="0" w:evenHBand="0" w:firstRowFirstColumn="0" w:firstRowLastColumn="0" w:lastRowFirstColumn="0" w:lastRowLastColumn="0"/>
            </w:pPr>
            <w:r>
              <w:t>1</w:t>
            </w:r>
          </w:p>
        </w:tc>
        <w:tc>
          <w:tcPr>
            <w:tcW w:w="2790" w:type="dxa"/>
          </w:tcPr>
          <w:p w:rsidR="000E1771" w:rsidRDefault="000E1771" w:rsidP="00BC1171">
            <w:pPr>
              <w:jc w:val="left"/>
              <w:cnfStyle w:val="000000000000" w:firstRow="0" w:lastRow="0" w:firstColumn="0" w:lastColumn="0" w:oddVBand="0" w:evenVBand="0" w:oddHBand="0" w:evenHBand="0" w:firstRowFirstColumn="0" w:firstRowLastColumn="0" w:lastRowFirstColumn="0" w:lastRowLastColumn="0"/>
            </w:pPr>
            <w:r>
              <w:t>Diagramme cas utilisation</w:t>
            </w:r>
          </w:p>
        </w:tc>
        <w:tc>
          <w:tcPr>
            <w:tcW w:w="1985" w:type="dxa"/>
          </w:tcPr>
          <w:p w:rsidR="000E1771" w:rsidRDefault="000E1771" w:rsidP="00BC1171">
            <w:pPr>
              <w:jc w:val="left"/>
              <w:cnfStyle w:val="000000000000" w:firstRow="0" w:lastRow="0" w:firstColumn="0" w:lastColumn="0" w:oddVBand="0" w:evenVBand="0" w:oddHBand="0" w:evenHBand="0" w:firstRowFirstColumn="0" w:firstRowLastColumn="0" w:lastRowFirstColumn="0" w:lastRowLastColumn="0"/>
            </w:pPr>
            <w:r>
              <w:t>04/02/2017</w:t>
            </w:r>
          </w:p>
        </w:tc>
      </w:tr>
      <w:tr w:rsidR="000E1771" w:rsidTr="000E1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0E1771" w:rsidRDefault="000E1771" w:rsidP="00BC1171">
            <w:pPr>
              <w:jc w:val="left"/>
            </w:pPr>
            <w:r>
              <w:t>D1.1.2</w:t>
            </w:r>
          </w:p>
        </w:tc>
        <w:tc>
          <w:tcPr>
            <w:tcW w:w="2976" w:type="dxa"/>
          </w:tcPr>
          <w:p w:rsidR="000E1771" w:rsidRDefault="000E1771" w:rsidP="00BC1171">
            <w:pPr>
              <w:jc w:val="left"/>
              <w:cnfStyle w:val="000000100000" w:firstRow="0" w:lastRow="0" w:firstColumn="0" w:lastColumn="0" w:oddVBand="0" w:evenVBand="0" w:oddHBand="1" w:evenHBand="0" w:firstRowFirstColumn="0" w:firstRowLastColumn="0" w:lastRowFirstColumn="0" w:lastRowLastColumn="0"/>
            </w:pPr>
            <w:r>
              <w:t>Scénario des fonctionnalités</w:t>
            </w:r>
          </w:p>
        </w:tc>
        <w:tc>
          <w:tcPr>
            <w:tcW w:w="1179" w:type="dxa"/>
            <w:gridSpan w:val="2"/>
          </w:tcPr>
          <w:p w:rsidR="000E1771" w:rsidRPr="00D755D8" w:rsidRDefault="000E1771" w:rsidP="00BC1171">
            <w:pPr>
              <w:jc w:val="left"/>
              <w:cnfStyle w:val="000000100000" w:firstRow="0" w:lastRow="0" w:firstColumn="0" w:lastColumn="0" w:oddVBand="0" w:evenVBand="0" w:oddHBand="1" w:evenHBand="0" w:firstRowFirstColumn="0" w:firstRowLastColumn="0" w:lastRowFirstColumn="0" w:lastRowLastColumn="0"/>
            </w:pPr>
            <w:r>
              <w:t>1</w:t>
            </w:r>
          </w:p>
        </w:tc>
        <w:tc>
          <w:tcPr>
            <w:tcW w:w="2790" w:type="dxa"/>
          </w:tcPr>
          <w:p w:rsidR="000E1771" w:rsidRDefault="000E1771" w:rsidP="00BC1171">
            <w:pPr>
              <w:jc w:val="left"/>
              <w:cnfStyle w:val="000000100000" w:firstRow="0" w:lastRow="0" w:firstColumn="0" w:lastColumn="0" w:oddVBand="0" w:evenVBand="0" w:oddHBand="1" w:evenHBand="0" w:firstRowFirstColumn="0" w:firstRowLastColumn="0" w:lastRowFirstColumn="0" w:lastRowLastColumn="0"/>
            </w:pPr>
            <w:r>
              <w:t>Diagramme de séquence</w:t>
            </w:r>
          </w:p>
        </w:tc>
        <w:tc>
          <w:tcPr>
            <w:tcW w:w="1985" w:type="dxa"/>
          </w:tcPr>
          <w:p w:rsidR="000E1771" w:rsidRDefault="000E1771" w:rsidP="00BC1171">
            <w:pPr>
              <w:jc w:val="left"/>
              <w:cnfStyle w:val="000000100000" w:firstRow="0" w:lastRow="0" w:firstColumn="0" w:lastColumn="0" w:oddVBand="0" w:evenVBand="0" w:oddHBand="1" w:evenHBand="0" w:firstRowFirstColumn="0" w:firstRowLastColumn="0" w:lastRowFirstColumn="0" w:lastRowLastColumn="0"/>
            </w:pPr>
            <w:r>
              <w:t>10/02/2017</w:t>
            </w:r>
          </w:p>
        </w:tc>
      </w:tr>
      <w:tr w:rsidR="000E1771" w:rsidTr="000E1771">
        <w:tc>
          <w:tcPr>
            <w:cnfStyle w:val="001000000000" w:firstRow="0" w:lastRow="0" w:firstColumn="1" w:lastColumn="0" w:oddVBand="0" w:evenVBand="0" w:oddHBand="0" w:evenHBand="0" w:firstRowFirstColumn="0" w:firstRowLastColumn="0" w:lastRowFirstColumn="0" w:lastRowLastColumn="0"/>
            <w:tcW w:w="993" w:type="dxa"/>
          </w:tcPr>
          <w:p w:rsidR="000E1771" w:rsidRDefault="000E1771" w:rsidP="00BC1171">
            <w:pPr>
              <w:jc w:val="left"/>
            </w:pPr>
            <w:r>
              <w:t>D1.2.1</w:t>
            </w:r>
          </w:p>
        </w:tc>
        <w:tc>
          <w:tcPr>
            <w:tcW w:w="2976" w:type="dxa"/>
          </w:tcPr>
          <w:p w:rsidR="000E1771" w:rsidRDefault="000E1771" w:rsidP="00BC1171">
            <w:pPr>
              <w:jc w:val="left"/>
              <w:cnfStyle w:val="000000000000" w:firstRow="0" w:lastRow="0" w:firstColumn="0" w:lastColumn="0" w:oddVBand="0" w:evenVBand="0" w:oddHBand="0" w:evenHBand="0" w:firstRowFirstColumn="0" w:firstRowLastColumn="0" w:lastRowFirstColumn="0" w:lastRowLastColumn="0"/>
            </w:pPr>
            <w:r>
              <w:t>Diagramme de classe</w:t>
            </w:r>
          </w:p>
        </w:tc>
        <w:tc>
          <w:tcPr>
            <w:tcW w:w="1179" w:type="dxa"/>
            <w:gridSpan w:val="2"/>
          </w:tcPr>
          <w:p w:rsidR="000E1771" w:rsidRDefault="000E1771" w:rsidP="00BC1171">
            <w:pPr>
              <w:jc w:val="left"/>
              <w:cnfStyle w:val="000000000000" w:firstRow="0" w:lastRow="0" w:firstColumn="0" w:lastColumn="0" w:oddVBand="0" w:evenVBand="0" w:oddHBand="0" w:evenHBand="0" w:firstRowFirstColumn="0" w:firstRowLastColumn="0" w:lastRowFirstColumn="0" w:lastRowLastColumn="0"/>
            </w:pPr>
            <w:r>
              <w:t>2</w:t>
            </w:r>
          </w:p>
        </w:tc>
        <w:tc>
          <w:tcPr>
            <w:tcW w:w="2790" w:type="dxa"/>
          </w:tcPr>
          <w:p w:rsidR="000E1771" w:rsidRDefault="000E1771" w:rsidP="00BC1171">
            <w:pPr>
              <w:jc w:val="left"/>
              <w:cnfStyle w:val="000000000000" w:firstRow="0" w:lastRow="0" w:firstColumn="0" w:lastColumn="0" w:oddVBand="0" w:evenVBand="0" w:oddHBand="0" w:evenHBand="0" w:firstRowFirstColumn="0" w:firstRowLastColumn="0" w:lastRowFirstColumn="0" w:lastRowLastColumn="0"/>
            </w:pPr>
            <w:r>
              <w:t>Diagramme de classe</w:t>
            </w:r>
          </w:p>
        </w:tc>
        <w:tc>
          <w:tcPr>
            <w:tcW w:w="1985" w:type="dxa"/>
          </w:tcPr>
          <w:p w:rsidR="000E1771" w:rsidRDefault="000E1771" w:rsidP="00BC1171">
            <w:pPr>
              <w:jc w:val="left"/>
              <w:cnfStyle w:val="000000000000" w:firstRow="0" w:lastRow="0" w:firstColumn="0" w:lastColumn="0" w:oddVBand="0" w:evenVBand="0" w:oddHBand="0" w:evenHBand="0" w:firstRowFirstColumn="0" w:firstRowLastColumn="0" w:lastRowFirstColumn="0" w:lastRowLastColumn="0"/>
            </w:pPr>
            <w:r>
              <w:t>20/02/2017</w:t>
            </w:r>
          </w:p>
        </w:tc>
      </w:tr>
      <w:tr w:rsidR="000E1771" w:rsidTr="000E1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0E1771" w:rsidRDefault="000E1771" w:rsidP="00BC1171">
            <w:pPr>
              <w:jc w:val="left"/>
            </w:pPr>
            <w:r>
              <w:t>D2.1.1</w:t>
            </w:r>
          </w:p>
        </w:tc>
        <w:tc>
          <w:tcPr>
            <w:tcW w:w="2976" w:type="dxa"/>
          </w:tcPr>
          <w:p w:rsidR="000E1771" w:rsidRDefault="000E1771" w:rsidP="00BC1171">
            <w:pPr>
              <w:jc w:val="left"/>
              <w:cnfStyle w:val="000000100000" w:firstRow="0" w:lastRow="0" w:firstColumn="0" w:lastColumn="0" w:oddVBand="0" w:evenVBand="0" w:oddHBand="1" w:evenHBand="0" w:firstRowFirstColumn="0" w:firstRowLastColumn="0" w:lastRowFirstColumn="0" w:lastRowLastColumn="0"/>
            </w:pPr>
            <w:r>
              <w:t>Programme authentification</w:t>
            </w:r>
          </w:p>
        </w:tc>
        <w:tc>
          <w:tcPr>
            <w:tcW w:w="1179" w:type="dxa"/>
            <w:gridSpan w:val="2"/>
          </w:tcPr>
          <w:p w:rsidR="000E1771" w:rsidRDefault="000E1771" w:rsidP="00BC1171">
            <w:pPr>
              <w:jc w:val="left"/>
              <w:cnfStyle w:val="000000100000" w:firstRow="0" w:lastRow="0" w:firstColumn="0" w:lastColumn="0" w:oddVBand="0" w:evenVBand="0" w:oddHBand="1" w:evenHBand="0" w:firstRowFirstColumn="0" w:firstRowLastColumn="0" w:lastRowFirstColumn="0" w:lastRowLastColumn="0"/>
            </w:pPr>
            <w:r>
              <w:t>1</w:t>
            </w:r>
          </w:p>
        </w:tc>
        <w:tc>
          <w:tcPr>
            <w:tcW w:w="2790" w:type="dxa"/>
          </w:tcPr>
          <w:p w:rsidR="000E1771" w:rsidRDefault="000E1771" w:rsidP="00BC1171">
            <w:pPr>
              <w:jc w:val="left"/>
              <w:cnfStyle w:val="000000100000" w:firstRow="0" w:lastRow="0" w:firstColumn="0" w:lastColumn="0" w:oddVBand="0" w:evenVBand="0" w:oddHBand="1" w:evenHBand="0" w:firstRowFirstColumn="0" w:firstRowLastColumn="0" w:lastRowFirstColumn="0" w:lastRowLastColumn="0"/>
            </w:pPr>
            <w:r>
              <w:t>Morceau de programme</w:t>
            </w:r>
          </w:p>
        </w:tc>
        <w:tc>
          <w:tcPr>
            <w:tcW w:w="1985" w:type="dxa"/>
          </w:tcPr>
          <w:p w:rsidR="000E1771" w:rsidRDefault="002A705B" w:rsidP="00BC1171">
            <w:pPr>
              <w:jc w:val="left"/>
              <w:cnfStyle w:val="000000100000" w:firstRow="0" w:lastRow="0" w:firstColumn="0" w:lastColumn="0" w:oddVBand="0" w:evenVBand="0" w:oddHBand="1" w:evenHBand="0" w:firstRowFirstColumn="0" w:firstRowLastColumn="0" w:lastRowFirstColumn="0" w:lastRowLastColumn="0"/>
            </w:pPr>
            <w:r>
              <w:t>06/03</w:t>
            </w:r>
            <w:r w:rsidR="000E1771">
              <w:t>/2017</w:t>
            </w:r>
          </w:p>
        </w:tc>
      </w:tr>
      <w:tr w:rsidR="000E1771" w:rsidTr="000E1771">
        <w:tc>
          <w:tcPr>
            <w:cnfStyle w:val="001000000000" w:firstRow="0" w:lastRow="0" w:firstColumn="1" w:lastColumn="0" w:oddVBand="0" w:evenVBand="0" w:oddHBand="0" w:evenHBand="0" w:firstRowFirstColumn="0" w:firstRowLastColumn="0" w:lastRowFirstColumn="0" w:lastRowLastColumn="0"/>
            <w:tcW w:w="993" w:type="dxa"/>
          </w:tcPr>
          <w:p w:rsidR="000E1771" w:rsidRDefault="000E1771" w:rsidP="00BC1171">
            <w:pPr>
              <w:jc w:val="left"/>
            </w:pPr>
            <w:r>
              <w:t>D2.2.1</w:t>
            </w:r>
          </w:p>
        </w:tc>
        <w:tc>
          <w:tcPr>
            <w:tcW w:w="2976" w:type="dxa"/>
          </w:tcPr>
          <w:p w:rsidR="000E1771" w:rsidRDefault="000E1771" w:rsidP="00BC1171">
            <w:pPr>
              <w:jc w:val="left"/>
              <w:cnfStyle w:val="000000000000" w:firstRow="0" w:lastRow="0" w:firstColumn="0" w:lastColumn="0" w:oddVBand="0" w:evenVBand="0" w:oddHBand="0" w:evenHBand="0" w:firstRowFirstColumn="0" w:firstRowLastColumn="0" w:lastRowFirstColumn="0" w:lastRowLastColumn="0"/>
            </w:pPr>
            <w:r>
              <w:t>Programme administration utilisateur</w:t>
            </w:r>
          </w:p>
        </w:tc>
        <w:tc>
          <w:tcPr>
            <w:tcW w:w="1179" w:type="dxa"/>
            <w:gridSpan w:val="2"/>
          </w:tcPr>
          <w:p w:rsidR="000E1771" w:rsidRDefault="000E1771" w:rsidP="00BC1171">
            <w:pPr>
              <w:jc w:val="left"/>
              <w:cnfStyle w:val="000000000000" w:firstRow="0" w:lastRow="0" w:firstColumn="0" w:lastColumn="0" w:oddVBand="0" w:evenVBand="0" w:oddHBand="0" w:evenHBand="0" w:firstRowFirstColumn="0" w:firstRowLastColumn="0" w:lastRowFirstColumn="0" w:lastRowLastColumn="0"/>
            </w:pPr>
            <w:r>
              <w:t>2</w:t>
            </w:r>
          </w:p>
        </w:tc>
        <w:tc>
          <w:tcPr>
            <w:tcW w:w="2790" w:type="dxa"/>
          </w:tcPr>
          <w:p w:rsidR="000E1771" w:rsidRDefault="000E1771" w:rsidP="00BC1171">
            <w:pPr>
              <w:jc w:val="left"/>
              <w:cnfStyle w:val="000000000000" w:firstRow="0" w:lastRow="0" w:firstColumn="0" w:lastColumn="0" w:oddVBand="0" w:evenVBand="0" w:oddHBand="0" w:evenHBand="0" w:firstRowFirstColumn="0" w:firstRowLastColumn="0" w:lastRowFirstColumn="0" w:lastRowLastColumn="0"/>
            </w:pPr>
            <w:r>
              <w:t>Morceau de programme</w:t>
            </w:r>
          </w:p>
        </w:tc>
        <w:tc>
          <w:tcPr>
            <w:tcW w:w="1985" w:type="dxa"/>
          </w:tcPr>
          <w:p w:rsidR="000E1771" w:rsidRDefault="000E1771" w:rsidP="00BC1171">
            <w:pPr>
              <w:jc w:val="left"/>
              <w:cnfStyle w:val="000000000000" w:firstRow="0" w:lastRow="0" w:firstColumn="0" w:lastColumn="0" w:oddVBand="0" w:evenVBand="0" w:oddHBand="0" w:evenHBand="0" w:firstRowFirstColumn="0" w:firstRowLastColumn="0" w:lastRowFirstColumn="0" w:lastRowLastColumn="0"/>
            </w:pPr>
            <w:r>
              <w:t>13/03/2017</w:t>
            </w:r>
          </w:p>
        </w:tc>
      </w:tr>
      <w:tr w:rsidR="000E1771" w:rsidTr="000E1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0E1771" w:rsidRDefault="000E1771" w:rsidP="00BC1171">
            <w:pPr>
              <w:jc w:val="left"/>
            </w:pPr>
            <w:r>
              <w:t>D2.3.1</w:t>
            </w:r>
          </w:p>
        </w:tc>
        <w:tc>
          <w:tcPr>
            <w:tcW w:w="2976" w:type="dxa"/>
          </w:tcPr>
          <w:p w:rsidR="000E1771" w:rsidRDefault="000E1771" w:rsidP="00BC1171">
            <w:pPr>
              <w:jc w:val="left"/>
              <w:cnfStyle w:val="000000100000" w:firstRow="0" w:lastRow="0" w:firstColumn="0" w:lastColumn="0" w:oddVBand="0" w:evenVBand="0" w:oddHBand="1" w:evenHBand="0" w:firstRowFirstColumn="0" w:firstRowLastColumn="0" w:lastRowFirstColumn="0" w:lastRowLastColumn="0"/>
            </w:pPr>
            <w:r>
              <w:t>Programme administration serveur</w:t>
            </w:r>
          </w:p>
        </w:tc>
        <w:tc>
          <w:tcPr>
            <w:tcW w:w="1179" w:type="dxa"/>
            <w:gridSpan w:val="2"/>
          </w:tcPr>
          <w:p w:rsidR="000E1771" w:rsidRDefault="000E1771" w:rsidP="00BC1171">
            <w:pPr>
              <w:jc w:val="left"/>
              <w:cnfStyle w:val="000000100000" w:firstRow="0" w:lastRow="0" w:firstColumn="0" w:lastColumn="0" w:oddVBand="0" w:evenVBand="0" w:oddHBand="1" w:evenHBand="0" w:firstRowFirstColumn="0" w:firstRowLastColumn="0" w:lastRowFirstColumn="0" w:lastRowLastColumn="0"/>
            </w:pPr>
            <w:r>
              <w:t>3</w:t>
            </w:r>
          </w:p>
        </w:tc>
        <w:tc>
          <w:tcPr>
            <w:tcW w:w="2790" w:type="dxa"/>
          </w:tcPr>
          <w:p w:rsidR="000E1771" w:rsidRDefault="000E1771" w:rsidP="00BC1171">
            <w:pPr>
              <w:jc w:val="left"/>
              <w:cnfStyle w:val="000000100000" w:firstRow="0" w:lastRow="0" w:firstColumn="0" w:lastColumn="0" w:oddVBand="0" w:evenVBand="0" w:oddHBand="1" w:evenHBand="0" w:firstRowFirstColumn="0" w:firstRowLastColumn="0" w:lastRowFirstColumn="0" w:lastRowLastColumn="0"/>
            </w:pPr>
            <w:r>
              <w:t>Morceau de programme</w:t>
            </w:r>
          </w:p>
        </w:tc>
        <w:tc>
          <w:tcPr>
            <w:tcW w:w="1985" w:type="dxa"/>
          </w:tcPr>
          <w:p w:rsidR="000E1771" w:rsidRDefault="000E1771" w:rsidP="00BC1171">
            <w:pPr>
              <w:jc w:val="left"/>
              <w:cnfStyle w:val="000000100000" w:firstRow="0" w:lastRow="0" w:firstColumn="0" w:lastColumn="0" w:oddVBand="0" w:evenVBand="0" w:oddHBand="1" w:evenHBand="0" w:firstRowFirstColumn="0" w:firstRowLastColumn="0" w:lastRowFirstColumn="0" w:lastRowLastColumn="0"/>
            </w:pPr>
            <w:r>
              <w:t>05/03/2017</w:t>
            </w:r>
          </w:p>
        </w:tc>
      </w:tr>
      <w:tr w:rsidR="000E1771" w:rsidTr="000E1771">
        <w:tc>
          <w:tcPr>
            <w:cnfStyle w:val="001000000000" w:firstRow="0" w:lastRow="0" w:firstColumn="1" w:lastColumn="0" w:oddVBand="0" w:evenVBand="0" w:oddHBand="0" w:evenHBand="0" w:firstRowFirstColumn="0" w:firstRowLastColumn="0" w:lastRowFirstColumn="0" w:lastRowLastColumn="0"/>
            <w:tcW w:w="993" w:type="dxa"/>
          </w:tcPr>
          <w:p w:rsidR="000E1771" w:rsidRDefault="000E1771" w:rsidP="00BC1171">
            <w:pPr>
              <w:jc w:val="left"/>
            </w:pPr>
            <w:r>
              <w:t>D3.1.1</w:t>
            </w:r>
          </w:p>
        </w:tc>
        <w:tc>
          <w:tcPr>
            <w:tcW w:w="2976" w:type="dxa"/>
          </w:tcPr>
          <w:p w:rsidR="000E1771" w:rsidRDefault="000E1771" w:rsidP="00BC1171">
            <w:pPr>
              <w:jc w:val="left"/>
              <w:cnfStyle w:val="000000000000" w:firstRow="0" w:lastRow="0" w:firstColumn="0" w:lastColumn="0" w:oddVBand="0" w:evenVBand="0" w:oddHBand="0" w:evenHBand="0" w:firstRowFirstColumn="0" w:firstRowLastColumn="0" w:lastRowFirstColumn="0" w:lastRowLastColumn="0"/>
            </w:pPr>
            <w:r>
              <w:t>Programme gestion partie</w:t>
            </w:r>
          </w:p>
        </w:tc>
        <w:tc>
          <w:tcPr>
            <w:tcW w:w="1179" w:type="dxa"/>
            <w:gridSpan w:val="2"/>
          </w:tcPr>
          <w:p w:rsidR="000E1771" w:rsidRDefault="000E1771" w:rsidP="00BC1171">
            <w:pPr>
              <w:jc w:val="left"/>
              <w:cnfStyle w:val="000000000000" w:firstRow="0" w:lastRow="0" w:firstColumn="0" w:lastColumn="0" w:oddVBand="0" w:evenVBand="0" w:oddHBand="0" w:evenHBand="0" w:firstRowFirstColumn="0" w:firstRowLastColumn="0" w:lastRowFirstColumn="0" w:lastRowLastColumn="0"/>
            </w:pPr>
            <w:r>
              <w:t>1</w:t>
            </w:r>
          </w:p>
        </w:tc>
        <w:tc>
          <w:tcPr>
            <w:tcW w:w="2790" w:type="dxa"/>
          </w:tcPr>
          <w:p w:rsidR="000E1771" w:rsidRDefault="000E1771" w:rsidP="00BC1171">
            <w:pPr>
              <w:jc w:val="left"/>
              <w:cnfStyle w:val="000000000000" w:firstRow="0" w:lastRow="0" w:firstColumn="0" w:lastColumn="0" w:oddVBand="0" w:evenVBand="0" w:oddHBand="0" w:evenHBand="0" w:firstRowFirstColumn="0" w:firstRowLastColumn="0" w:lastRowFirstColumn="0" w:lastRowLastColumn="0"/>
            </w:pPr>
            <w:r>
              <w:t>Morceau de programme</w:t>
            </w:r>
          </w:p>
        </w:tc>
        <w:tc>
          <w:tcPr>
            <w:tcW w:w="1985" w:type="dxa"/>
          </w:tcPr>
          <w:p w:rsidR="000E1771" w:rsidRDefault="000E1771" w:rsidP="00BC1171">
            <w:pPr>
              <w:jc w:val="left"/>
              <w:cnfStyle w:val="000000000000" w:firstRow="0" w:lastRow="0" w:firstColumn="0" w:lastColumn="0" w:oddVBand="0" w:evenVBand="0" w:oddHBand="0" w:evenHBand="0" w:firstRowFirstColumn="0" w:firstRowLastColumn="0" w:lastRowFirstColumn="0" w:lastRowLastColumn="0"/>
            </w:pPr>
            <w:r>
              <w:t>22/03/2017</w:t>
            </w:r>
          </w:p>
        </w:tc>
      </w:tr>
      <w:tr w:rsidR="000E1771" w:rsidTr="000E1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0E1771" w:rsidRDefault="000E1771" w:rsidP="00BC1171">
            <w:pPr>
              <w:jc w:val="left"/>
            </w:pPr>
            <w:r>
              <w:t>D3.2.1</w:t>
            </w:r>
          </w:p>
        </w:tc>
        <w:tc>
          <w:tcPr>
            <w:tcW w:w="2976" w:type="dxa"/>
          </w:tcPr>
          <w:p w:rsidR="000E1771" w:rsidRDefault="000E1771" w:rsidP="00BC1171">
            <w:pPr>
              <w:jc w:val="left"/>
              <w:cnfStyle w:val="000000100000" w:firstRow="0" w:lastRow="0" w:firstColumn="0" w:lastColumn="0" w:oddVBand="0" w:evenVBand="0" w:oddHBand="1" w:evenHBand="0" w:firstRowFirstColumn="0" w:firstRowLastColumn="0" w:lastRowFirstColumn="0" w:lastRowLastColumn="0"/>
            </w:pPr>
            <w:r>
              <w:t>Programme du jeu</w:t>
            </w:r>
          </w:p>
        </w:tc>
        <w:tc>
          <w:tcPr>
            <w:tcW w:w="1179" w:type="dxa"/>
            <w:gridSpan w:val="2"/>
          </w:tcPr>
          <w:p w:rsidR="000E1771" w:rsidRDefault="000E1771" w:rsidP="00BC1171">
            <w:pPr>
              <w:jc w:val="left"/>
              <w:cnfStyle w:val="000000100000" w:firstRow="0" w:lastRow="0" w:firstColumn="0" w:lastColumn="0" w:oddVBand="0" w:evenVBand="0" w:oddHBand="1" w:evenHBand="0" w:firstRowFirstColumn="0" w:firstRowLastColumn="0" w:lastRowFirstColumn="0" w:lastRowLastColumn="0"/>
            </w:pPr>
            <w:r>
              <w:t>2</w:t>
            </w:r>
          </w:p>
        </w:tc>
        <w:tc>
          <w:tcPr>
            <w:tcW w:w="2790" w:type="dxa"/>
          </w:tcPr>
          <w:p w:rsidR="000E1771" w:rsidRDefault="000E1771" w:rsidP="00BC1171">
            <w:pPr>
              <w:jc w:val="left"/>
              <w:cnfStyle w:val="000000100000" w:firstRow="0" w:lastRow="0" w:firstColumn="0" w:lastColumn="0" w:oddVBand="0" w:evenVBand="0" w:oddHBand="1" w:evenHBand="0" w:firstRowFirstColumn="0" w:firstRowLastColumn="0" w:lastRowFirstColumn="0" w:lastRowLastColumn="0"/>
            </w:pPr>
            <w:r>
              <w:t>Morceau de programme</w:t>
            </w:r>
          </w:p>
        </w:tc>
        <w:tc>
          <w:tcPr>
            <w:tcW w:w="1985" w:type="dxa"/>
          </w:tcPr>
          <w:p w:rsidR="000E1771" w:rsidRDefault="000E1771" w:rsidP="00BC1171">
            <w:pPr>
              <w:jc w:val="left"/>
              <w:cnfStyle w:val="000000100000" w:firstRow="0" w:lastRow="0" w:firstColumn="0" w:lastColumn="0" w:oddVBand="0" w:evenVBand="0" w:oddHBand="1" w:evenHBand="0" w:firstRowFirstColumn="0" w:firstRowLastColumn="0" w:lastRowFirstColumn="0" w:lastRowLastColumn="0"/>
            </w:pPr>
            <w:r>
              <w:t>30/03/2017</w:t>
            </w:r>
          </w:p>
        </w:tc>
      </w:tr>
      <w:tr w:rsidR="000E1771" w:rsidTr="000E1771">
        <w:tc>
          <w:tcPr>
            <w:cnfStyle w:val="001000000000" w:firstRow="0" w:lastRow="0" w:firstColumn="1" w:lastColumn="0" w:oddVBand="0" w:evenVBand="0" w:oddHBand="0" w:evenHBand="0" w:firstRowFirstColumn="0" w:firstRowLastColumn="0" w:lastRowFirstColumn="0" w:lastRowLastColumn="0"/>
            <w:tcW w:w="993" w:type="dxa"/>
          </w:tcPr>
          <w:p w:rsidR="000E1771" w:rsidRDefault="000E1771" w:rsidP="00BC1171">
            <w:pPr>
              <w:jc w:val="left"/>
            </w:pPr>
            <w:r>
              <w:t>D3.3.1</w:t>
            </w:r>
          </w:p>
        </w:tc>
        <w:tc>
          <w:tcPr>
            <w:tcW w:w="2976" w:type="dxa"/>
          </w:tcPr>
          <w:p w:rsidR="000E1771" w:rsidRDefault="000E1771" w:rsidP="00BC1171">
            <w:pPr>
              <w:jc w:val="left"/>
              <w:cnfStyle w:val="000000000000" w:firstRow="0" w:lastRow="0" w:firstColumn="0" w:lastColumn="0" w:oddVBand="0" w:evenVBand="0" w:oddHBand="0" w:evenHBand="0" w:firstRowFirstColumn="0" w:firstRowLastColumn="0" w:lastRowFirstColumn="0" w:lastRowLastColumn="0"/>
            </w:pPr>
            <w:r>
              <w:t>Programme système score</w:t>
            </w:r>
          </w:p>
        </w:tc>
        <w:tc>
          <w:tcPr>
            <w:tcW w:w="1179" w:type="dxa"/>
            <w:gridSpan w:val="2"/>
          </w:tcPr>
          <w:p w:rsidR="000E1771" w:rsidRDefault="000E1771" w:rsidP="00BC1171">
            <w:pPr>
              <w:jc w:val="left"/>
              <w:cnfStyle w:val="000000000000" w:firstRow="0" w:lastRow="0" w:firstColumn="0" w:lastColumn="0" w:oddVBand="0" w:evenVBand="0" w:oddHBand="0" w:evenHBand="0" w:firstRowFirstColumn="0" w:firstRowLastColumn="0" w:lastRowFirstColumn="0" w:lastRowLastColumn="0"/>
            </w:pPr>
            <w:r>
              <w:t>3</w:t>
            </w:r>
          </w:p>
        </w:tc>
        <w:tc>
          <w:tcPr>
            <w:tcW w:w="2790" w:type="dxa"/>
          </w:tcPr>
          <w:p w:rsidR="000E1771" w:rsidRDefault="000E1771" w:rsidP="00BC1171">
            <w:pPr>
              <w:jc w:val="left"/>
              <w:cnfStyle w:val="000000000000" w:firstRow="0" w:lastRow="0" w:firstColumn="0" w:lastColumn="0" w:oddVBand="0" w:evenVBand="0" w:oddHBand="0" w:evenHBand="0" w:firstRowFirstColumn="0" w:firstRowLastColumn="0" w:lastRowFirstColumn="0" w:lastRowLastColumn="0"/>
            </w:pPr>
            <w:r>
              <w:t>Morceau de programme</w:t>
            </w:r>
          </w:p>
        </w:tc>
        <w:tc>
          <w:tcPr>
            <w:tcW w:w="1985" w:type="dxa"/>
          </w:tcPr>
          <w:p w:rsidR="000E1771" w:rsidRDefault="000E1771" w:rsidP="00BC1171">
            <w:pPr>
              <w:jc w:val="left"/>
              <w:cnfStyle w:val="000000000000" w:firstRow="0" w:lastRow="0" w:firstColumn="0" w:lastColumn="0" w:oddVBand="0" w:evenVBand="0" w:oddHBand="0" w:evenHBand="0" w:firstRowFirstColumn="0" w:firstRowLastColumn="0" w:lastRowFirstColumn="0" w:lastRowLastColumn="0"/>
            </w:pPr>
            <w:r>
              <w:t>19/03/2017</w:t>
            </w:r>
          </w:p>
        </w:tc>
      </w:tr>
      <w:tr w:rsidR="000E1771" w:rsidTr="000E1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0E1771" w:rsidRDefault="000E1771" w:rsidP="00BC1171">
            <w:pPr>
              <w:jc w:val="left"/>
            </w:pPr>
            <w:r>
              <w:t>D3.4.1</w:t>
            </w:r>
          </w:p>
        </w:tc>
        <w:tc>
          <w:tcPr>
            <w:tcW w:w="2976" w:type="dxa"/>
          </w:tcPr>
          <w:p w:rsidR="000E1771" w:rsidRDefault="000E1771" w:rsidP="00BC1171">
            <w:pPr>
              <w:jc w:val="left"/>
              <w:cnfStyle w:val="000000100000" w:firstRow="0" w:lastRow="0" w:firstColumn="0" w:lastColumn="0" w:oddVBand="0" w:evenVBand="0" w:oddHBand="1" w:evenHBand="0" w:firstRowFirstColumn="0" w:firstRowLastColumn="0" w:lastRowFirstColumn="0" w:lastRowLastColumn="0"/>
            </w:pPr>
            <w:r>
              <w:t>Programme tchat vocal</w:t>
            </w:r>
          </w:p>
        </w:tc>
        <w:tc>
          <w:tcPr>
            <w:tcW w:w="1179" w:type="dxa"/>
            <w:gridSpan w:val="2"/>
          </w:tcPr>
          <w:p w:rsidR="000E1771" w:rsidRDefault="000E1771" w:rsidP="00BC1171">
            <w:pPr>
              <w:jc w:val="left"/>
              <w:cnfStyle w:val="000000100000" w:firstRow="0" w:lastRow="0" w:firstColumn="0" w:lastColumn="0" w:oddVBand="0" w:evenVBand="0" w:oddHBand="1" w:evenHBand="0" w:firstRowFirstColumn="0" w:firstRowLastColumn="0" w:lastRowFirstColumn="0" w:lastRowLastColumn="0"/>
            </w:pPr>
            <w:r>
              <w:t>4</w:t>
            </w:r>
          </w:p>
        </w:tc>
        <w:tc>
          <w:tcPr>
            <w:tcW w:w="2790" w:type="dxa"/>
          </w:tcPr>
          <w:p w:rsidR="000E1771" w:rsidRDefault="000E1771" w:rsidP="00BC1171">
            <w:pPr>
              <w:jc w:val="left"/>
              <w:cnfStyle w:val="000000100000" w:firstRow="0" w:lastRow="0" w:firstColumn="0" w:lastColumn="0" w:oddVBand="0" w:evenVBand="0" w:oddHBand="1" w:evenHBand="0" w:firstRowFirstColumn="0" w:firstRowLastColumn="0" w:lastRowFirstColumn="0" w:lastRowLastColumn="0"/>
            </w:pPr>
            <w:r>
              <w:t>Morceau de programme</w:t>
            </w:r>
          </w:p>
        </w:tc>
        <w:tc>
          <w:tcPr>
            <w:tcW w:w="1985" w:type="dxa"/>
          </w:tcPr>
          <w:p w:rsidR="000E1771" w:rsidRDefault="000E1771" w:rsidP="00BC1171">
            <w:pPr>
              <w:jc w:val="left"/>
              <w:cnfStyle w:val="000000100000" w:firstRow="0" w:lastRow="0" w:firstColumn="0" w:lastColumn="0" w:oddVBand="0" w:evenVBand="0" w:oddHBand="1" w:evenHBand="0" w:firstRowFirstColumn="0" w:firstRowLastColumn="0" w:lastRowFirstColumn="0" w:lastRowLastColumn="0"/>
            </w:pPr>
            <w:r>
              <w:t>16/03/2017</w:t>
            </w:r>
          </w:p>
        </w:tc>
      </w:tr>
      <w:tr w:rsidR="000E1771" w:rsidTr="000E1771">
        <w:tc>
          <w:tcPr>
            <w:cnfStyle w:val="001000000000" w:firstRow="0" w:lastRow="0" w:firstColumn="1" w:lastColumn="0" w:oddVBand="0" w:evenVBand="0" w:oddHBand="0" w:evenHBand="0" w:firstRowFirstColumn="0" w:firstRowLastColumn="0" w:lastRowFirstColumn="0" w:lastRowLastColumn="0"/>
            <w:tcW w:w="993" w:type="dxa"/>
          </w:tcPr>
          <w:p w:rsidR="000E1771" w:rsidRDefault="000E1771" w:rsidP="00BC1171">
            <w:pPr>
              <w:jc w:val="left"/>
            </w:pPr>
            <w:r>
              <w:t>D4.1.1</w:t>
            </w:r>
          </w:p>
        </w:tc>
        <w:tc>
          <w:tcPr>
            <w:tcW w:w="2976" w:type="dxa"/>
          </w:tcPr>
          <w:p w:rsidR="000E1771" w:rsidRDefault="000E1771" w:rsidP="00BC1171">
            <w:pPr>
              <w:jc w:val="left"/>
              <w:cnfStyle w:val="000000000000" w:firstRow="0" w:lastRow="0" w:firstColumn="0" w:lastColumn="0" w:oddVBand="0" w:evenVBand="0" w:oddHBand="0" w:evenHBand="0" w:firstRowFirstColumn="0" w:firstRowLastColumn="0" w:lastRowFirstColumn="0" w:lastRowLastColumn="0"/>
            </w:pPr>
            <w:r>
              <w:t>Prototype du jeu</w:t>
            </w:r>
          </w:p>
        </w:tc>
        <w:tc>
          <w:tcPr>
            <w:tcW w:w="1179" w:type="dxa"/>
            <w:gridSpan w:val="2"/>
          </w:tcPr>
          <w:p w:rsidR="000E1771" w:rsidRDefault="000E1771" w:rsidP="00BC1171">
            <w:pPr>
              <w:jc w:val="left"/>
              <w:cnfStyle w:val="000000000000" w:firstRow="0" w:lastRow="0" w:firstColumn="0" w:lastColumn="0" w:oddVBand="0" w:evenVBand="0" w:oddHBand="0" w:evenHBand="0" w:firstRowFirstColumn="0" w:firstRowLastColumn="0" w:lastRowFirstColumn="0" w:lastRowLastColumn="0"/>
            </w:pPr>
            <w:r>
              <w:t>1</w:t>
            </w:r>
          </w:p>
        </w:tc>
        <w:tc>
          <w:tcPr>
            <w:tcW w:w="2790" w:type="dxa"/>
          </w:tcPr>
          <w:p w:rsidR="000E1771" w:rsidRDefault="000E1771" w:rsidP="00BC1171">
            <w:pPr>
              <w:jc w:val="left"/>
              <w:cnfStyle w:val="000000000000" w:firstRow="0" w:lastRow="0" w:firstColumn="0" w:lastColumn="0" w:oddVBand="0" w:evenVBand="0" w:oddHBand="0" w:evenHBand="0" w:firstRowFirstColumn="0" w:firstRowLastColumn="0" w:lastRowFirstColumn="0" w:lastRowLastColumn="0"/>
            </w:pPr>
            <w:r>
              <w:t>Document PDF</w:t>
            </w:r>
          </w:p>
        </w:tc>
        <w:tc>
          <w:tcPr>
            <w:tcW w:w="1985" w:type="dxa"/>
          </w:tcPr>
          <w:p w:rsidR="000E1771" w:rsidRDefault="000E1771" w:rsidP="00BC1171">
            <w:pPr>
              <w:jc w:val="left"/>
              <w:cnfStyle w:val="000000000000" w:firstRow="0" w:lastRow="0" w:firstColumn="0" w:lastColumn="0" w:oddVBand="0" w:evenVBand="0" w:oddHBand="0" w:evenHBand="0" w:firstRowFirstColumn="0" w:firstRowLastColumn="0" w:lastRowFirstColumn="0" w:lastRowLastColumn="0"/>
            </w:pPr>
            <w:r>
              <w:t>09/03/2017</w:t>
            </w:r>
          </w:p>
        </w:tc>
      </w:tr>
      <w:tr w:rsidR="000E1771" w:rsidTr="000E1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0E1771" w:rsidRDefault="000E1771" w:rsidP="00BC1171">
            <w:pPr>
              <w:jc w:val="left"/>
            </w:pPr>
            <w:r>
              <w:t>D4.1.2</w:t>
            </w:r>
          </w:p>
        </w:tc>
        <w:tc>
          <w:tcPr>
            <w:tcW w:w="2976" w:type="dxa"/>
          </w:tcPr>
          <w:p w:rsidR="000E1771" w:rsidRDefault="000E1771" w:rsidP="00BC1171">
            <w:pPr>
              <w:jc w:val="left"/>
              <w:cnfStyle w:val="000000100000" w:firstRow="0" w:lastRow="0" w:firstColumn="0" w:lastColumn="0" w:oddVBand="0" w:evenVBand="0" w:oddHBand="1" w:evenHBand="0" w:firstRowFirstColumn="0" w:firstRowLastColumn="0" w:lastRowFirstColumn="0" w:lastRowLastColumn="0"/>
            </w:pPr>
            <w:r>
              <w:t>Interface du jeu</w:t>
            </w:r>
          </w:p>
        </w:tc>
        <w:tc>
          <w:tcPr>
            <w:tcW w:w="1179" w:type="dxa"/>
            <w:gridSpan w:val="2"/>
          </w:tcPr>
          <w:p w:rsidR="000E1771" w:rsidRDefault="000E1771" w:rsidP="00BC1171">
            <w:pPr>
              <w:jc w:val="left"/>
              <w:cnfStyle w:val="000000100000" w:firstRow="0" w:lastRow="0" w:firstColumn="0" w:lastColumn="0" w:oddVBand="0" w:evenVBand="0" w:oddHBand="1" w:evenHBand="0" w:firstRowFirstColumn="0" w:firstRowLastColumn="0" w:lastRowFirstColumn="0" w:lastRowLastColumn="0"/>
            </w:pPr>
            <w:r>
              <w:t>1</w:t>
            </w:r>
          </w:p>
        </w:tc>
        <w:tc>
          <w:tcPr>
            <w:tcW w:w="2790" w:type="dxa"/>
          </w:tcPr>
          <w:p w:rsidR="000E1771" w:rsidRDefault="000E1771" w:rsidP="00BC1171">
            <w:pPr>
              <w:jc w:val="left"/>
              <w:cnfStyle w:val="000000100000" w:firstRow="0" w:lastRow="0" w:firstColumn="0" w:lastColumn="0" w:oddVBand="0" w:evenVBand="0" w:oddHBand="1" w:evenHBand="0" w:firstRowFirstColumn="0" w:firstRowLastColumn="0" w:lastRowFirstColumn="0" w:lastRowLastColumn="0"/>
            </w:pPr>
            <w:r>
              <w:t>Morceau de programme</w:t>
            </w:r>
          </w:p>
        </w:tc>
        <w:tc>
          <w:tcPr>
            <w:tcW w:w="1985" w:type="dxa"/>
          </w:tcPr>
          <w:p w:rsidR="000E1771" w:rsidRDefault="000E1771" w:rsidP="00BC1171">
            <w:pPr>
              <w:jc w:val="left"/>
              <w:cnfStyle w:val="000000100000" w:firstRow="0" w:lastRow="0" w:firstColumn="0" w:lastColumn="0" w:oddVBand="0" w:evenVBand="0" w:oddHBand="1" w:evenHBand="0" w:firstRowFirstColumn="0" w:firstRowLastColumn="0" w:lastRowFirstColumn="0" w:lastRowLastColumn="0"/>
            </w:pPr>
            <w:r>
              <w:t>15/03/2017</w:t>
            </w:r>
          </w:p>
        </w:tc>
      </w:tr>
      <w:tr w:rsidR="000E1771" w:rsidTr="000E1771">
        <w:tc>
          <w:tcPr>
            <w:cnfStyle w:val="001000000000" w:firstRow="0" w:lastRow="0" w:firstColumn="1" w:lastColumn="0" w:oddVBand="0" w:evenVBand="0" w:oddHBand="0" w:evenHBand="0" w:firstRowFirstColumn="0" w:firstRowLastColumn="0" w:lastRowFirstColumn="0" w:lastRowLastColumn="0"/>
            <w:tcW w:w="993" w:type="dxa"/>
          </w:tcPr>
          <w:p w:rsidR="000E1771" w:rsidRDefault="000E1771" w:rsidP="00BC1171">
            <w:pPr>
              <w:jc w:val="left"/>
            </w:pPr>
            <w:r>
              <w:t>D4.2.1</w:t>
            </w:r>
          </w:p>
        </w:tc>
        <w:tc>
          <w:tcPr>
            <w:tcW w:w="2976" w:type="dxa"/>
          </w:tcPr>
          <w:p w:rsidR="000E1771" w:rsidRDefault="000E1771" w:rsidP="00BC1171">
            <w:pPr>
              <w:jc w:val="left"/>
              <w:cnfStyle w:val="000000000000" w:firstRow="0" w:lastRow="0" w:firstColumn="0" w:lastColumn="0" w:oddVBand="0" w:evenVBand="0" w:oddHBand="0" w:evenHBand="0" w:firstRowFirstColumn="0" w:firstRowLastColumn="0" w:lastRowFirstColumn="0" w:lastRowLastColumn="0"/>
            </w:pPr>
            <w:r>
              <w:t>Didacticiel</w:t>
            </w:r>
          </w:p>
        </w:tc>
        <w:tc>
          <w:tcPr>
            <w:tcW w:w="1179" w:type="dxa"/>
            <w:gridSpan w:val="2"/>
          </w:tcPr>
          <w:p w:rsidR="000E1771" w:rsidRDefault="000E1771" w:rsidP="00BC1171">
            <w:pPr>
              <w:jc w:val="left"/>
              <w:cnfStyle w:val="000000000000" w:firstRow="0" w:lastRow="0" w:firstColumn="0" w:lastColumn="0" w:oddVBand="0" w:evenVBand="0" w:oddHBand="0" w:evenHBand="0" w:firstRowFirstColumn="0" w:firstRowLastColumn="0" w:lastRowFirstColumn="0" w:lastRowLastColumn="0"/>
            </w:pPr>
            <w:r>
              <w:t>2</w:t>
            </w:r>
          </w:p>
        </w:tc>
        <w:tc>
          <w:tcPr>
            <w:tcW w:w="2790" w:type="dxa"/>
          </w:tcPr>
          <w:p w:rsidR="000E1771" w:rsidRDefault="000E1771" w:rsidP="00BC1171">
            <w:pPr>
              <w:jc w:val="left"/>
              <w:cnfStyle w:val="000000000000" w:firstRow="0" w:lastRow="0" w:firstColumn="0" w:lastColumn="0" w:oddVBand="0" w:evenVBand="0" w:oddHBand="0" w:evenHBand="0" w:firstRowFirstColumn="0" w:firstRowLastColumn="0" w:lastRowFirstColumn="0" w:lastRowLastColumn="0"/>
            </w:pPr>
            <w:r>
              <w:t>Morceau de programme</w:t>
            </w:r>
          </w:p>
        </w:tc>
        <w:tc>
          <w:tcPr>
            <w:tcW w:w="1985" w:type="dxa"/>
          </w:tcPr>
          <w:p w:rsidR="000E1771" w:rsidRDefault="000E1771" w:rsidP="00BC1171">
            <w:pPr>
              <w:jc w:val="left"/>
              <w:cnfStyle w:val="000000000000" w:firstRow="0" w:lastRow="0" w:firstColumn="0" w:lastColumn="0" w:oddVBand="0" w:evenVBand="0" w:oddHBand="0" w:evenHBand="0" w:firstRowFirstColumn="0" w:firstRowLastColumn="0" w:lastRowFirstColumn="0" w:lastRowLastColumn="0"/>
            </w:pPr>
            <w:r>
              <w:t>15/03/2017</w:t>
            </w:r>
          </w:p>
        </w:tc>
      </w:tr>
      <w:tr w:rsidR="000E1771" w:rsidTr="000E1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0E1771" w:rsidRDefault="000E1771" w:rsidP="00BC1171">
            <w:pPr>
              <w:jc w:val="left"/>
            </w:pPr>
            <w:r>
              <w:t>D4.3.1</w:t>
            </w:r>
          </w:p>
        </w:tc>
        <w:tc>
          <w:tcPr>
            <w:tcW w:w="2976" w:type="dxa"/>
          </w:tcPr>
          <w:p w:rsidR="000E1771" w:rsidRDefault="000E1771" w:rsidP="00BC1171">
            <w:pPr>
              <w:jc w:val="left"/>
              <w:cnfStyle w:val="000000100000" w:firstRow="0" w:lastRow="0" w:firstColumn="0" w:lastColumn="0" w:oddVBand="0" w:evenVBand="0" w:oddHBand="1" w:evenHBand="0" w:firstRowFirstColumn="0" w:firstRowLastColumn="0" w:lastRowFirstColumn="0" w:lastRowLastColumn="0"/>
            </w:pPr>
            <w:r>
              <w:t>Programme internationalisation</w:t>
            </w:r>
          </w:p>
        </w:tc>
        <w:tc>
          <w:tcPr>
            <w:tcW w:w="1179" w:type="dxa"/>
            <w:gridSpan w:val="2"/>
          </w:tcPr>
          <w:p w:rsidR="000E1771" w:rsidRDefault="000E1771" w:rsidP="00BC1171">
            <w:pPr>
              <w:jc w:val="left"/>
              <w:cnfStyle w:val="000000100000" w:firstRow="0" w:lastRow="0" w:firstColumn="0" w:lastColumn="0" w:oddVBand="0" w:evenVBand="0" w:oddHBand="1" w:evenHBand="0" w:firstRowFirstColumn="0" w:firstRowLastColumn="0" w:lastRowFirstColumn="0" w:lastRowLastColumn="0"/>
            </w:pPr>
            <w:r>
              <w:t>3</w:t>
            </w:r>
          </w:p>
        </w:tc>
        <w:tc>
          <w:tcPr>
            <w:tcW w:w="2790" w:type="dxa"/>
          </w:tcPr>
          <w:p w:rsidR="000E1771" w:rsidRDefault="000E1771" w:rsidP="00BC1171">
            <w:pPr>
              <w:jc w:val="left"/>
              <w:cnfStyle w:val="000000100000" w:firstRow="0" w:lastRow="0" w:firstColumn="0" w:lastColumn="0" w:oddVBand="0" w:evenVBand="0" w:oddHBand="1" w:evenHBand="0" w:firstRowFirstColumn="0" w:firstRowLastColumn="0" w:lastRowFirstColumn="0" w:lastRowLastColumn="0"/>
            </w:pPr>
            <w:r>
              <w:t>Morceau de programme</w:t>
            </w:r>
          </w:p>
        </w:tc>
        <w:tc>
          <w:tcPr>
            <w:tcW w:w="1985" w:type="dxa"/>
          </w:tcPr>
          <w:p w:rsidR="000E1771" w:rsidRDefault="000E1771" w:rsidP="00BC1171">
            <w:pPr>
              <w:jc w:val="left"/>
              <w:cnfStyle w:val="000000100000" w:firstRow="0" w:lastRow="0" w:firstColumn="0" w:lastColumn="0" w:oddVBand="0" w:evenVBand="0" w:oddHBand="1" w:evenHBand="0" w:firstRowFirstColumn="0" w:firstRowLastColumn="0" w:lastRowFirstColumn="0" w:lastRowLastColumn="0"/>
            </w:pPr>
            <w:r>
              <w:t>19/03/2017</w:t>
            </w:r>
          </w:p>
        </w:tc>
      </w:tr>
    </w:tbl>
    <w:p w:rsidR="00991C43" w:rsidRDefault="00991C43" w:rsidP="0090794C">
      <w:pPr>
        <w:pStyle w:val="Titre2"/>
      </w:pPr>
    </w:p>
    <w:p w:rsidR="00991C43" w:rsidRDefault="00991C43" w:rsidP="00991C43"/>
    <w:p w:rsidR="008C4CFF" w:rsidRDefault="008C4CFF" w:rsidP="00991C43"/>
    <w:p w:rsidR="004D0091" w:rsidRDefault="004D0091" w:rsidP="00991C43"/>
    <w:p w:rsidR="004D0091" w:rsidRDefault="004D0091" w:rsidP="00991C43"/>
    <w:p w:rsidR="00D96286" w:rsidRDefault="00D96286" w:rsidP="00991C43"/>
    <w:p w:rsidR="000E1771" w:rsidRDefault="000E1771" w:rsidP="00991C43"/>
    <w:p w:rsidR="000E1771" w:rsidRDefault="000E1771" w:rsidP="00991C43"/>
    <w:p w:rsidR="000E1771" w:rsidRDefault="000E1771" w:rsidP="00991C43"/>
    <w:p w:rsidR="000E1771" w:rsidRDefault="000E1771" w:rsidP="00991C43"/>
    <w:p w:rsidR="000E1771" w:rsidRDefault="000E1771" w:rsidP="00991C43"/>
    <w:p w:rsidR="000E1771" w:rsidRDefault="000E1771" w:rsidP="00991C43"/>
    <w:p w:rsidR="000E1771" w:rsidRDefault="000E1771" w:rsidP="00991C43"/>
    <w:p w:rsidR="000E1771" w:rsidRDefault="000E1771" w:rsidP="00991C43"/>
    <w:p w:rsidR="000E1771" w:rsidRDefault="000E1771" w:rsidP="00991C43"/>
    <w:p w:rsidR="000E1771" w:rsidRDefault="000E1771" w:rsidP="00991C43"/>
    <w:p w:rsidR="00D96286" w:rsidRPr="00991C43" w:rsidRDefault="00D96286" w:rsidP="00991C43"/>
    <w:p w:rsidR="001B0E80" w:rsidRDefault="00107E67" w:rsidP="008C4CFF">
      <w:pPr>
        <w:pStyle w:val="Titre2"/>
      </w:pPr>
      <w:bookmarkStart w:id="10" w:name="_Toc481403392"/>
      <w:r>
        <w:t>Planification</w:t>
      </w:r>
      <w:bookmarkEnd w:id="10"/>
    </w:p>
    <w:p w:rsidR="008951C5" w:rsidRDefault="008951C5" w:rsidP="008C4CFF"/>
    <w:p w:rsidR="008C4CFF" w:rsidRDefault="008C4CFF" w:rsidP="008C4CFF">
      <w:r>
        <w:rPr>
          <w:rStyle w:val="Emphaseple"/>
          <w:noProof/>
        </w:rPr>
        <w:lastRenderedPageBreak/>
        <w:drawing>
          <wp:anchor distT="0" distB="0" distL="114300" distR="114300" simplePos="0" relativeHeight="251667968" behindDoc="0" locked="0" layoutInCell="1" allowOverlap="1" wp14:anchorId="5438B500" wp14:editId="1E84B4EB">
            <wp:simplePos x="0" y="0"/>
            <wp:positionH relativeFrom="page">
              <wp:posOffset>720090</wp:posOffset>
            </wp:positionH>
            <wp:positionV relativeFrom="paragraph">
              <wp:posOffset>177165</wp:posOffset>
            </wp:positionV>
            <wp:extent cx="6567805" cy="3731895"/>
            <wp:effectExtent l="0" t="0" r="4445" b="1905"/>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67805" cy="37318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C4CFF" w:rsidRDefault="008C4CFF" w:rsidP="008C4CFF"/>
    <w:p w:rsidR="008C4CFF" w:rsidRDefault="008C4CFF" w:rsidP="008C4CFF"/>
    <w:p w:rsidR="008C4CFF" w:rsidRDefault="008C4CFF" w:rsidP="008C4CFF"/>
    <w:p w:rsidR="008C4CFF" w:rsidRDefault="008C4CFF" w:rsidP="008C4CFF"/>
    <w:p w:rsidR="008C4CFF" w:rsidRDefault="008C4CFF" w:rsidP="008C4CFF"/>
    <w:p w:rsidR="008C4CFF" w:rsidRDefault="008C4CFF" w:rsidP="008C4CFF"/>
    <w:p w:rsidR="008C4CFF" w:rsidRDefault="008C4CFF" w:rsidP="008C4CFF"/>
    <w:p w:rsidR="008C4CFF" w:rsidRDefault="008C4CFF" w:rsidP="008C4CFF"/>
    <w:p w:rsidR="008C4CFF" w:rsidRDefault="008C4CFF" w:rsidP="008C4CFF"/>
    <w:p w:rsidR="008C4CFF" w:rsidRDefault="008C4CFF" w:rsidP="00D4179A">
      <w:pPr>
        <w:pStyle w:val="Titre2"/>
      </w:pPr>
    </w:p>
    <w:p w:rsidR="008C4CFF" w:rsidRDefault="008C4CFF" w:rsidP="00D4179A">
      <w:pPr>
        <w:pStyle w:val="Titre2"/>
      </w:pPr>
    </w:p>
    <w:p w:rsidR="008951C5" w:rsidRDefault="008951C5" w:rsidP="008951C5"/>
    <w:p w:rsidR="008951C5" w:rsidRPr="008951C5" w:rsidRDefault="008951C5" w:rsidP="008951C5"/>
    <w:p w:rsidR="008C4CFF" w:rsidRDefault="008C4CFF" w:rsidP="008C4CFF"/>
    <w:p w:rsidR="008C4CFF" w:rsidRDefault="008C4CFF" w:rsidP="008C4CFF"/>
    <w:p w:rsidR="008C4CFF" w:rsidRDefault="008C4CFF" w:rsidP="008C4CFF"/>
    <w:p w:rsidR="008C4CFF" w:rsidRDefault="008C4CFF" w:rsidP="008C4CFF"/>
    <w:p w:rsidR="008C4CFF" w:rsidRDefault="008C4CFF" w:rsidP="008C4CFF"/>
    <w:p w:rsidR="008C4CFF" w:rsidRDefault="008C4CFF" w:rsidP="008C4CFF"/>
    <w:p w:rsidR="008C4CFF" w:rsidRDefault="008C4CFF" w:rsidP="008C4CFF"/>
    <w:p w:rsidR="004D0091" w:rsidRPr="008C4CFF" w:rsidRDefault="004D0091" w:rsidP="008C4CFF"/>
    <w:p w:rsidR="008C4CFF" w:rsidRDefault="008C4CFF" w:rsidP="004333A8"/>
    <w:p w:rsidR="009173A2" w:rsidRPr="004333A8" w:rsidRDefault="009173A2" w:rsidP="004333A8"/>
    <w:p w:rsidR="008C4CFF" w:rsidRPr="008C4CFF" w:rsidRDefault="004F3D12" w:rsidP="008C4CFF">
      <w:pPr>
        <w:pStyle w:val="Titre2"/>
      </w:pPr>
      <w:bookmarkStart w:id="11" w:name="_Toc481403393"/>
      <w:r>
        <w:t>Pilotage et suivi</w:t>
      </w:r>
      <w:bookmarkEnd w:id="11"/>
    </w:p>
    <w:p w:rsidR="004333A8" w:rsidRDefault="004333A8" w:rsidP="004F3D12">
      <w:pPr>
        <w:rPr>
          <w:rStyle w:val="Emphaseple"/>
        </w:rPr>
      </w:pPr>
    </w:p>
    <w:p w:rsidR="004333A8" w:rsidRDefault="00F03895" w:rsidP="004333A8">
      <w:pPr>
        <w:jc w:val="left"/>
        <w:rPr>
          <w:iCs/>
        </w:rPr>
      </w:pPr>
      <w:r w:rsidRPr="00AE0682">
        <w:rPr>
          <w:b/>
          <w:iCs/>
        </w:rPr>
        <w:lastRenderedPageBreak/>
        <w:t>Exemple</w:t>
      </w:r>
      <w:r w:rsidR="00041AB8">
        <w:rPr>
          <w:iCs/>
        </w:rPr>
        <w:t> </w:t>
      </w:r>
      <w:r>
        <w:rPr>
          <w:iCs/>
        </w:rPr>
        <w:t xml:space="preserve">: </w:t>
      </w:r>
      <w:r w:rsidR="004333A8">
        <w:rPr>
          <w:iCs/>
        </w:rPr>
        <w:t xml:space="preserve">Afin de mener à bien le suivi des membres du projet, nous comptons mettre en place des réunions régulières à la fin des rendus de livrable. </w:t>
      </w:r>
    </w:p>
    <w:p w:rsidR="004333A8" w:rsidRDefault="004333A8" w:rsidP="004333A8">
      <w:pPr>
        <w:jc w:val="left"/>
        <w:rPr>
          <w:iCs/>
        </w:rPr>
      </w:pPr>
    </w:p>
    <w:p w:rsidR="00112D73" w:rsidRDefault="004333A8" w:rsidP="00112D73">
      <w:pPr>
        <w:jc w:val="left"/>
        <w:rPr>
          <w:iCs/>
        </w:rPr>
      </w:pPr>
      <w:r>
        <w:rPr>
          <w:iCs/>
        </w:rPr>
        <w:tab/>
      </w:r>
      <w:r w:rsidR="00112D73">
        <w:rPr>
          <w:iCs/>
        </w:rPr>
        <w:t>Les principales réunions seront donc</w:t>
      </w:r>
      <w:r w:rsidR="00041AB8">
        <w:rPr>
          <w:iCs/>
        </w:rPr>
        <w:t> </w:t>
      </w:r>
      <w:r w:rsidR="00112D73">
        <w:rPr>
          <w:iCs/>
        </w:rPr>
        <w:t xml:space="preserve">: </w:t>
      </w:r>
    </w:p>
    <w:p w:rsidR="00112D73" w:rsidRDefault="00112D73" w:rsidP="00112D73">
      <w:pPr>
        <w:jc w:val="left"/>
        <w:rPr>
          <w:iCs/>
        </w:rPr>
      </w:pPr>
    </w:p>
    <w:p w:rsidR="00112D73" w:rsidRDefault="00112D73" w:rsidP="00112D73">
      <w:pPr>
        <w:pStyle w:val="Paragraphedeliste"/>
        <w:numPr>
          <w:ilvl w:val="0"/>
          <w:numId w:val="18"/>
        </w:numPr>
        <w:jc w:val="left"/>
        <w:rPr>
          <w:iCs/>
        </w:rPr>
      </w:pPr>
      <w:r>
        <w:rPr>
          <w:iCs/>
        </w:rPr>
        <w:t>Le 16 février afin de finaliser et faire une mise au point de la partie conception,</w:t>
      </w:r>
    </w:p>
    <w:p w:rsidR="00112D73" w:rsidRDefault="00112D73" w:rsidP="00112D73">
      <w:pPr>
        <w:pStyle w:val="Paragraphedeliste"/>
        <w:numPr>
          <w:ilvl w:val="0"/>
          <w:numId w:val="18"/>
        </w:numPr>
        <w:jc w:val="left"/>
        <w:rPr>
          <w:iCs/>
        </w:rPr>
      </w:pPr>
      <w:r>
        <w:rPr>
          <w:iCs/>
        </w:rPr>
        <w:t>Le 02 mars pour faire le point sur l’avancé</w:t>
      </w:r>
      <w:r w:rsidR="00041AB8">
        <w:rPr>
          <w:iCs/>
        </w:rPr>
        <w:t xml:space="preserve">e </w:t>
      </w:r>
      <w:r>
        <w:rPr>
          <w:iCs/>
        </w:rPr>
        <w:t>de chacun des lots afin de savoir quelles taches sont le plus en retard,</w:t>
      </w:r>
    </w:p>
    <w:p w:rsidR="00112D73" w:rsidRDefault="00112D73" w:rsidP="00112D73">
      <w:pPr>
        <w:pStyle w:val="Paragraphedeliste"/>
        <w:numPr>
          <w:ilvl w:val="0"/>
          <w:numId w:val="18"/>
        </w:numPr>
        <w:jc w:val="left"/>
        <w:rPr>
          <w:iCs/>
        </w:rPr>
      </w:pPr>
      <w:r>
        <w:rPr>
          <w:iCs/>
        </w:rPr>
        <w:t xml:space="preserve">Le 09 mars afin de voir l’avancé sur le lot IHM et le lot </w:t>
      </w:r>
      <w:r w:rsidR="00041AB8">
        <w:rPr>
          <w:iCs/>
        </w:rPr>
        <w:t>m</w:t>
      </w:r>
      <w:r>
        <w:rPr>
          <w:iCs/>
        </w:rPr>
        <w:t xml:space="preserve">ultijoueur pour se mettre d’accord sur comment combler </w:t>
      </w:r>
      <w:r w:rsidR="00B9658C">
        <w:rPr>
          <w:iCs/>
        </w:rPr>
        <w:t>les éventuels retards</w:t>
      </w:r>
      <w:r>
        <w:rPr>
          <w:iCs/>
        </w:rPr>
        <w:t xml:space="preserve"> de taches,</w:t>
      </w:r>
    </w:p>
    <w:p w:rsidR="00112D73" w:rsidRDefault="00112D73" w:rsidP="00112D73">
      <w:pPr>
        <w:pStyle w:val="Paragraphedeliste"/>
        <w:numPr>
          <w:ilvl w:val="0"/>
          <w:numId w:val="18"/>
        </w:numPr>
        <w:jc w:val="left"/>
        <w:rPr>
          <w:iCs/>
        </w:rPr>
      </w:pPr>
      <w:r>
        <w:rPr>
          <w:iCs/>
        </w:rPr>
        <w:t>Le 23 mars pour commencer à préparer l’intégration du projet,</w:t>
      </w:r>
    </w:p>
    <w:p w:rsidR="00112D73" w:rsidRDefault="00112D73" w:rsidP="00112D73">
      <w:pPr>
        <w:pStyle w:val="Paragraphedeliste"/>
        <w:numPr>
          <w:ilvl w:val="0"/>
          <w:numId w:val="18"/>
        </w:numPr>
        <w:jc w:val="left"/>
        <w:rPr>
          <w:iCs/>
        </w:rPr>
      </w:pPr>
      <w:r>
        <w:rPr>
          <w:iCs/>
        </w:rPr>
        <w:t>Le 30 mars afin de se rendre compte de ce qu’il reste à finaliser et/ou améliorer pour la semaine de Projet Tuteuré du 03 avril au 06 avril.</w:t>
      </w:r>
    </w:p>
    <w:p w:rsidR="00112D73" w:rsidRDefault="00112D73" w:rsidP="00112D73">
      <w:pPr>
        <w:pStyle w:val="Paragraphedeliste"/>
        <w:numPr>
          <w:ilvl w:val="0"/>
          <w:numId w:val="18"/>
        </w:numPr>
        <w:jc w:val="left"/>
        <w:rPr>
          <w:iCs/>
        </w:rPr>
      </w:pPr>
      <w:r>
        <w:rPr>
          <w:iCs/>
        </w:rPr>
        <w:t>Le 05 avril afin de faire le point sur la soutenance finale.</w:t>
      </w:r>
    </w:p>
    <w:p w:rsidR="003B38BD" w:rsidRDefault="003B38BD" w:rsidP="003B38BD">
      <w:pPr>
        <w:jc w:val="left"/>
        <w:rPr>
          <w:iCs/>
        </w:rPr>
      </w:pPr>
    </w:p>
    <w:p w:rsidR="004333A8" w:rsidRPr="00875847" w:rsidRDefault="004333A8" w:rsidP="00112D73">
      <w:pPr>
        <w:jc w:val="left"/>
        <w:rPr>
          <w:rStyle w:val="Emphaseple"/>
        </w:rPr>
      </w:pPr>
    </w:p>
    <w:p w:rsidR="0058269F" w:rsidRDefault="00D42F03" w:rsidP="00EC0345">
      <w:pPr>
        <w:pStyle w:val="Titre2"/>
      </w:pPr>
      <w:bookmarkStart w:id="12" w:name="_Toc481403394"/>
      <w:r>
        <w:t>Résumé de l’effort</w:t>
      </w:r>
      <w:bookmarkEnd w:id="12"/>
    </w:p>
    <w:p w:rsidR="00310135" w:rsidRDefault="00310135" w:rsidP="00310135">
      <w:pPr>
        <w:pStyle w:val="Lgende"/>
        <w:keepNext/>
      </w:pPr>
      <w:r>
        <w:t>Tableau</w:t>
      </w:r>
      <w:r w:rsidR="002630A0">
        <w:t> </w:t>
      </w:r>
      <w:r>
        <w:fldChar w:fldCharType="begin"/>
      </w:r>
      <w:r>
        <w:instrText xml:space="preserve"> SEQ Tableau \* ARABIC </w:instrText>
      </w:r>
      <w:r>
        <w:fldChar w:fldCharType="separate"/>
      </w:r>
      <w:r w:rsidR="009271C0">
        <w:rPr>
          <w:noProof/>
        </w:rPr>
        <w:t>3</w:t>
      </w:r>
      <w:r>
        <w:fldChar w:fldCharType="end"/>
      </w:r>
      <w:r>
        <w:t xml:space="preserve"> </w:t>
      </w:r>
      <w:r w:rsidR="002630A0">
        <w:t>—</w:t>
      </w:r>
      <w:r>
        <w:t xml:space="preserve"> Résumé de l</w:t>
      </w:r>
      <w:r w:rsidR="002630A0">
        <w:t>’</w:t>
      </w:r>
      <w:r>
        <w:t>effort</w:t>
      </w:r>
    </w:p>
    <w:tbl>
      <w:tblPr>
        <w:tblStyle w:val="Grilledutableau"/>
        <w:tblW w:w="9130" w:type="dxa"/>
        <w:jc w:val="center"/>
        <w:tblLayout w:type="fixed"/>
        <w:tblLook w:val="04A0" w:firstRow="1" w:lastRow="0" w:firstColumn="1" w:lastColumn="0" w:noHBand="0" w:noVBand="1"/>
      </w:tblPr>
      <w:tblGrid>
        <w:gridCol w:w="8254"/>
        <w:gridCol w:w="876"/>
      </w:tblGrid>
      <w:tr w:rsidR="007C6BC3" w:rsidTr="007C6BC3">
        <w:trPr>
          <w:trHeight w:val="267"/>
          <w:jc w:val="center"/>
        </w:trPr>
        <w:tc>
          <w:tcPr>
            <w:tcW w:w="8254" w:type="dxa"/>
            <w:shd w:val="clear" w:color="auto" w:fill="DBE5F1" w:themeFill="accent1" w:themeFillTint="33"/>
          </w:tcPr>
          <w:p w:rsidR="007C6BC3" w:rsidRPr="001B1809" w:rsidRDefault="007C6BC3" w:rsidP="003207D2">
            <w:pPr>
              <w:jc w:val="left"/>
            </w:pPr>
          </w:p>
        </w:tc>
        <w:tc>
          <w:tcPr>
            <w:tcW w:w="876" w:type="dxa"/>
            <w:shd w:val="clear" w:color="auto" w:fill="DBE5F1" w:themeFill="accent1" w:themeFillTint="33"/>
          </w:tcPr>
          <w:p w:rsidR="007C6BC3" w:rsidRPr="001B1809" w:rsidRDefault="007C6BC3" w:rsidP="002624A1">
            <w:pPr>
              <w:jc w:val="center"/>
            </w:pPr>
            <w:r w:rsidRPr="001B1809">
              <w:t>S</w:t>
            </w:r>
            <w:r w:rsidR="002624A1" w:rsidRPr="001B1809">
              <w:t>4</w:t>
            </w:r>
          </w:p>
        </w:tc>
      </w:tr>
      <w:tr w:rsidR="007C6BC3" w:rsidTr="007C6BC3">
        <w:trPr>
          <w:trHeight w:val="253"/>
          <w:jc w:val="center"/>
        </w:trPr>
        <w:tc>
          <w:tcPr>
            <w:tcW w:w="8254" w:type="dxa"/>
            <w:shd w:val="clear" w:color="auto" w:fill="DBE5F1" w:themeFill="accent1" w:themeFillTint="33"/>
          </w:tcPr>
          <w:p w:rsidR="007C6BC3" w:rsidRPr="001B1809" w:rsidRDefault="007C6BC3" w:rsidP="00EE458B">
            <w:r w:rsidRPr="001B1809">
              <w:t xml:space="preserve">L0 </w:t>
            </w:r>
            <w:r w:rsidR="00825644" w:rsidRPr="001B1809">
              <w:t>—</w:t>
            </w:r>
            <w:r w:rsidRPr="001B1809">
              <w:t xml:space="preserve"> Coordination </w:t>
            </w:r>
          </w:p>
        </w:tc>
        <w:tc>
          <w:tcPr>
            <w:tcW w:w="876" w:type="dxa"/>
          </w:tcPr>
          <w:p w:rsidR="007C6BC3" w:rsidRPr="001B1809" w:rsidRDefault="007C6BC3" w:rsidP="0040682A"/>
        </w:tc>
      </w:tr>
      <w:tr w:rsidR="007C6BC3" w:rsidTr="007C6BC3">
        <w:trPr>
          <w:trHeight w:val="253"/>
          <w:jc w:val="center"/>
        </w:trPr>
        <w:tc>
          <w:tcPr>
            <w:tcW w:w="8254" w:type="dxa"/>
            <w:shd w:val="clear" w:color="auto" w:fill="DBE5F1" w:themeFill="accent1" w:themeFillTint="33"/>
          </w:tcPr>
          <w:p w:rsidR="007C6BC3" w:rsidRPr="001B1809" w:rsidRDefault="00825644" w:rsidP="00EE458B">
            <w:r w:rsidRPr="001B1809">
              <w:t xml:space="preserve">  T.1</w:t>
            </w:r>
            <w:r w:rsidR="007C6BC3" w:rsidRPr="001B1809">
              <w:t xml:space="preserve"> </w:t>
            </w:r>
            <w:r w:rsidR="002630A0" w:rsidRPr="001B1809">
              <w:t>—</w:t>
            </w:r>
            <w:r w:rsidR="007C6BC3" w:rsidRPr="001B1809">
              <w:t xml:space="preserve"> </w:t>
            </w:r>
            <w:r w:rsidRPr="001B1809">
              <w:rPr>
                <w:rStyle w:val="Emphaseple"/>
                <w:i w:val="0"/>
                <w:color w:val="auto"/>
              </w:rPr>
              <w:t>Rédaction du DT</w:t>
            </w:r>
          </w:p>
        </w:tc>
        <w:tc>
          <w:tcPr>
            <w:tcW w:w="876" w:type="dxa"/>
          </w:tcPr>
          <w:p w:rsidR="007C6BC3" w:rsidRPr="001B1809" w:rsidRDefault="00825644" w:rsidP="0040682A">
            <w:r w:rsidRPr="001B1809">
              <w:t>15</w:t>
            </w:r>
          </w:p>
        </w:tc>
      </w:tr>
      <w:tr w:rsidR="007C6BC3" w:rsidRPr="00461D9A" w:rsidTr="007C6BC3">
        <w:trPr>
          <w:trHeight w:val="253"/>
          <w:jc w:val="center"/>
        </w:trPr>
        <w:tc>
          <w:tcPr>
            <w:tcW w:w="8254" w:type="dxa"/>
            <w:shd w:val="clear" w:color="auto" w:fill="FFFFFF" w:themeFill="background1"/>
          </w:tcPr>
          <w:p w:rsidR="007C6BC3" w:rsidRPr="001B1809" w:rsidRDefault="007C6BC3" w:rsidP="00461D9A">
            <w:pPr>
              <w:jc w:val="right"/>
              <w:rPr>
                <w:b/>
              </w:rPr>
            </w:pPr>
            <w:r w:rsidRPr="001B1809">
              <w:rPr>
                <w:b/>
              </w:rPr>
              <w:t>Sous-Total (h)</w:t>
            </w:r>
            <w:r w:rsidR="002630A0" w:rsidRPr="001B1809">
              <w:rPr>
                <w:b/>
              </w:rPr>
              <w:t> </w:t>
            </w:r>
            <w:r w:rsidRPr="001B1809">
              <w:rPr>
                <w:b/>
              </w:rPr>
              <w:t>:</w:t>
            </w:r>
          </w:p>
        </w:tc>
        <w:tc>
          <w:tcPr>
            <w:tcW w:w="876" w:type="dxa"/>
            <w:shd w:val="clear" w:color="auto" w:fill="FFFFFF" w:themeFill="background1"/>
          </w:tcPr>
          <w:p w:rsidR="007C6BC3" w:rsidRPr="001B1809" w:rsidRDefault="00825644" w:rsidP="0040682A">
            <w:pPr>
              <w:rPr>
                <w:b/>
              </w:rPr>
            </w:pPr>
            <w:r w:rsidRPr="001B1809">
              <w:rPr>
                <w:b/>
              </w:rPr>
              <w:t>15</w:t>
            </w:r>
          </w:p>
        </w:tc>
      </w:tr>
      <w:tr w:rsidR="007C6BC3" w:rsidTr="007C6BC3">
        <w:trPr>
          <w:trHeight w:val="267"/>
          <w:jc w:val="center"/>
        </w:trPr>
        <w:tc>
          <w:tcPr>
            <w:tcW w:w="8254" w:type="dxa"/>
            <w:shd w:val="clear" w:color="auto" w:fill="DBE5F1" w:themeFill="accent1" w:themeFillTint="33"/>
          </w:tcPr>
          <w:p w:rsidR="007C6BC3" w:rsidRPr="001B1809" w:rsidRDefault="007C6BC3" w:rsidP="00825644">
            <w:r w:rsidRPr="001B1809">
              <w:t xml:space="preserve">L1 </w:t>
            </w:r>
            <w:r w:rsidR="00E57A60" w:rsidRPr="001B1809">
              <w:t xml:space="preserve">— </w:t>
            </w:r>
            <w:r w:rsidR="00825644" w:rsidRPr="001B1809">
              <w:t>Conception</w:t>
            </w:r>
          </w:p>
        </w:tc>
        <w:tc>
          <w:tcPr>
            <w:tcW w:w="876" w:type="dxa"/>
          </w:tcPr>
          <w:p w:rsidR="007C6BC3" w:rsidRPr="001B1809" w:rsidRDefault="007C6BC3" w:rsidP="0040682A"/>
        </w:tc>
      </w:tr>
      <w:tr w:rsidR="007C6BC3" w:rsidRPr="0058269F" w:rsidTr="007C6BC3">
        <w:trPr>
          <w:trHeight w:val="267"/>
          <w:jc w:val="center"/>
        </w:trPr>
        <w:tc>
          <w:tcPr>
            <w:tcW w:w="8254" w:type="dxa"/>
            <w:shd w:val="clear" w:color="auto" w:fill="DBE5F1" w:themeFill="accent1" w:themeFillTint="33"/>
          </w:tcPr>
          <w:p w:rsidR="007C6BC3" w:rsidRPr="001B1809" w:rsidRDefault="00825644" w:rsidP="00825644">
            <w:pPr>
              <w:jc w:val="left"/>
            </w:pPr>
            <w:r w:rsidRPr="001B1809">
              <w:t xml:space="preserve">  T1</w:t>
            </w:r>
            <w:r w:rsidR="00EC6E8C" w:rsidRPr="001B1809">
              <w:t xml:space="preserve"> </w:t>
            </w:r>
            <w:r w:rsidR="00191C57" w:rsidRPr="001B1809">
              <w:t xml:space="preserve">– </w:t>
            </w:r>
            <w:r w:rsidR="00EC6E8C" w:rsidRPr="001B1809">
              <w:rPr>
                <w:rStyle w:val="Emphaseple"/>
                <w:i w:val="0"/>
                <w:color w:val="auto"/>
              </w:rPr>
              <w:t>Use case, diagramme de séquence</w:t>
            </w:r>
          </w:p>
        </w:tc>
        <w:tc>
          <w:tcPr>
            <w:tcW w:w="876" w:type="dxa"/>
          </w:tcPr>
          <w:p w:rsidR="007C6BC3" w:rsidRPr="001B1809" w:rsidRDefault="00E06549" w:rsidP="0040682A">
            <w:r>
              <w:t>3</w:t>
            </w:r>
            <w:r w:rsidR="00825644" w:rsidRPr="001B1809">
              <w:t>0</w:t>
            </w:r>
          </w:p>
        </w:tc>
      </w:tr>
      <w:tr w:rsidR="007C6BC3" w:rsidRPr="0058269F" w:rsidTr="007C6BC3">
        <w:trPr>
          <w:trHeight w:val="267"/>
          <w:jc w:val="center"/>
        </w:trPr>
        <w:tc>
          <w:tcPr>
            <w:tcW w:w="8254" w:type="dxa"/>
            <w:shd w:val="clear" w:color="auto" w:fill="DBE5F1" w:themeFill="accent1" w:themeFillTint="33"/>
          </w:tcPr>
          <w:p w:rsidR="007C6BC3" w:rsidRPr="001B1809" w:rsidRDefault="00EC6E8C" w:rsidP="00EC6E8C">
            <w:pPr>
              <w:tabs>
                <w:tab w:val="left" w:pos="180"/>
              </w:tabs>
            </w:pPr>
            <w:r w:rsidRPr="001B1809">
              <w:t xml:space="preserve">  T2 </w:t>
            </w:r>
            <w:r w:rsidR="00191C57" w:rsidRPr="001B1809">
              <w:t xml:space="preserve">– </w:t>
            </w:r>
            <w:r w:rsidRPr="001B1809">
              <w:t>Conception des classes</w:t>
            </w:r>
          </w:p>
        </w:tc>
        <w:tc>
          <w:tcPr>
            <w:tcW w:w="876" w:type="dxa"/>
          </w:tcPr>
          <w:p w:rsidR="007C6BC3" w:rsidRPr="001B1809" w:rsidRDefault="00EC6E8C" w:rsidP="0040682A">
            <w:r w:rsidRPr="001B1809">
              <w:t>50</w:t>
            </w:r>
          </w:p>
        </w:tc>
      </w:tr>
      <w:tr w:rsidR="007C6BC3" w:rsidRPr="0058269F" w:rsidTr="007C6BC3">
        <w:trPr>
          <w:trHeight w:val="267"/>
          <w:jc w:val="center"/>
        </w:trPr>
        <w:tc>
          <w:tcPr>
            <w:tcW w:w="8254" w:type="dxa"/>
            <w:shd w:val="clear" w:color="auto" w:fill="auto"/>
          </w:tcPr>
          <w:p w:rsidR="007C6BC3" w:rsidRPr="001B1809" w:rsidRDefault="007C6BC3" w:rsidP="00461D9A">
            <w:pPr>
              <w:jc w:val="right"/>
              <w:rPr>
                <w:b/>
              </w:rPr>
            </w:pPr>
            <w:r w:rsidRPr="001B1809">
              <w:rPr>
                <w:b/>
              </w:rPr>
              <w:t>Sous-Total (h) </w:t>
            </w:r>
          </w:p>
        </w:tc>
        <w:tc>
          <w:tcPr>
            <w:tcW w:w="876" w:type="dxa"/>
          </w:tcPr>
          <w:p w:rsidR="007C6BC3" w:rsidRPr="001B1809" w:rsidRDefault="00205466" w:rsidP="0040682A">
            <w:pPr>
              <w:rPr>
                <w:b/>
              </w:rPr>
            </w:pPr>
            <w:r>
              <w:rPr>
                <w:b/>
              </w:rPr>
              <w:t>8</w:t>
            </w:r>
            <w:r w:rsidR="00EC6E8C" w:rsidRPr="001B1809">
              <w:rPr>
                <w:b/>
              </w:rPr>
              <w:t>0</w:t>
            </w:r>
          </w:p>
        </w:tc>
      </w:tr>
      <w:tr w:rsidR="007C6BC3" w:rsidRPr="0058269F" w:rsidTr="007C6BC3">
        <w:trPr>
          <w:trHeight w:val="267"/>
          <w:jc w:val="center"/>
        </w:trPr>
        <w:tc>
          <w:tcPr>
            <w:tcW w:w="8254" w:type="dxa"/>
            <w:shd w:val="clear" w:color="auto" w:fill="DBE5F1" w:themeFill="accent1" w:themeFillTint="33"/>
          </w:tcPr>
          <w:p w:rsidR="007C6BC3" w:rsidRPr="001B1809" w:rsidRDefault="009336DE" w:rsidP="00646D85">
            <w:r w:rsidRPr="001B1809">
              <w:t>L2</w:t>
            </w:r>
            <w:r w:rsidR="00646D85" w:rsidRPr="001B1809">
              <w:t xml:space="preserve"> </w:t>
            </w:r>
            <w:r w:rsidR="00E57A60" w:rsidRPr="001B1809">
              <w:t xml:space="preserve">— </w:t>
            </w:r>
            <w:r w:rsidR="00646D85" w:rsidRPr="001B1809">
              <w:t>Conception</w:t>
            </w:r>
          </w:p>
        </w:tc>
        <w:tc>
          <w:tcPr>
            <w:tcW w:w="876" w:type="dxa"/>
          </w:tcPr>
          <w:p w:rsidR="007C6BC3" w:rsidRPr="001B1809" w:rsidRDefault="007C6BC3" w:rsidP="0040682A"/>
        </w:tc>
      </w:tr>
      <w:tr w:rsidR="00DE4725" w:rsidRPr="0058269F" w:rsidTr="007C6BC3">
        <w:trPr>
          <w:trHeight w:val="267"/>
          <w:jc w:val="center"/>
        </w:trPr>
        <w:tc>
          <w:tcPr>
            <w:tcW w:w="8254" w:type="dxa"/>
            <w:shd w:val="clear" w:color="auto" w:fill="DBE5F1" w:themeFill="accent1" w:themeFillTint="33"/>
          </w:tcPr>
          <w:p w:rsidR="00DE4725" w:rsidRPr="001B1809" w:rsidRDefault="00646D85" w:rsidP="00646D85">
            <w:pPr>
              <w:jc w:val="left"/>
            </w:pPr>
            <w:r w:rsidRPr="001B1809">
              <w:t xml:space="preserve">  T1 – Système d’authentification</w:t>
            </w:r>
          </w:p>
        </w:tc>
        <w:tc>
          <w:tcPr>
            <w:tcW w:w="876" w:type="dxa"/>
          </w:tcPr>
          <w:p w:rsidR="00DE4725" w:rsidRPr="001B1809" w:rsidRDefault="00646D85" w:rsidP="0040682A">
            <w:r w:rsidRPr="001B1809">
              <w:t>25</w:t>
            </w:r>
          </w:p>
        </w:tc>
      </w:tr>
      <w:tr w:rsidR="00DE4725" w:rsidRPr="0058269F" w:rsidTr="007C6BC3">
        <w:trPr>
          <w:trHeight w:val="267"/>
          <w:jc w:val="center"/>
        </w:trPr>
        <w:tc>
          <w:tcPr>
            <w:tcW w:w="8254" w:type="dxa"/>
            <w:shd w:val="clear" w:color="auto" w:fill="DBE5F1" w:themeFill="accent1" w:themeFillTint="33"/>
          </w:tcPr>
          <w:p w:rsidR="00DE4725" w:rsidRPr="001B1809" w:rsidRDefault="00646D85" w:rsidP="00646D85">
            <w:pPr>
              <w:jc w:val="left"/>
            </w:pPr>
            <w:r w:rsidRPr="001B1809">
              <w:t xml:space="preserve">  T2 – Administration comptes utilisateurs</w:t>
            </w:r>
          </w:p>
        </w:tc>
        <w:tc>
          <w:tcPr>
            <w:tcW w:w="876" w:type="dxa"/>
          </w:tcPr>
          <w:p w:rsidR="00DE4725" w:rsidRPr="001B1809" w:rsidRDefault="00646D85" w:rsidP="0040682A">
            <w:r w:rsidRPr="001B1809">
              <w:t>15</w:t>
            </w:r>
          </w:p>
        </w:tc>
      </w:tr>
      <w:tr w:rsidR="00DE4725" w:rsidRPr="0058269F" w:rsidTr="007C6BC3">
        <w:trPr>
          <w:trHeight w:val="267"/>
          <w:jc w:val="center"/>
        </w:trPr>
        <w:tc>
          <w:tcPr>
            <w:tcW w:w="8254" w:type="dxa"/>
            <w:shd w:val="clear" w:color="auto" w:fill="DBE5F1" w:themeFill="accent1" w:themeFillTint="33"/>
          </w:tcPr>
          <w:p w:rsidR="00DE4725" w:rsidRPr="001B1809" w:rsidRDefault="00646D85" w:rsidP="00646D85">
            <w:pPr>
              <w:tabs>
                <w:tab w:val="left" w:pos="235"/>
              </w:tabs>
            </w:pPr>
            <w:r w:rsidRPr="001B1809">
              <w:t xml:space="preserve">  T3 – Administration serveur</w:t>
            </w:r>
          </w:p>
        </w:tc>
        <w:tc>
          <w:tcPr>
            <w:tcW w:w="876" w:type="dxa"/>
          </w:tcPr>
          <w:p w:rsidR="00DE4725" w:rsidRPr="001B1809" w:rsidRDefault="00515C46" w:rsidP="0040682A">
            <w:r>
              <w:t>35</w:t>
            </w:r>
          </w:p>
        </w:tc>
      </w:tr>
      <w:tr w:rsidR="00DE4725" w:rsidRPr="0058269F" w:rsidTr="00B32F66">
        <w:trPr>
          <w:trHeight w:val="267"/>
          <w:jc w:val="center"/>
        </w:trPr>
        <w:tc>
          <w:tcPr>
            <w:tcW w:w="8254" w:type="dxa"/>
            <w:shd w:val="clear" w:color="auto" w:fill="auto"/>
          </w:tcPr>
          <w:p w:rsidR="00DE4725" w:rsidRPr="001B1809" w:rsidRDefault="00646D85" w:rsidP="00461D9A">
            <w:pPr>
              <w:jc w:val="right"/>
              <w:rPr>
                <w:b/>
              </w:rPr>
            </w:pPr>
            <w:r w:rsidRPr="001B1809">
              <w:rPr>
                <w:b/>
              </w:rPr>
              <w:t>Sous-Total (h) </w:t>
            </w:r>
          </w:p>
        </w:tc>
        <w:tc>
          <w:tcPr>
            <w:tcW w:w="876" w:type="dxa"/>
          </w:tcPr>
          <w:p w:rsidR="00DE4725" w:rsidRPr="001B1809" w:rsidRDefault="00515C46" w:rsidP="0040682A">
            <w:pPr>
              <w:rPr>
                <w:b/>
              </w:rPr>
            </w:pPr>
            <w:r>
              <w:rPr>
                <w:b/>
              </w:rPr>
              <w:t>75</w:t>
            </w:r>
          </w:p>
        </w:tc>
      </w:tr>
      <w:tr w:rsidR="00DE4725" w:rsidRPr="0058269F" w:rsidTr="007C6BC3">
        <w:trPr>
          <w:trHeight w:val="267"/>
          <w:jc w:val="center"/>
        </w:trPr>
        <w:tc>
          <w:tcPr>
            <w:tcW w:w="8254" w:type="dxa"/>
            <w:shd w:val="clear" w:color="auto" w:fill="DBE5F1" w:themeFill="accent1" w:themeFillTint="33"/>
          </w:tcPr>
          <w:p w:rsidR="00DE4725" w:rsidRPr="001B1809" w:rsidRDefault="009336DE" w:rsidP="00646D85">
            <w:pPr>
              <w:jc w:val="left"/>
            </w:pPr>
            <w:r w:rsidRPr="001B1809">
              <w:t>L3</w:t>
            </w:r>
            <w:r w:rsidR="00646D85" w:rsidRPr="001B1809">
              <w:t xml:space="preserve"> </w:t>
            </w:r>
            <w:r w:rsidR="00E57A60" w:rsidRPr="001B1809">
              <w:t xml:space="preserve">— </w:t>
            </w:r>
            <w:r w:rsidR="00646D85" w:rsidRPr="001B1809">
              <w:t>Système de jeu</w:t>
            </w:r>
          </w:p>
        </w:tc>
        <w:tc>
          <w:tcPr>
            <w:tcW w:w="876" w:type="dxa"/>
          </w:tcPr>
          <w:p w:rsidR="00DE4725" w:rsidRPr="001B1809" w:rsidRDefault="00DE4725" w:rsidP="0040682A"/>
        </w:tc>
      </w:tr>
      <w:tr w:rsidR="00DE4725" w:rsidRPr="0058269F" w:rsidTr="007C6BC3">
        <w:trPr>
          <w:trHeight w:val="267"/>
          <w:jc w:val="center"/>
        </w:trPr>
        <w:tc>
          <w:tcPr>
            <w:tcW w:w="8254" w:type="dxa"/>
            <w:shd w:val="clear" w:color="auto" w:fill="DBE5F1" w:themeFill="accent1" w:themeFillTint="33"/>
          </w:tcPr>
          <w:p w:rsidR="00DE4725" w:rsidRPr="001B1809" w:rsidRDefault="00646D85" w:rsidP="009C41A8">
            <w:pPr>
              <w:tabs>
                <w:tab w:val="left" w:pos="200"/>
              </w:tabs>
            </w:pPr>
            <w:r w:rsidRPr="001B1809">
              <w:t xml:space="preserve">  T1 – </w:t>
            </w:r>
            <w:r w:rsidR="009C41A8" w:rsidRPr="001B1809">
              <w:t>Gestion partie</w:t>
            </w:r>
          </w:p>
        </w:tc>
        <w:tc>
          <w:tcPr>
            <w:tcW w:w="876" w:type="dxa"/>
          </w:tcPr>
          <w:p w:rsidR="00DE4725" w:rsidRPr="001B1809" w:rsidRDefault="009336DE" w:rsidP="0040682A">
            <w:r w:rsidRPr="001B1809">
              <w:t>25</w:t>
            </w:r>
          </w:p>
        </w:tc>
      </w:tr>
      <w:tr w:rsidR="00DE4725" w:rsidRPr="0058269F" w:rsidTr="007C6BC3">
        <w:trPr>
          <w:trHeight w:val="267"/>
          <w:jc w:val="center"/>
        </w:trPr>
        <w:tc>
          <w:tcPr>
            <w:tcW w:w="8254" w:type="dxa"/>
            <w:shd w:val="clear" w:color="auto" w:fill="DBE5F1" w:themeFill="accent1" w:themeFillTint="33"/>
          </w:tcPr>
          <w:p w:rsidR="00DE4725" w:rsidRPr="001B1809" w:rsidRDefault="009C41A8" w:rsidP="009C41A8">
            <w:pPr>
              <w:tabs>
                <w:tab w:val="left" w:pos="180"/>
              </w:tabs>
            </w:pPr>
            <w:r w:rsidRPr="001B1809">
              <w:t xml:space="preserve">  T2 – Déroulement multijoueur</w:t>
            </w:r>
          </w:p>
        </w:tc>
        <w:tc>
          <w:tcPr>
            <w:tcW w:w="876" w:type="dxa"/>
          </w:tcPr>
          <w:p w:rsidR="00DE4725" w:rsidRPr="001B1809" w:rsidRDefault="00E06549" w:rsidP="0040682A">
            <w:r>
              <w:t>55</w:t>
            </w:r>
          </w:p>
        </w:tc>
      </w:tr>
      <w:tr w:rsidR="00DE4725" w:rsidRPr="0058269F" w:rsidTr="007C6BC3">
        <w:trPr>
          <w:trHeight w:val="267"/>
          <w:jc w:val="center"/>
        </w:trPr>
        <w:tc>
          <w:tcPr>
            <w:tcW w:w="8254" w:type="dxa"/>
            <w:shd w:val="clear" w:color="auto" w:fill="DBE5F1" w:themeFill="accent1" w:themeFillTint="33"/>
          </w:tcPr>
          <w:p w:rsidR="00DE4725" w:rsidRPr="001B1809" w:rsidRDefault="009C41A8" w:rsidP="009C41A8">
            <w:pPr>
              <w:tabs>
                <w:tab w:val="left" w:pos="205"/>
              </w:tabs>
            </w:pPr>
            <w:r w:rsidRPr="001B1809">
              <w:t xml:space="preserve">  T3 – Système des scores</w:t>
            </w:r>
          </w:p>
        </w:tc>
        <w:tc>
          <w:tcPr>
            <w:tcW w:w="876" w:type="dxa"/>
          </w:tcPr>
          <w:p w:rsidR="00DE4725" w:rsidRPr="001B1809" w:rsidRDefault="009336DE" w:rsidP="0040682A">
            <w:r w:rsidRPr="001B1809">
              <w:t>18</w:t>
            </w:r>
          </w:p>
        </w:tc>
      </w:tr>
      <w:tr w:rsidR="00DE4725" w:rsidRPr="0058269F" w:rsidTr="007C6BC3">
        <w:trPr>
          <w:trHeight w:val="267"/>
          <w:jc w:val="center"/>
        </w:trPr>
        <w:tc>
          <w:tcPr>
            <w:tcW w:w="8254" w:type="dxa"/>
            <w:shd w:val="clear" w:color="auto" w:fill="DBE5F1" w:themeFill="accent1" w:themeFillTint="33"/>
          </w:tcPr>
          <w:p w:rsidR="00DE4725" w:rsidRPr="001B1809" w:rsidRDefault="009C41A8" w:rsidP="009C41A8">
            <w:pPr>
              <w:tabs>
                <w:tab w:val="left" w:pos="245"/>
              </w:tabs>
            </w:pPr>
            <w:r w:rsidRPr="001B1809">
              <w:t xml:space="preserve">  T4 – Tchat vocal</w:t>
            </w:r>
          </w:p>
        </w:tc>
        <w:tc>
          <w:tcPr>
            <w:tcW w:w="876" w:type="dxa"/>
          </w:tcPr>
          <w:p w:rsidR="00DE4725" w:rsidRPr="001B1809" w:rsidRDefault="00515C46" w:rsidP="0040682A">
            <w:r>
              <w:t>12</w:t>
            </w:r>
          </w:p>
        </w:tc>
      </w:tr>
      <w:tr w:rsidR="00DE4725" w:rsidRPr="0058269F" w:rsidTr="00B32F66">
        <w:trPr>
          <w:trHeight w:val="267"/>
          <w:jc w:val="center"/>
        </w:trPr>
        <w:tc>
          <w:tcPr>
            <w:tcW w:w="8254" w:type="dxa"/>
            <w:shd w:val="clear" w:color="auto" w:fill="auto"/>
          </w:tcPr>
          <w:p w:rsidR="00DE4725" w:rsidRPr="001B1809" w:rsidRDefault="009C41A8" w:rsidP="00461D9A">
            <w:pPr>
              <w:jc w:val="right"/>
              <w:rPr>
                <w:b/>
              </w:rPr>
            </w:pPr>
            <w:r w:rsidRPr="001B1809">
              <w:rPr>
                <w:b/>
              </w:rPr>
              <w:t>Sous-Total (h) </w:t>
            </w:r>
          </w:p>
        </w:tc>
        <w:tc>
          <w:tcPr>
            <w:tcW w:w="876" w:type="dxa"/>
            <w:shd w:val="clear" w:color="auto" w:fill="auto"/>
          </w:tcPr>
          <w:p w:rsidR="00DE4725" w:rsidRPr="001B1809" w:rsidRDefault="009336DE" w:rsidP="0040682A">
            <w:pPr>
              <w:rPr>
                <w:b/>
              </w:rPr>
            </w:pPr>
            <w:r w:rsidRPr="001B1809">
              <w:rPr>
                <w:b/>
              </w:rPr>
              <w:t>110</w:t>
            </w:r>
          </w:p>
        </w:tc>
      </w:tr>
      <w:tr w:rsidR="00DE4725" w:rsidRPr="0058269F" w:rsidTr="007C6BC3">
        <w:trPr>
          <w:trHeight w:val="267"/>
          <w:jc w:val="center"/>
        </w:trPr>
        <w:tc>
          <w:tcPr>
            <w:tcW w:w="8254" w:type="dxa"/>
            <w:shd w:val="clear" w:color="auto" w:fill="DBE5F1" w:themeFill="accent1" w:themeFillTint="33"/>
          </w:tcPr>
          <w:p w:rsidR="00DE4725" w:rsidRPr="001B1809" w:rsidRDefault="009336DE" w:rsidP="009336DE">
            <w:pPr>
              <w:jc w:val="left"/>
            </w:pPr>
            <w:r w:rsidRPr="001B1809">
              <w:t xml:space="preserve">L4 </w:t>
            </w:r>
            <w:r w:rsidR="00E57A60" w:rsidRPr="001B1809">
              <w:t xml:space="preserve">— </w:t>
            </w:r>
            <w:r w:rsidRPr="001B1809">
              <w:t>IHM</w:t>
            </w:r>
          </w:p>
        </w:tc>
        <w:tc>
          <w:tcPr>
            <w:tcW w:w="876" w:type="dxa"/>
          </w:tcPr>
          <w:p w:rsidR="00DE4725" w:rsidRPr="001B1809" w:rsidRDefault="00DE4725" w:rsidP="0040682A"/>
        </w:tc>
      </w:tr>
      <w:tr w:rsidR="00DE4725" w:rsidRPr="0058269F" w:rsidTr="007C6BC3">
        <w:trPr>
          <w:trHeight w:val="267"/>
          <w:jc w:val="center"/>
        </w:trPr>
        <w:tc>
          <w:tcPr>
            <w:tcW w:w="8254" w:type="dxa"/>
            <w:shd w:val="clear" w:color="auto" w:fill="DBE5F1" w:themeFill="accent1" w:themeFillTint="33"/>
          </w:tcPr>
          <w:p w:rsidR="00DE4725" w:rsidRPr="001B1809" w:rsidRDefault="009336DE" w:rsidP="009336DE">
            <w:pPr>
              <w:tabs>
                <w:tab w:val="left" w:pos="180"/>
              </w:tabs>
            </w:pPr>
            <w:r w:rsidRPr="001B1809">
              <w:tab/>
              <w:t xml:space="preserve">T1 </w:t>
            </w:r>
            <w:r w:rsidR="00191C57" w:rsidRPr="001B1809">
              <w:t xml:space="preserve">– </w:t>
            </w:r>
            <w:r w:rsidRPr="001B1809">
              <w:rPr>
                <w:rStyle w:val="Emphaseple"/>
                <w:i w:val="0"/>
                <w:color w:val="auto"/>
              </w:rPr>
              <w:t>Réalisation IHM</w:t>
            </w:r>
          </w:p>
        </w:tc>
        <w:tc>
          <w:tcPr>
            <w:tcW w:w="876" w:type="dxa"/>
          </w:tcPr>
          <w:p w:rsidR="00DE4725" w:rsidRPr="001B1809" w:rsidRDefault="009336DE" w:rsidP="0040682A">
            <w:r w:rsidRPr="001B1809">
              <w:t>45</w:t>
            </w:r>
          </w:p>
        </w:tc>
      </w:tr>
      <w:tr w:rsidR="00DE4725" w:rsidRPr="0058269F" w:rsidTr="007C6BC3">
        <w:trPr>
          <w:trHeight w:val="267"/>
          <w:jc w:val="center"/>
        </w:trPr>
        <w:tc>
          <w:tcPr>
            <w:tcW w:w="8254" w:type="dxa"/>
            <w:shd w:val="clear" w:color="auto" w:fill="DBE5F1" w:themeFill="accent1" w:themeFillTint="33"/>
          </w:tcPr>
          <w:p w:rsidR="00DE4725" w:rsidRPr="001B1809" w:rsidRDefault="009336DE" w:rsidP="009336DE">
            <w:pPr>
              <w:tabs>
                <w:tab w:val="left" w:pos="250"/>
              </w:tabs>
            </w:pPr>
            <w:r w:rsidRPr="001B1809">
              <w:t xml:space="preserve">   T2 </w:t>
            </w:r>
            <w:r w:rsidR="00191C57" w:rsidRPr="001B1809">
              <w:t xml:space="preserve">– </w:t>
            </w:r>
            <w:r w:rsidRPr="001B1809">
              <w:t>Didacticiel</w:t>
            </w:r>
          </w:p>
        </w:tc>
        <w:tc>
          <w:tcPr>
            <w:tcW w:w="876" w:type="dxa"/>
          </w:tcPr>
          <w:p w:rsidR="00DE4725" w:rsidRPr="001B1809" w:rsidRDefault="009336DE" w:rsidP="0040682A">
            <w:r w:rsidRPr="001B1809">
              <w:t>20</w:t>
            </w:r>
          </w:p>
        </w:tc>
      </w:tr>
      <w:tr w:rsidR="00DE4725" w:rsidRPr="0058269F" w:rsidTr="007C6BC3">
        <w:trPr>
          <w:trHeight w:val="267"/>
          <w:jc w:val="center"/>
        </w:trPr>
        <w:tc>
          <w:tcPr>
            <w:tcW w:w="8254" w:type="dxa"/>
            <w:shd w:val="clear" w:color="auto" w:fill="DBE5F1" w:themeFill="accent1" w:themeFillTint="33"/>
          </w:tcPr>
          <w:p w:rsidR="00DE4725" w:rsidRPr="001B1809" w:rsidRDefault="009336DE" w:rsidP="003109C2">
            <w:pPr>
              <w:tabs>
                <w:tab w:val="left" w:pos="225"/>
              </w:tabs>
            </w:pPr>
            <w:r w:rsidRPr="001B1809">
              <w:t xml:space="preserve">   T3 </w:t>
            </w:r>
            <w:r w:rsidR="00191C57" w:rsidRPr="001B1809">
              <w:t>–</w:t>
            </w:r>
            <w:r w:rsidR="003109C2">
              <w:t xml:space="preserve"> Gestion du multilingue</w:t>
            </w:r>
          </w:p>
        </w:tc>
        <w:tc>
          <w:tcPr>
            <w:tcW w:w="876" w:type="dxa"/>
          </w:tcPr>
          <w:p w:rsidR="00DE4725" w:rsidRPr="001B1809" w:rsidRDefault="009336DE" w:rsidP="0040682A">
            <w:r w:rsidRPr="001B1809">
              <w:t>15</w:t>
            </w:r>
          </w:p>
        </w:tc>
      </w:tr>
      <w:tr w:rsidR="00DE4725" w:rsidRPr="0058269F" w:rsidTr="00D637E6">
        <w:trPr>
          <w:trHeight w:val="267"/>
          <w:jc w:val="center"/>
        </w:trPr>
        <w:tc>
          <w:tcPr>
            <w:tcW w:w="8254" w:type="dxa"/>
            <w:shd w:val="clear" w:color="auto" w:fill="auto"/>
          </w:tcPr>
          <w:p w:rsidR="00DE4725" w:rsidRPr="001B1809" w:rsidRDefault="00BC109B" w:rsidP="00461D9A">
            <w:pPr>
              <w:jc w:val="right"/>
            </w:pPr>
            <w:r w:rsidRPr="001B1809">
              <w:rPr>
                <w:b/>
              </w:rPr>
              <w:t>Sous-Total (h) </w:t>
            </w:r>
          </w:p>
        </w:tc>
        <w:tc>
          <w:tcPr>
            <w:tcW w:w="876" w:type="dxa"/>
          </w:tcPr>
          <w:p w:rsidR="00DE4725" w:rsidRPr="001B1809" w:rsidRDefault="009336DE" w:rsidP="0040682A">
            <w:r w:rsidRPr="001B1809">
              <w:t>80</w:t>
            </w:r>
          </w:p>
        </w:tc>
      </w:tr>
      <w:tr w:rsidR="00DE4725" w:rsidRPr="0058269F" w:rsidTr="00B32F66">
        <w:trPr>
          <w:trHeight w:val="267"/>
          <w:jc w:val="center"/>
        </w:trPr>
        <w:tc>
          <w:tcPr>
            <w:tcW w:w="8254" w:type="dxa"/>
            <w:shd w:val="clear" w:color="auto" w:fill="auto"/>
          </w:tcPr>
          <w:p w:rsidR="00DE4725" w:rsidRPr="001B1809" w:rsidRDefault="009336DE" w:rsidP="00461D9A">
            <w:pPr>
              <w:jc w:val="right"/>
              <w:rPr>
                <w:b/>
              </w:rPr>
            </w:pPr>
            <w:r w:rsidRPr="001B1809">
              <w:rPr>
                <w:b/>
              </w:rPr>
              <w:t>Total (h) : </w:t>
            </w:r>
          </w:p>
        </w:tc>
        <w:tc>
          <w:tcPr>
            <w:tcW w:w="876" w:type="dxa"/>
          </w:tcPr>
          <w:p w:rsidR="00DE4725" w:rsidRPr="001B1809" w:rsidRDefault="00B32F66" w:rsidP="0040682A">
            <w:pPr>
              <w:rPr>
                <w:b/>
              </w:rPr>
            </w:pPr>
            <w:r w:rsidRPr="001B1809">
              <w:rPr>
                <w:b/>
              </w:rPr>
              <w:t>360</w:t>
            </w:r>
          </w:p>
        </w:tc>
      </w:tr>
    </w:tbl>
    <w:p w:rsidR="007C6BC3" w:rsidRPr="009336DE" w:rsidRDefault="00F40E6C" w:rsidP="009336DE">
      <w:pPr>
        <w:pStyle w:val="Lgende"/>
        <w:jc w:val="center"/>
      </w:pPr>
      <w:r>
        <w:t>Figure</w:t>
      </w:r>
      <w:r w:rsidR="002630A0">
        <w:t> </w:t>
      </w:r>
      <w:r>
        <w:fldChar w:fldCharType="begin"/>
      </w:r>
      <w:r>
        <w:instrText xml:space="preserve"> SEQ Figure \* ARABIC </w:instrText>
      </w:r>
      <w:r>
        <w:fldChar w:fldCharType="separate"/>
      </w:r>
      <w:r w:rsidR="009271C0">
        <w:rPr>
          <w:noProof/>
        </w:rPr>
        <w:t>1</w:t>
      </w:r>
      <w:r>
        <w:fldChar w:fldCharType="end"/>
      </w:r>
      <w:r>
        <w:t xml:space="preserve"> </w:t>
      </w:r>
      <w:r w:rsidR="002630A0">
        <w:t>—</w:t>
      </w:r>
      <w:r>
        <w:t xml:space="preserve"> </w:t>
      </w:r>
      <w:r w:rsidR="00F42EF8">
        <w:t>Répartition de l</w:t>
      </w:r>
      <w:r w:rsidR="002630A0">
        <w:t>’</w:t>
      </w:r>
      <w:r w:rsidR="00F42EF8">
        <w:t>effort par lot</w:t>
      </w:r>
    </w:p>
    <w:p w:rsidR="00D745E9" w:rsidRDefault="00C6674A" w:rsidP="00D745E9">
      <w:pPr>
        <w:pStyle w:val="Titre1"/>
        <w:numPr>
          <w:ilvl w:val="0"/>
          <w:numId w:val="6"/>
        </w:numPr>
      </w:pPr>
      <w:bookmarkStart w:id="13" w:name="_Toc481403395"/>
      <w:r>
        <w:lastRenderedPageBreak/>
        <w:t>Participants</w:t>
      </w:r>
      <w:bookmarkEnd w:id="13"/>
    </w:p>
    <w:p w:rsidR="00D745E9" w:rsidRDefault="00041AB8" w:rsidP="00D745E9">
      <w:pPr>
        <w:pStyle w:val="Titre2"/>
        <w:rPr>
          <w:rFonts w:ascii="Times New Roman" w:hAnsi="Times New Roman" w:cs="Times New Roman"/>
        </w:rPr>
      </w:pPr>
      <w:bookmarkStart w:id="14" w:name="_Toc318919524"/>
      <w:bookmarkStart w:id="15" w:name="_Toc445743583"/>
      <w:bookmarkStart w:id="16" w:name="_Toc481403396"/>
      <w:r>
        <w:t>É</w:t>
      </w:r>
      <w:r w:rsidR="00D745E9">
        <w:t>tudiant</w:t>
      </w:r>
      <w:r>
        <w:t> </w:t>
      </w:r>
      <w:r w:rsidR="00D745E9">
        <w:t>1</w:t>
      </w:r>
      <w:r>
        <w:t> </w:t>
      </w:r>
      <w:r w:rsidR="00D745E9">
        <w:t>: Yassine J</w:t>
      </w:r>
      <w:r w:rsidR="00A4311D">
        <w:t>RAD</w:t>
      </w:r>
      <w:r w:rsidR="00D745E9">
        <w:t xml:space="preserve"> (</w:t>
      </w:r>
      <w:r w:rsidR="00A4311D">
        <w:t>Baccalauréat</w:t>
      </w:r>
      <w:r w:rsidR="00D745E9">
        <w:t xml:space="preserve"> Scientifique</w:t>
      </w:r>
      <w:r w:rsidR="00D745E9">
        <w:rPr>
          <w:rFonts w:ascii="Times New Roman" w:hAnsi="Times New Roman" w:cs="Times New Roman"/>
        </w:rPr>
        <w:t>-</w:t>
      </w:r>
      <w:r w:rsidR="00D745E9">
        <w:t>Science de l’ingénieur – Semestre 2)</w:t>
      </w:r>
      <w:bookmarkEnd w:id="14"/>
      <w:bookmarkEnd w:id="15"/>
      <w:bookmarkEnd w:id="16"/>
    </w:p>
    <w:p w:rsidR="00D745E9" w:rsidRDefault="00D745E9" w:rsidP="00D745E9">
      <w:pPr>
        <w:widowControl w:val="0"/>
        <w:autoSpaceDE w:val="0"/>
        <w:autoSpaceDN w:val="0"/>
        <w:adjustRightInd w:val="0"/>
        <w:ind w:right="-766"/>
        <w:rPr>
          <w:rFonts w:ascii="Cambria" w:hAnsi="Cambria" w:cs="Cambria"/>
          <w:i/>
          <w:iCs/>
          <w:color w:val="808080"/>
        </w:rPr>
      </w:pPr>
    </w:p>
    <w:p w:rsidR="00D745E9" w:rsidRDefault="00D745E9" w:rsidP="00D745E9">
      <w:pPr>
        <w:widowControl w:val="0"/>
        <w:autoSpaceDE w:val="0"/>
        <w:autoSpaceDN w:val="0"/>
        <w:adjustRightInd w:val="0"/>
        <w:ind w:right="-766" w:firstLine="708"/>
        <w:rPr>
          <w:rFonts w:ascii="Cambria" w:hAnsi="Cambria" w:cs="Cambria"/>
        </w:rPr>
      </w:pPr>
      <w:r>
        <w:rPr>
          <w:rFonts w:ascii="Cambria" w:hAnsi="Cambria" w:cs="Cambria"/>
        </w:rPr>
        <w:t>Après avoir obtenu un BAC S. spécialité SI (Sciences de l’ingénieur), Yassine s’est dirigé vers un DUT informatique, son premier projet a été en terminale, cela lui a permis d’avoir une première expérience sur ce que pouvait être un projet et comprendre les enjeux clés dans un projet, tel que la communication ou la motivation d’une équipe, le projet proposé au semestre 1 ne lui a pas tellement passionné, c’est pourquoi il n’était pas assez impliqué, mais dans ce projet il a décidé de s’investir un maximum sur le projet, c’est pourquoi il s’est porté candidat pour être responsable du lot</w:t>
      </w:r>
      <w:r w:rsidR="00041AB8">
        <w:rPr>
          <w:rFonts w:ascii="Cambria" w:hAnsi="Cambria" w:cs="Cambria"/>
        </w:rPr>
        <w:t> </w:t>
      </w:r>
      <w:r>
        <w:rPr>
          <w:rFonts w:ascii="Cambria" w:hAnsi="Cambria" w:cs="Cambria"/>
        </w:rPr>
        <w:t>4</w:t>
      </w:r>
      <w:r w:rsidR="00041AB8">
        <w:rPr>
          <w:rFonts w:ascii="Cambria" w:hAnsi="Cambria" w:cs="Cambria"/>
        </w:rPr>
        <w:t> </w:t>
      </w:r>
      <w:r>
        <w:rPr>
          <w:rFonts w:ascii="Cambria" w:hAnsi="Cambria" w:cs="Cambria"/>
        </w:rPr>
        <w:t>; il est motivé</w:t>
      </w:r>
      <w:r w:rsidR="00041AB8">
        <w:rPr>
          <w:rFonts w:ascii="Cambria" w:hAnsi="Cambria" w:cs="Cambria"/>
        </w:rPr>
        <w:t xml:space="preserve">, </w:t>
      </w:r>
      <w:r>
        <w:rPr>
          <w:rFonts w:ascii="Cambria" w:hAnsi="Cambria" w:cs="Cambria"/>
        </w:rPr>
        <w:t>veut porter le projet à sa réussite et a compris les erreurs à ne pas reproduire dans un projet.</w:t>
      </w:r>
      <w:r w:rsidR="002F2D70">
        <w:rPr>
          <w:rFonts w:ascii="Cambria" w:hAnsi="Cambria" w:cs="Cambria"/>
        </w:rPr>
        <w:t xml:space="preserve"> </w:t>
      </w:r>
      <w:r w:rsidR="002F2D70">
        <w:rPr>
          <w:rFonts w:eastAsiaTheme="majorEastAsia" w:cs="Calibri"/>
          <w:bCs/>
          <w:color w:val="000000" w:themeColor="text1"/>
        </w:rPr>
        <w:t>I</w:t>
      </w:r>
      <w:r w:rsidR="002F2D70" w:rsidRPr="008E595A">
        <w:rPr>
          <w:rFonts w:eastAsiaTheme="majorEastAsia" w:cs="Calibri"/>
          <w:bCs/>
          <w:color w:val="000000" w:themeColor="text1"/>
        </w:rPr>
        <w:t xml:space="preserve">l travaille actuellement sur le projet </w:t>
      </w:r>
      <w:proofErr w:type="spellStart"/>
      <w:r w:rsidR="002F2D70" w:rsidRPr="008E595A">
        <w:rPr>
          <w:rFonts w:eastAsiaTheme="majorEastAsia" w:cs="Calibri"/>
          <w:bCs/>
          <w:color w:val="000000" w:themeColor="text1"/>
        </w:rPr>
        <w:t>KatanaOnline</w:t>
      </w:r>
      <w:proofErr w:type="spellEnd"/>
      <w:r w:rsidR="002F2D70" w:rsidRPr="008E595A">
        <w:rPr>
          <w:rFonts w:eastAsiaTheme="majorEastAsia" w:cs="Calibri"/>
          <w:bCs/>
          <w:color w:val="000000" w:themeColor="text1"/>
        </w:rPr>
        <w:t>.</w:t>
      </w:r>
    </w:p>
    <w:p w:rsidR="00D745E9" w:rsidRDefault="00D745E9" w:rsidP="00D745E9">
      <w:pPr>
        <w:rPr>
          <w:rFonts w:ascii="Arial" w:hAnsi="Arial" w:cs="Arial"/>
        </w:rPr>
      </w:pPr>
    </w:p>
    <w:p w:rsidR="00D745E9" w:rsidRDefault="00041AB8" w:rsidP="00D745E9">
      <w:pPr>
        <w:pStyle w:val="Titre2"/>
        <w:rPr>
          <w:rFonts w:cs="Calibri"/>
          <w:b w:val="0"/>
          <w:bCs w:val="0"/>
          <w:color w:val="4F81BD"/>
        </w:rPr>
      </w:pPr>
      <w:bookmarkStart w:id="17" w:name="_Toc445743594"/>
      <w:bookmarkStart w:id="18" w:name="_Toc481403397"/>
      <w:r>
        <w:rPr>
          <w:rFonts w:cs="Calibri"/>
          <w:color w:val="4F81BD"/>
        </w:rPr>
        <w:t>É</w:t>
      </w:r>
      <w:r w:rsidR="00D745E9">
        <w:rPr>
          <w:rFonts w:cs="Calibri"/>
          <w:color w:val="4F81BD"/>
        </w:rPr>
        <w:t>tudiant</w:t>
      </w:r>
      <w:r>
        <w:rPr>
          <w:rFonts w:cs="Calibri"/>
          <w:color w:val="4F81BD"/>
        </w:rPr>
        <w:t> </w:t>
      </w:r>
      <w:r w:rsidR="00CE755C">
        <w:rPr>
          <w:rFonts w:cs="Calibri"/>
          <w:color w:val="4F81BD"/>
        </w:rPr>
        <w:t>2</w:t>
      </w:r>
      <w:r>
        <w:rPr>
          <w:rFonts w:cs="Calibri"/>
          <w:color w:val="4F81BD"/>
        </w:rPr>
        <w:t> </w:t>
      </w:r>
      <w:r w:rsidR="00D745E9">
        <w:rPr>
          <w:rFonts w:cs="Calibri"/>
          <w:color w:val="4F81BD"/>
        </w:rPr>
        <w:t xml:space="preserve">: Adrien ZOCCO (Baccalauréat Scientifique </w:t>
      </w:r>
      <w:r>
        <w:rPr>
          <w:rFonts w:cs="Calibri"/>
          <w:color w:val="4F81BD"/>
        </w:rPr>
        <w:t>—</w:t>
      </w:r>
      <w:r w:rsidR="00D745E9">
        <w:rPr>
          <w:rFonts w:cs="Calibri"/>
          <w:color w:val="4F81BD"/>
        </w:rPr>
        <w:t xml:space="preserve"> SVT </w:t>
      </w:r>
      <w:r>
        <w:rPr>
          <w:rFonts w:cs="Calibri"/>
          <w:color w:val="4F81BD"/>
        </w:rPr>
        <w:t>—</w:t>
      </w:r>
      <w:r w:rsidR="00D745E9">
        <w:rPr>
          <w:rFonts w:cs="Calibri"/>
          <w:color w:val="4F81BD"/>
        </w:rPr>
        <w:t xml:space="preserve"> Semestre</w:t>
      </w:r>
      <w:r>
        <w:rPr>
          <w:rFonts w:cs="Calibri"/>
          <w:color w:val="4F81BD"/>
        </w:rPr>
        <w:t> </w:t>
      </w:r>
      <w:r w:rsidR="00A3463B">
        <w:rPr>
          <w:rFonts w:cs="Calibri"/>
          <w:color w:val="4F81BD"/>
        </w:rPr>
        <w:t>4</w:t>
      </w:r>
      <w:r w:rsidR="00D745E9">
        <w:rPr>
          <w:rFonts w:cs="Calibri"/>
          <w:color w:val="4F81BD"/>
        </w:rPr>
        <w:t>)</w:t>
      </w:r>
      <w:bookmarkEnd w:id="17"/>
      <w:bookmarkEnd w:id="18"/>
    </w:p>
    <w:p w:rsidR="00D745E9" w:rsidRPr="00573503" w:rsidRDefault="00D745E9" w:rsidP="00D745E9">
      <w:pPr>
        <w:rPr>
          <w:rFonts w:ascii="Arial" w:hAnsi="Arial" w:cs="Arial"/>
        </w:rPr>
      </w:pPr>
    </w:p>
    <w:p w:rsidR="00A3463B" w:rsidRPr="0042399B" w:rsidRDefault="00A3463B" w:rsidP="00DE306A">
      <w:pPr>
        <w:rPr>
          <w:rFonts w:eastAsiaTheme="majorEastAsia" w:cs="Calibri"/>
          <w:bCs/>
          <w:color w:val="000000" w:themeColor="text1"/>
        </w:rPr>
      </w:pPr>
      <w:r w:rsidRPr="0042399B">
        <w:rPr>
          <w:rFonts w:eastAsiaTheme="majorEastAsia" w:cs="Calibri"/>
          <w:bCs/>
          <w:color w:val="000000" w:themeColor="text1"/>
        </w:rPr>
        <w:t xml:space="preserve">Après l’obtention son bac S ESABAC option </w:t>
      </w:r>
      <w:r w:rsidR="00041AB8">
        <w:rPr>
          <w:rFonts w:eastAsiaTheme="majorEastAsia" w:cs="Calibri"/>
          <w:bCs/>
          <w:color w:val="000000" w:themeColor="text1"/>
        </w:rPr>
        <w:t>I</w:t>
      </w:r>
      <w:r w:rsidRPr="0042399B">
        <w:rPr>
          <w:rFonts w:eastAsiaTheme="majorEastAsia" w:cs="Calibri"/>
          <w:bCs/>
          <w:color w:val="000000" w:themeColor="text1"/>
        </w:rPr>
        <w:t xml:space="preserve">nformatique et Science du Numérique au lycée Pierre et Marie Curie de Menton, Adrien </w:t>
      </w:r>
      <w:proofErr w:type="spellStart"/>
      <w:r w:rsidRPr="0042399B">
        <w:rPr>
          <w:rFonts w:eastAsiaTheme="majorEastAsia" w:cs="Calibri"/>
          <w:bCs/>
          <w:color w:val="000000" w:themeColor="text1"/>
        </w:rPr>
        <w:t>Zocco</w:t>
      </w:r>
      <w:proofErr w:type="spellEnd"/>
      <w:r w:rsidRPr="0042399B">
        <w:rPr>
          <w:rFonts w:eastAsiaTheme="majorEastAsia" w:cs="Calibri"/>
          <w:bCs/>
          <w:color w:val="000000" w:themeColor="text1"/>
        </w:rPr>
        <w:t xml:space="preserve"> à intégrer l’IUT informatique de Nice en 2015. Il a validé ses trois premiers semestres où il a pu acquérir certaine compétence, et participé </w:t>
      </w:r>
      <w:proofErr w:type="gramStart"/>
      <w:r w:rsidRPr="0042399B">
        <w:rPr>
          <w:rFonts w:eastAsiaTheme="majorEastAsia" w:cs="Calibri"/>
          <w:bCs/>
          <w:color w:val="000000" w:themeColor="text1"/>
        </w:rPr>
        <w:t>a</w:t>
      </w:r>
      <w:proofErr w:type="gramEnd"/>
      <w:r w:rsidRPr="0042399B">
        <w:rPr>
          <w:rFonts w:eastAsiaTheme="majorEastAsia" w:cs="Calibri"/>
          <w:bCs/>
          <w:color w:val="000000" w:themeColor="text1"/>
        </w:rPr>
        <w:t xml:space="preserve"> différent projet tel que IUTG</w:t>
      </w:r>
      <w:r w:rsidR="00F07201">
        <w:rPr>
          <w:rFonts w:eastAsiaTheme="majorEastAsia" w:cs="Calibri"/>
          <w:bCs/>
          <w:color w:val="000000" w:themeColor="text1"/>
        </w:rPr>
        <w:t>O</w:t>
      </w:r>
      <w:r w:rsidRPr="0042399B">
        <w:rPr>
          <w:rFonts w:eastAsiaTheme="majorEastAsia" w:cs="Calibri"/>
          <w:bCs/>
          <w:color w:val="000000" w:themeColor="text1"/>
        </w:rPr>
        <w:t xml:space="preserve"> et R.</w:t>
      </w:r>
      <w:r w:rsidR="00041AB8">
        <w:rPr>
          <w:rFonts w:eastAsiaTheme="majorEastAsia" w:cs="Calibri"/>
          <w:bCs/>
          <w:color w:val="000000" w:themeColor="text1"/>
        </w:rPr>
        <w:t xml:space="preserve"> O</w:t>
      </w:r>
      <w:r w:rsidRPr="0042399B">
        <w:rPr>
          <w:rFonts w:eastAsiaTheme="majorEastAsia" w:cs="Calibri"/>
          <w:bCs/>
          <w:color w:val="000000" w:themeColor="text1"/>
        </w:rPr>
        <w:t>.C.A.D.E, ce qui lui sera utile pour la réalisation du projet «</w:t>
      </w:r>
      <w:r w:rsidR="00041AB8">
        <w:rPr>
          <w:rFonts w:eastAsiaTheme="majorEastAsia" w:cs="Calibri"/>
          <w:bCs/>
          <w:color w:val="000000" w:themeColor="text1"/>
        </w:rPr>
        <w:t> </w:t>
      </w:r>
      <w:proofErr w:type="spellStart"/>
      <w:r w:rsidRPr="0042399B">
        <w:rPr>
          <w:rFonts w:eastAsiaTheme="majorEastAsia" w:cs="Calibri"/>
          <w:bCs/>
          <w:color w:val="000000" w:themeColor="text1"/>
        </w:rPr>
        <w:t>KatanaOnline</w:t>
      </w:r>
      <w:proofErr w:type="spellEnd"/>
      <w:r w:rsidR="00041AB8">
        <w:rPr>
          <w:rFonts w:eastAsiaTheme="majorEastAsia" w:cs="Calibri"/>
          <w:bCs/>
          <w:color w:val="000000" w:themeColor="text1"/>
        </w:rPr>
        <w:t> </w:t>
      </w:r>
      <w:r w:rsidRPr="0042399B">
        <w:rPr>
          <w:rFonts w:eastAsiaTheme="majorEastAsia" w:cs="Calibri"/>
          <w:bCs/>
          <w:color w:val="000000" w:themeColor="text1"/>
        </w:rPr>
        <w:t>».</w:t>
      </w:r>
    </w:p>
    <w:p w:rsidR="00D745E9" w:rsidRPr="00573503" w:rsidRDefault="00D745E9" w:rsidP="00D745E9">
      <w:pPr>
        <w:rPr>
          <w:rFonts w:ascii="Arial" w:hAnsi="Arial" w:cs="Arial"/>
        </w:rPr>
      </w:pPr>
    </w:p>
    <w:p w:rsidR="00D745E9" w:rsidRDefault="00041AB8" w:rsidP="00D745E9">
      <w:pPr>
        <w:pStyle w:val="Titre2"/>
        <w:rPr>
          <w:rFonts w:cs="Calibri"/>
          <w:b w:val="0"/>
          <w:bCs w:val="0"/>
          <w:color w:val="4F81BD"/>
        </w:rPr>
      </w:pPr>
      <w:bookmarkStart w:id="19" w:name="_Toc445743596"/>
      <w:bookmarkStart w:id="20" w:name="_Toc481403398"/>
      <w:r>
        <w:rPr>
          <w:rFonts w:cs="Calibri"/>
          <w:color w:val="4F81BD"/>
        </w:rPr>
        <w:t>É</w:t>
      </w:r>
      <w:r w:rsidR="00D745E9">
        <w:rPr>
          <w:rFonts w:cs="Calibri"/>
          <w:color w:val="4F81BD"/>
        </w:rPr>
        <w:t>tudiant</w:t>
      </w:r>
      <w:r>
        <w:rPr>
          <w:rFonts w:cs="Calibri"/>
          <w:color w:val="4F81BD"/>
        </w:rPr>
        <w:t> </w:t>
      </w:r>
      <w:r w:rsidR="00CE755C">
        <w:rPr>
          <w:rFonts w:cs="Calibri"/>
          <w:color w:val="4F81BD"/>
        </w:rPr>
        <w:t>3</w:t>
      </w:r>
      <w:r>
        <w:rPr>
          <w:rFonts w:cs="Calibri"/>
          <w:color w:val="4F81BD"/>
        </w:rPr>
        <w:t> </w:t>
      </w:r>
      <w:r w:rsidR="00D745E9">
        <w:rPr>
          <w:rFonts w:cs="Calibri"/>
          <w:color w:val="4F81BD"/>
        </w:rPr>
        <w:t xml:space="preserve">: Abdoullah REZGUI (Baccalauréat </w:t>
      </w:r>
      <w:r>
        <w:rPr>
          <w:rFonts w:cs="Calibri"/>
          <w:color w:val="4F81BD"/>
        </w:rPr>
        <w:t>E</w:t>
      </w:r>
      <w:r w:rsidR="00D745E9">
        <w:rPr>
          <w:rFonts w:cs="Calibri"/>
          <w:color w:val="4F81BD"/>
        </w:rPr>
        <w:t xml:space="preserve">conomique </w:t>
      </w:r>
      <w:r>
        <w:rPr>
          <w:rFonts w:cs="Calibri"/>
          <w:color w:val="4F81BD"/>
        </w:rPr>
        <w:t>—</w:t>
      </w:r>
      <w:r w:rsidR="00D745E9">
        <w:rPr>
          <w:rFonts w:cs="Calibri"/>
          <w:color w:val="4F81BD"/>
        </w:rPr>
        <w:t xml:space="preserve"> Maths </w:t>
      </w:r>
      <w:r>
        <w:rPr>
          <w:rFonts w:cs="Calibri"/>
          <w:color w:val="4F81BD"/>
        </w:rPr>
        <w:t>—</w:t>
      </w:r>
      <w:r w:rsidR="00D745E9">
        <w:rPr>
          <w:rFonts w:cs="Calibri"/>
          <w:color w:val="4F81BD"/>
        </w:rPr>
        <w:t xml:space="preserve"> Semestre</w:t>
      </w:r>
      <w:r>
        <w:rPr>
          <w:rFonts w:cs="Calibri"/>
          <w:color w:val="4F81BD"/>
        </w:rPr>
        <w:t> </w:t>
      </w:r>
      <w:r w:rsidR="00A3463B">
        <w:rPr>
          <w:rFonts w:cs="Calibri"/>
          <w:color w:val="4F81BD"/>
        </w:rPr>
        <w:t>4</w:t>
      </w:r>
      <w:r w:rsidR="00D745E9">
        <w:rPr>
          <w:rFonts w:cs="Calibri"/>
          <w:color w:val="4F81BD"/>
        </w:rPr>
        <w:t>)</w:t>
      </w:r>
      <w:bookmarkEnd w:id="19"/>
      <w:bookmarkEnd w:id="20"/>
    </w:p>
    <w:p w:rsidR="00D745E9" w:rsidRDefault="00D745E9" w:rsidP="00D745E9"/>
    <w:p w:rsidR="00D745E9" w:rsidRPr="008E595A" w:rsidRDefault="00D745E9" w:rsidP="009C1EBC">
      <w:pPr>
        <w:rPr>
          <w:rFonts w:cs="Arial"/>
        </w:rPr>
      </w:pPr>
      <w:r w:rsidRPr="008E595A">
        <w:rPr>
          <w:rFonts w:cs="Arial"/>
        </w:rPr>
        <w:t xml:space="preserve">Il a suivi une filière ES au lycée Guillaume Apollinaire et obtenu son baccalauréat. </w:t>
      </w:r>
    </w:p>
    <w:p w:rsidR="00D745E9" w:rsidRPr="008E595A" w:rsidRDefault="00041AB8" w:rsidP="00D745E9">
      <w:pPr>
        <w:rPr>
          <w:rFonts w:cs="Arial"/>
        </w:rPr>
      </w:pPr>
      <w:r>
        <w:rPr>
          <w:rFonts w:cs="Arial"/>
        </w:rPr>
        <w:t>É</w:t>
      </w:r>
      <w:r w:rsidR="00D745E9" w:rsidRPr="008E595A">
        <w:rPr>
          <w:rFonts w:cs="Arial"/>
        </w:rPr>
        <w:t>tant donné le manque d</w:t>
      </w:r>
      <w:r>
        <w:rPr>
          <w:rFonts w:cs="Arial"/>
        </w:rPr>
        <w:t>’</w:t>
      </w:r>
      <w:r w:rsidR="00D745E9" w:rsidRPr="008E595A">
        <w:rPr>
          <w:rFonts w:cs="Arial"/>
        </w:rPr>
        <w:t>opportunité de cette filière, il a préféré s</w:t>
      </w:r>
      <w:r>
        <w:rPr>
          <w:rFonts w:cs="Arial"/>
        </w:rPr>
        <w:t>’</w:t>
      </w:r>
      <w:r w:rsidR="00D745E9" w:rsidRPr="008E595A">
        <w:rPr>
          <w:rFonts w:cs="Arial"/>
        </w:rPr>
        <w:t xml:space="preserve">orienter vers une filière informatique, plus prometteuse. </w:t>
      </w:r>
    </w:p>
    <w:p w:rsidR="00041AB8" w:rsidRDefault="00D745E9" w:rsidP="00D745E9">
      <w:pPr>
        <w:rPr>
          <w:rFonts w:cs="Arial"/>
        </w:rPr>
      </w:pPr>
      <w:r w:rsidRPr="008E595A">
        <w:rPr>
          <w:rFonts w:cs="Arial"/>
        </w:rPr>
        <w:t>Il est très satisfait de son choix et de cette orientation, en IUT informatique. Ceci lui a permis d</w:t>
      </w:r>
      <w:r w:rsidR="00041AB8">
        <w:rPr>
          <w:rFonts w:cs="Arial"/>
        </w:rPr>
        <w:t>’</w:t>
      </w:r>
      <w:r w:rsidRPr="008E595A">
        <w:rPr>
          <w:rFonts w:cs="Arial"/>
        </w:rPr>
        <w:t xml:space="preserve">appréhender les concepts et les enseignements du monde informatique. </w:t>
      </w:r>
      <w:r w:rsidR="008E595A" w:rsidRPr="008E595A">
        <w:rPr>
          <w:rFonts w:cs="Arial"/>
        </w:rPr>
        <w:t xml:space="preserve">Il s’est impliqué aux différents projets </w:t>
      </w:r>
      <w:r w:rsidR="00FA61BE">
        <w:rPr>
          <w:rFonts w:cs="Arial"/>
        </w:rPr>
        <w:t xml:space="preserve">du semestre, il est autonome et aide les membres de son équipe en cas de difficulté. Il </w:t>
      </w:r>
      <w:r w:rsidR="001C7BD3">
        <w:rPr>
          <w:rFonts w:cs="Arial"/>
        </w:rPr>
        <w:t xml:space="preserve">fait preuve de créativité et </w:t>
      </w:r>
      <w:r w:rsidR="00FA61BE">
        <w:rPr>
          <w:rFonts w:cs="Arial"/>
        </w:rPr>
        <w:t xml:space="preserve">sera </w:t>
      </w:r>
      <w:r w:rsidR="001C7BD3">
        <w:rPr>
          <w:rFonts w:cs="Arial"/>
        </w:rPr>
        <w:t xml:space="preserve">donc </w:t>
      </w:r>
      <w:r w:rsidR="00FA61BE">
        <w:rPr>
          <w:rFonts w:cs="Arial"/>
        </w:rPr>
        <w:t>un atout pour le projet</w:t>
      </w:r>
      <w:r w:rsidR="00041AB8">
        <w:rPr>
          <w:rFonts w:cs="Arial"/>
        </w:rPr>
        <w:t>.</w:t>
      </w:r>
    </w:p>
    <w:p w:rsidR="00D745E9" w:rsidRPr="008E595A" w:rsidRDefault="00D745E9" w:rsidP="00D745E9">
      <w:pPr>
        <w:rPr>
          <w:rFonts w:cs="Arial"/>
        </w:rPr>
      </w:pPr>
      <w:r w:rsidRPr="008E595A">
        <w:rPr>
          <w:rFonts w:cs="Arial"/>
        </w:rPr>
        <w:t xml:space="preserve">Il souhaiterait, par la suite, se spécialiser dans le domaine de la sécurité informatique, </w:t>
      </w:r>
      <w:r w:rsidR="005379DB">
        <w:rPr>
          <w:rFonts w:cs="Arial"/>
        </w:rPr>
        <w:t>le développement logiciel</w:t>
      </w:r>
      <w:r w:rsidRPr="008E595A">
        <w:rPr>
          <w:rFonts w:cs="Arial"/>
        </w:rPr>
        <w:t xml:space="preserve"> et la finance.</w:t>
      </w:r>
      <w:r w:rsidR="002F2D70">
        <w:rPr>
          <w:rFonts w:cs="Arial"/>
        </w:rPr>
        <w:t xml:space="preserve"> </w:t>
      </w:r>
      <w:r w:rsidR="002F2D70">
        <w:rPr>
          <w:rFonts w:eastAsiaTheme="majorEastAsia" w:cs="Calibri"/>
          <w:bCs/>
          <w:color w:val="000000" w:themeColor="text1"/>
        </w:rPr>
        <w:t>I</w:t>
      </w:r>
      <w:r w:rsidR="002F2D70" w:rsidRPr="008E595A">
        <w:rPr>
          <w:rFonts w:eastAsiaTheme="majorEastAsia" w:cs="Calibri"/>
          <w:bCs/>
          <w:color w:val="000000" w:themeColor="text1"/>
        </w:rPr>
        <w:t xml:space="preserve">l travaille actuellement sur le projet </w:t>
      </w:r>
      <w:proofErr w:type="spellStart"/>
      <w:r w:rsidR="002F2D70" w:rsidRPr="008E595A">
        <w:rPr>
          <w:rFonts w:eastAsiaTheme="majorEastAsia" w:cs="Calibri"/>
          <w:bCs/>
          <w:color w:val="000000" w:themeColor="text1"/>
        </w:rPr>
        <w:t>KatanaOnline</w:t>
      </w:r>
      <w:proofErr w:type="spellEnd"/>
      <w:r w:rsidR="002F2D70" w:rsidRPr="008E595A">
        <w:rPr>
          <w:rFonts w:eastAsiaTheme="majorEastAsia" w:cs="Calibri"/>
          <w:bCs/>
          <w:color w:val="000000" w:themeColor="text1"/>
        </w:rPr>
        <w:t>.</w:t>
      </w:r>
    </w:p>
    <w:p w:rsidR="007D61D2" w:rsidRDefault="007D61D2" w:rsidP="00D745E9">
      <w:pPr>
        <w:rPr>
          <w:rFonts w:ascii="Arial" w:hAnsi="Arial" w:cs="Arial"/>
        </w:rPr>
      </w:pPr>
    </w:p>
    <w:p w:rsidR="007D61D2" w:rsidRDefault="00041AB8" w:rsidP="005E077F">
      <w:pPr>
        <w:pStyle w:val="Titre2"/>
      </w:pPr>
      <w:bookmarkStart w:id="21" w:name="_Toc481403399"/>
      <w:r>
        <w:t>É</w:t>
      </w:r>
      <w:r w:rsidR="007D61D2">
        <w:t>tudiant</w:t>
      </w:r>
      <w:r>
        <w:t> </w:t>
      </w:r>
      <w:r w:rsidR="007D61D2">
        <w:t>4</w:t>
      </w:r>
      <w:r>
        <w:t> </w:t>
      </w:r>
      <w:r w:rsidR="007D61D2" w:rsidRPr="0042399B">
        <w:t xml:space="preserve">: Yacine </w:t>
      </w:r>
      <w:r w:rsidR="005C2FE7">
        <w:t>TEBBOUNE</w:t>
      </w:r>
      <w:r w:rsidR="007D61D2">
        <w:t xml:space="preserve"> </w:t>
      </w:r>
      <w:r w:rsidR="007D61D2" w:rsidRPr="0042399B">
        <w:t xml:space="preserve">(Baccalauréat </w:t>
      </w:r>
      <w:r>
        <w:t>E</w:t>
      </w:r>
      <w:r w:rsidR="007D61D2">
        <w:t xml:space="preserve">conomique </w:t>
      </w:r>
      <w:r>
        <w:t>—</w:t>
      </w:r>
      <w:r w:rsidR="007D61D2">
        <w:t xml:space="preserve"> Math </w:t>
      </w:r>
      <w:r>
        <w:t>—</w:t>
      </w:r>
      <w:r w:rsidR="007D61D2">
        <w:t xml:space="preserve"> Semestre</w:t>
      </w:r>
      <w:r>
        <w:t> </w:t>
      </w:r>
      <w:r w:rsidR="007D61D2">
        <w:t>4</w:t>
      </w:r>
      <w:r w:rsidR="007D61D2" w:rsidRPr="0042399B">
        <w:t>)</w:t>
      </w:r>
      <w:bookmarkEnd w:id="21"/>
    </w:p>
    <w:p w:rsidR="007D61D2" w:rsidRDefault="007D61D2" w:rsidP="007D61D2">
      <w:pPr>
        <w:rPr>
          <w:rFonts w:ascii="Arial" w:hAnsi="Arial" w:cs="Arial"/>
        </w:rPr>
      </w:pPr>
    </w:p>
    <w:p w:rsidR="007D61D2" w:rsidRPr="008E595A" w:rsidRDefault="007D61D2" w:rsidP="007D61D2">
      <w:pPr>
        <w:rPr>
          <w:rFonts w:eastAsiaTheme="majorEastAsia" w:cs="Calibri"/>
          <w:bCs/>
          <w:color w:val="000000" w:themeColor="text1"/>
        </w:rPr>
      </w:pPr>
      <w:r w:rsidRPr="008E595A">
        <w:rPr>
          <w:rFonts w:eastAsiaTheme="majorEastAsia" w:cs="Calibri"/>
          <w:bCs/>
          <w:color w:val="000000" w:themeColor="text1"/>
        </w:rPr>
        <w:t xml:space="preserve">Après son Bac ES spécialité mathématique au Lycée </w:t>
      </w:r>
      <w:proofErr w:type="spellStart"/>
      <w:r w:rsidRPr="008E595A">
        <w:rPr>
          <w:rFonts w:eastAsiaTheme="majorEastAsia" w:cs="Calibri"/>
          <w:bCs/>
          <w:color w:val="000000" w:themeColor="text1"/>
        </w:rPr>
        <w:t>Beaussier</w:t>
      </w:r>
      <w:proofErr w:type="spellEnd"/>
      <w:r w:rsidRPr="008E595A">
        <w:rPr>
          <w:rFonts w:eastAsiaTheme="majorEastAsia" w:cs="Calibri"/>
          <w:bCs/>
          <w:color w:val="000000" w:themeColor="text1"/>
        </w:rPr>
        <w:t xml:space="preserve"> à La Seyne sur Mer, Yacine </w:t>
      </w:r>
      <w:r w:rsidR="00056919">
        <w:rPr>
          <w:rFonts w:eastAsiaTheme="majorEastAsia" w:cs="Calibri"/>
          <w:bCs/>
          <w:color w:val="000000" w:themeColor="text1"/>
        </w:rPr>
        <w:t>TEBBOUNE</w:t>
      </w:r>
      <w:r w:rsidRPr="008E595A">
        <w:rPr>
          <w:rFonts w:eastAsiaTheme="majorEastAsia" w:cs="Calibri"/>
          <w:bCs/>
          <w:color w:val="000000" w:themeColor="text1"/>
        </w:rPr>
        <w:t xml:space="preserve"> a intégré l’IUT Nice Sophia Antipolis dans la filière </w:t>
      </w:r>
      <w:r w:rsidR="00041AB8">
        <w:rPr>
          <w:rFonts w:eastAsiaTheme="majorEastAsia" w:cs="Calibri"/>
          <w:bCs/>
          <w:color w:val="000000" w:themeColor="text1"/>
        </w:rPr>
        <w:t>I</w:t>
      </w:r>
      <w:r w:rsidRPr="008E595A">
        <w:rPr>
          <w:rFonts w:eastAsiaTheme="majorEastAsia" w:cs="Calibri"/>
          <w:bCs/>
          <w:color w:val="000000" w:themeColor="text1"/>
        </w:rPr>
        <w:t xml:space="preserve">nformatique. Il a validé ses trois premiers semestres durant lesquels il a pu participer à la réalisation de projets comme </w:t>
      </w:r>
      <w:proofErr w:type="spellStart"/>
      <w:r w:rsidRPr="008E595A">
        <w:rPr>
          <w:rFonts w:eastAsiaTheme="majorEastAsia" w:cs="Calibri"/>
          <w:bCs/>
          <w:color w:val="000000" w:themeColor="text1"/>
        </w:rPr>
        <w:t>IUTGo</w:t>
      </w:r>
      <w:proofErr w:type="spellEnd"/>
      <w:r w:rsidRPr="008E595A">
        <w:rPr>
          <w:rFonts w:eastAsiaTheme="majorEastAsia" w:cs="Calibri"/>
          <w:bCs/>
          <w:color w:val="000000" w:themeColor="text1"/>
        </w:rPr>
        <w:t xml:space="preserve"> et R</w:t>
      </w:r>
      <w:r w:rsidR="00041AB8">
        <w:rPr>
          <w:rFonts w:eastAsiaTheme="majorEastAsia" w:cs="Calibri"/>
          <w:bCs/>
          <w:color w:val="000000" w:themeColor="text1"/>
        </w:rPr>
        <w:t>OCADE</w:t>
      </w:r>
      <w:r w:rsidRPr="008E595A">
        <w:rPr>
          <w:rFonts w:eastAsiaTheme="majorEastAsia" w:cs="Calibri"/>
          <w:bCs/>
          <w:color w:val="000000" w:themeColor="text1"/>
        </w:rPr>
        <w:t xml:space="preserve"> Au semestre</w:t>
      </w:r>
      <w:r w:rsidR="00041AB8">
        <w:rPr>
          <w:rFonts w:eastAsiaTheme="majorEastAsia" w:cs="Calibri"/>
          <w:bCs/>
          <w:color w:val="000000" w:themeColor="text1"/>
        </w:rPr>
        <w:t> </w:t>
      </w:r>
      <w:r w:rsidRPr="008E595A">
        <w:rPr>
          <w:rFonts w:eastAsiaTheme="majorEastAsia" w:cs="Calibri"/>
          <w:bCs/>
          <w:color w:val="000000" w:themeColor="text1"/>
        </w:rPr>
        <w:t xml:space="preserve">4, il travaille actuellement sur le projet </w:t>
      </w:r>
      <w:proofErr w:type="spellStart"/>
      <w:r w:rsidRPr="008E595A">
        <w:rPr>
          <w:rFonts w:eastAsiaTheme="majorEastAsia" w:cs="Calibri"/>
          <w:bCs/>
          <w:color w:val="000000" w:themeColor="text1"/>
        </w:rPr>
        <w:t>KatanaOnline</w:t>
      </w:r>
      <w:proofErr w:type="spellEnd"/>
      <w:r w:rsidRPr="008E595A">
        <w:rPr>
          <w:rFonts w:eastAsiaTheme="majorEastAsia" w:cs="Calibri"/>
          <w:bCs/>
          <w:color w:val="000000" w:themeColor="text1"/>
        </w:rPr>
        <w:t xml:space="preserve">. </w:t>
      </w:r>
    </w:p>
    <w:p w:rsidR="007D61D2" w:rsidRPr="0042399B" w:rsidRDefault="007D61D2" w:rsidP="007D61D2">
      <w:pPr>
        <w:rPr>
          <w:rFonts w:asciiTheme="majorHAnsi" w:eastAsiaTheme="majorEastAsia" w:hAnsiTheme="majorHAnsi" w:cs="Calibri"/>
          <w:b/>
          <w:bCs/>
          <w:color w:val="4F81BD"/>
          <w:sz w:val="26"/>
          <w:szCs w:val="26"/>
        </w:rPr>
      </w:pPr>
    </w:p>
    <w:p w:rsidR="007D61D2" w:rsidRPr="0042399B" w:rsidRDefault="00041AB8" w:rsidP="005E077F">
      <w:pPr>
        <w:pStyle w:val="Titre2"/>
      </w:pPr>
      <w:bookmarkStart w:id="22" w:name="_Toc481403400"/>
      <w:r>
        <w:t>É</w:t>
      </w:r>
      <w:r w:rsidR="007D61D2">
        <w:t>tudiant</w:t>
      </w:r>
      <w:r>
        <w:t> </w:t>
      </w:r>
      <w:r w:rsidR="007D61D2">
        <w:t>5</w:t>
      </w:r>
      <w:r>
        <w:t> </w:t>
      </w:r>
      <w:r w:rsidR="007D61D2" w:rsidRPr="0042399B">
        <w:t xml:space="preserve">: Anthony </w:t>
      </w:r>
      <w:r w:rsidR="005C2FE7">
        <w:t>PIQUARD</w:t>
      </w:r>
      <w:r w:rsidR="007D61D2">
        <w:t xml:space="preserve"> </w:t>
      </w:r>
      <w:r w:rsidR="007D61D2" w:rsidRPr="0042399B">
        <w:t>(</w:t>
      </w:r>
      <w:proofErr w:type="spellStart"/>
      <w:r w:rsidR="007D61D2" w:rsidRPr="0042399B">
        <w:t>Baccalaureat</w:t>
      </w:r>
      <w:proofErr w:type="spellEnd"/>
      <w:r w:rsidR="007D61D2" w:rsidRPr="0042399B">
        <w:t xml:space="preserve"> Scientifique-Science de l’ingénieur – Semestre 4)</w:t>
      </w:r>
      <w:bookmarkEnd w:id="22"/>
    </w:p>
    <w:p w:rsidR="007D61D2" w:rsidRPr="0042399B" w:rsidRDefault="007D61D2" w:rsidP="007D61D2">
      <w:pPr>
        <w:rPr>
          <w:rFonts w:asciiTheme="majorHAnsi" w:eastAsiaTheme="majorEastAsia" w:hAnsiTheme="majorHAnsi" w:cs="Calibri"/>
          <w:b/>
          <w:bCs/>
          <w:color w:val="4F81BD"/>
          <w:sz w:val="26"/>
          <w:szCs w:val="26"/>
        </w:rPr>
      </w:pPr>
    </w:p>
    <w:p w:rsidR="007D61D2" w:rsidRPr="0042399B" w:rsidRDefault="007D61D2" w:rsidP="007D61D2">
      <w:pPr>
        <w:rPr>
          <w:rFonts w:eastAsiaTheme="majorEastAsia" w:cs="Calibri"/>
          <w:bCs/>
          <w:color w:val="000000" w:themeColor="text1"/>
        </w:rPr>
      </w:pPr>
      <w:r w:rsidRPr="0042399B">
        <w:rPr>
          <w:rFonts w:eastAsiaTheme="majorEastAsia" w:cs="Calibri"/>
          <w:bCs/>
          <w:color w:val="000000" w:themeColor="text1"/>
        </w:rPr>
        <w:t xml:space="preserve">Après avoir obtenu son Bac S Sciences de l’ingénieur option </w:t>
      </w:r>
      <w:r w:rsidR="00041AB8">
        <w:rPr>
          <w:rFonts w:eastAsiaTheme="majorEastAsia" w:cs="Calibri"/>
          <w:bCs/>
          <w:color w:val="000000" w:themeColor="text1"/>
        </w:rPr>
        <w:t>I</w:t>
      </w:r>
      <w:r w:rsidRPr="0042399B">
        <w:rPr>
          <w:rFonts w:eastAsiaTheme="majorEastAsia" w:cs="Calibri"/>
          <w:bCs/>
          <w:color w:val="000000" w:themeColor="text1"/>
        </w:rPr>
        <w:t xml:space="preserve">nformatique et Sciences du Numérique au Lycée Alexis de Tocqueville à Grasse, Anthony </w:t>
      </w:r>
      <w:proofErr w:type="spellStart"/>
      <w:r w:rsidRPr="0042399B">
        <w:rPr>
          <w:rFonts w:eastAsiaTheme="majorEastAsia" w:cs="Calibri"/>
          <w:bCs/>
          <w:color w:val="000000" w:themeColor="text1"/>
        </w:rPr>
        <w:t>Piquard</w:t>
      </w:r>
      <w:proofErr w:type="spellEnd"/>
      <w:r w:rsidRPr="0042399B">
        <w:rPr>
          <w:rFonts w:eastAsiaTheme="majorEastAsia" w:cs="Calibri"/>
          <w:bCs/>
          <w:color w:val="000000" w:themeColor="text1"/>
        </w:rPr>
        <w:t xml:space="preserve"> s’est orienté vers l’IUT </w:t>
      </w:r>
      <w:r w:rsidR="00041AB8">
        <w:rPr>
          <w:rFonts w:eastAsiaTheme="majorEastAsia" w:cs="Calibri"/>
          <w:bCs/>
          <w:color w:val="000000" w:themeColor="text1"/>
        </w:rPr>
        <w:t>I</w:t>
      </w:r>
      <w:r w:rsidRPr="0042399B">
        <w:rPr>
          <w:rFonts w:eastAsiaTheme="majorEastAsia" w:cs="Calibri"/>
          <w:bCs/>
          <w:color w:val="000000" w:themeColor="text1"/>
        </w:rPr>
        <w:t xml:space="preserve">nformatique sur le site de Nice-Sophia Antipolis. Au cours des trois premiers semestres, dont </w:t>
      </w:r>
      <w:r w:rsidRPr="0042399B">
        <w:rPr>
          <w:rFonts w:eastAsiaTheme="majorEastAsia" w:cs="Calibri"/>
          <w:bCs/>
          <w:color w:val="000000" w:themeColor="text1"/>
        </w:rPr>
        <w:lastRenderedPageBreak/>
        <w:t>il a validé, il a participé à plusieurs projets tel</w:t>
      </w:r>
      <w:r w:rsidR="00041AB8">
        <w:rPr>
          <w:rFonts w:eastAsiaTheme="majorEastAsia" w:cs="Calibri"/>
          <w:bCs/>
          <w:color w:val="000000" w:themeColor="text1"/>
        </w:rPr>
        <w:t xml:space="preserve">s </w:t>
      </w:r>
      <w:r w:rsidRPr="0042399B">
        <w:rPr>
          <w:rFonts w:eastAsiaTheme="majorEastAsia" w:cs="Calibri"/>
          <w:bCs/>
          <w:color w:val="000000" w:themeColor="text1"/>
        </w:rPr>
        <w:t>que IUTG</w:t>
      </w:r>
      <w:r w:rsidR="00056919">
        <w:rPr>
          <w:rFonts w:eastAsiaTheme="majorEastAsia" w:cs="Calibri"/>
          <w:bCs/>
          <w:color w:val="000000" w:themeColor="text1"/>
        </w:rPr>
        <w:t>O</w:t>
      </w:r>
      <w:r w:rsidRPr="0042399B">
        <w:rPr>
          <w:rFonts w:eastAsiaTheme="majorEastAsia" w:cs="Calibri"/>
          <w:bCs/>
          <w:color w:val="000000" w:themeColor="text1"/>
        </w:rPr>
        <w:t xml:space="preserve"> et R</w:t>
      </w:r>
      <w:r w:rsidR="00041AB8">
        <w:rPr>
          <w:rFonts w:eastAsiaTheme="majorEastAsia" w:cs="Calibri"/>
          <w:bCs/>
          <w:color w:val="000000" w:themeColor="text1"/>
        </w:rPr>
        <w:t>OCADES</w:t>
      </w:r>
      <w:r w:rsidRPr="0042399B">
        <w:rPr>
          <w:rFonts w:eastAsiaTheme="majorEastAsia" w:cs="Calibri"/>
          <w:bCs/>
          <w:color w:val="000000" w:themeColor="text1"/>
        </w:rPr>
        <w:t xml:space="preserve"> qui lui ont permis d’acquérir certaines compétences qui lui seront utiles pour le projet «</w:t>
      </w:r>
      <w:r w:rsidR="00041AB8">
        <w:rPr>
          <w:rFonts w:eastAsiaTheme="majorEastAsia" w:cs="Calibri"/>
          <w:bCs/>
          <w:color w:val="000000" w:themeColor="text1"/>
        </w:rPr>
        <w:t> </w:t>
      </w:r>
      <w:proofErr w:type="spellStart"/>
      <w:r w:rsidRPr="0042399B">
        <w:rPr>
          <w:rFonts w:eastAsiaTheme="majorEastAsia" w:cs="Calibri"/>
          <w:bCs/>
          <w:color w:val="000000" w:themeColor="text1"/>
        </w:rPr>
        <w:t>KatanaOnline</w:t>
      </w:r>
      <w:proofErr w:type="spellEnd"/>
      <w:r w:rsidR="00041AB8">
        <w:rPr>
          <w:rFonts w:eastAsiaTheme="majorEastAsia" w:cs="Calibri"/>
          <w:bCs/>
          <w:color w:val="000000" w:themeColor="text1"/>
        </w:rPr>
        <w:t> </w:t>
      </w:r>
      <w:r w:rsidRPr="0042399B">
        <w:rPr>
          <w:rFonts w:eastAsiaTheme="majorEastAsia" w:cs="Calibri"/>
          <w:bCs/>
          <w:color w:val="000000" w:themeColor="text1"/>
        </w:rPr>
        <w:t>».</w:t>
      </w:r>
    </w:p>
    <w:p w:rsidR="00823351" w:rsidRDefault="00823351" w:rsidP="007D61D2">
      <w:pPr>
        <w:rPr>
          <w:rFonts w:asciiTheme="majorHAnsi" w:eastAsiaTheme="majorEastAsia" w:hAnsiTheme="majorHAnsi" w:cs="Calibri"/>
          <w:b/>
          <w:bCs/>
          <w:color w:val="4F81BD"/>
          <w:sz w:val="26"/>
          <w:szCs w:val="26"/>
        </w:rPr>
      </w:pPr>
    </w:p>
    <w:p w:rsidR="007D61D2" w:rsidRPr="0042399B" w:rsidRDefault="00041AB8" w:rsidP="005E077F">
      <w:pPr>
        <w:pStyle w:val="Titre2"/>
      </w:pPr>
      <w:bookmarkStart w:id="23" w:name="_Toc481403401"/>
      <w:r>
        <w:t>É</w:t>
      </w:r>
      <w:r w:rsidR="007D61D2">
        <w:t>tudiant</w:t>
      </w:r>
      <w:r>
        <w:t> </w:t>
      </w:r>
      <w:r w:rsidR="007D61D2">
        <w:t>6</w:t>
      </w:r>
      <w:r>
        <w:t> </w:t>
      </w:r>
      <w:r w:rsidR="007D61D2" w:rsidRPr="0042399B">
        <w:t>: Romain Pace</w:t>
      </w:r>
      <w:r w:rsidR="007D61D2">
        <w:t xml:space="preserve"> </w:t>
      </w:r>
      <w:r w:rsidR="007D61D2" w:rsidRPr="0042399B">
        <w:t>(</w:t>
      </w:r>
      <w:proofErr w:type="spellStart"/>
      <w:r w:rsidR="007D61D2" w:rsidRPr="0042399B">
        <w:t>Baccalaureat</w:t>
      </w:r>
      <w:proofErr w:type="spellEnd"/>
      <w:r w:rsidR="007D61D2" w:rsidRPr="0042399B">
        <w:t xml:space="preserve"> Sci</w:t>
      </w:r>
      <w:r w:rsidR="007D61D2">
        <w:t>entifique- SVT</w:t>
      </w:r>
      <w:r w:rsidR="007D61D2" w:rsidRPr="0042399B">
        <w:t xml:space="preserve"> – Semestre</w:t>
      </w:r>
      <w:r>
        <w:t> </w:t>
      </w:r>
      <w:r w:rsidR="007D61D2" w:rsidRPr="0042399B">
        <w:t>4)</w:t>
      </w:r>
      <w:bookmarkEnd w:id="23"/>
    </w:p>
    <w:p w:rsidR="007D61D2" w:rsidRPr="0042399B" w:rsidRDefault="007D61D2" w:rsidP="007D61D2">
      <w:pPr>
        <w:rPr>
          <w:rFonts w:asciiTheme="majorHAnsi" w:eastAsiaTheme="majorEastAsia" w:hAnsiTheme="majorHAnsi" w:cs="Calibri"/>
          <w:b/>
          <w:bCs/>
          <w:color w:val="4F81BD"/>
          <w:sz w:val="26"/>
          <w:szCs w:val="26"/>
        </w:rPr>
      </w:pPr>
    </w:p>
    <w:p w:rsidR="001E29B9" w:rsidRDefault="007D61D2" w:rsidP="007D61D2">
      <w:pPr>
        <w:rPr>
          <w:rFonts w:ascii="Arial" w:hAnsi="Arial" w:cs="Arial"/>
        </w:rPr>
      </w:pPr>
      <w:r w:rsidRPr="0042399B">
        <w:rPr>
          <w:rFonts w:eastAsiaTheme="majorEastAsia" w:cs="Calibri"/>
          <w:bCs/>
          <w:color w:val="000000" w:themeColor="text1"/>
        </w:rPr>
        <w:t xml:space="preserve">Il a obtenu son bac S avec mention </w:t>
      </w:r>
      <w:r w:rsidR="00041AB8">
        <w:rPr>
          <w:rFonts w:eastAsiaTheme="majorEastAsia" w:cs="Calibri"/>
          <w:bCs/>
          <w:color w:val="000000" w:themeColor="text1"/>
        </w:rPr>
        <w:t>b</w:t>
      </w:r>
      <w:r w:rsidRPr="0042399B">
        <w:rPr>
          <w:rFonts w:eastAsiaTheme="majorEastAsia" w:cs="Calibri"/>
          <w:bCs/>
          <w:color w:val="000000" w:themeColor="text1"/>
        </w:rPr>
        <w:t>ien au lycée Thierry Maulnier à Nice. Il est étudiant en DUT informatique à l’IUT de Nice depuis 2015. Au cours des 3 premiers semestres, il a participé à l’élaboration de plusieurs projets tel</w:t>
      </w:r>
      <w:r w:rsidR="00041AB8">
        <w:rPr>
          <w:rFonts w:eastAsiaTheme="majorEastAsia" w:cs="Calibri"/>
          <w:bCs/>
          <w:color w:val="000000" w:themeColor="text1"/>
        </w:rPr>
        <w:t xml:space="preserve">s </w:t>
      </w:r>
      <w:r w:rsidRPr="0042399B">
        <w:rPr>
          <w:rFonts w:eastAsiaTheme="majorEastAsia" w:cs="Calibri"/>
          <w:bCs/>
          <w:color w:val="000000" w:themeColor="text1"/>
        </w:rPr>
        <w:t>que R</w:t>
      </w:r>
      <w:r w:rsidR="00041AB8">
        <w:rPr>
          <w:rFonts w:eastAsiaTheme="majorEastAsia" w:cs="Calibri"/>
          <w:bCs/>
          <w:color w:val="000000" w:themeColor="text1"/>
        </w:rPr>
        <w:t>OCAD</w:t>
      </w:r>
      <w:r w:rsidRPr="0042399B">
        <w:rPr>
          <w:rFonts w:eastAsiaTheme="majorEastAsia" w:cs="Calibri"/>
          <w:bCs/>
          <w:color w:val="000000" w:themeColor="text1"/>
        </w:rPr>
        <w:t xml:space="preserve">E ou IUT Go. Il participe actuellement au projet </w:t>
      </w:r>
      <w:proofErr w:type="spellStart"/>
      <w:r w:rsidRPr="0042399B">
        <w:rPr>
          <w:rFonts w:eastAsiaTheme="majorEastAsia" w:cs="Calibri"/>
          <w:bCs/>
          <w:color w:val="000000" w:themeColor="text1"/>
        </w:rPr>
        <w:t>KatanaOnline</w:t>
      </w:r>
      <w:proofErr w:type="spellEnd"/>
      <w:r w:rsidRPr="0042399B">
        <w:rPr>
          <w:rFonts w:eastAsiaTheme="majorEastAsia" w:cs="Calibri"/>
          <w:bCs/>
          <w:color w:val="000000" w:themeColor="text1"/>
        </w:rPr>
        <w:t>.</w:t>
      </w:r>
    </w:p>
    <w:p w:rsidR="00D745E9" w:rsidRDefault="00D745E9" w:rsidP="00D745E9">
      <w:pPr>
        <w:rPr>
          <w:rFonts w:ascii="Segoe UI Symbol" w:hAnsi="Segoe UI Symbol" w:cs="Segoe UI Light"/>
        </w:rPr>
      </w:pPr>
    </w:p>
    <w:p w:rsidR="00666EE2" w:rsidRDefault="00504C50" w:rsidP="00504C50">
      <w:pPr>
        <w:pStyle w:val="Titre1"/>
        <w:numPr>
          <w:ilvl w:val="0"/>
          <w:numId w:val="6"/>
        </w:numPr>
      </w:pPr>
      <w:bookmarkStart w:id="24" w:name="_Toc481403402"/>
      <w:r>
        <w:t>Bibliographie</w:t>
      </w:r>
      <w:r w:rsidR="004D6463">
        <w:t xml:space="preserve"> &amp; Références</w:t>
      </w:r>
      <w:bookmarkEnd w:id="24"/>
    </w:p>
    <w:p w:rsidR="00957354" w:rsidRDefault="00957354" w:rsidP="00957354">
      <w:pPr>
        <w:jc w:val="left"/>
        <w:rPr>
          <w:rStyle w:val="Emphaseple"/>
        </w:rPr>
      </w:pPr>
    </w:p>
    <w:p w:rsidR="009F7D03" w:rsidRDefault="00AD0FDA" w:rsidP="00957354">
      <w:pPr>
        <w:jc w:val="left"/>
      </w:pPr>
      <w:hyperlink r:id="rId17" w:tgtFrame="_blank" w:history="1">
        <w:r w:rsidR="00376006" w:rsidRPr="00A26ED4">
          <w:rPr>
            <w:rStyle w:val="Lienhypertexte"/>
          </w:rPr>
          <w:t>http://www.asmodee.com/ressources/bonus/les-regles-de-katana.pdf</w:t>
        </w:r>
      </w:hyperlink>
      <w:r w:rsidR="00041AB8">
        <w:t> </w:t>
      </w:r>
      <w:r w:rsidR="00376006" w:rsidRPr="00183E7A">
        <w:t xml:space="preserve">: </w:t>
      </w:r>
    </w:p>
    <w:p w:rsidR="006B1CD0" w:rsidRPr="00183E7A" w:rsidRDefault="009F7D03" w:rsidP="00957354">
      <w:pPr>
        <w:jc w:val="left"/>
        <w:rPr>
          <w:rStyle w:val="Emphaseple"/>
        </w:rPr>
      </w:pPr>
      <w:r>
        <w:t>L</w:t>
      </w:r>
      <w:r w:rsidR="00A26ED4">
        <w:t>undi 30 janvier à 17 h 35</w:t>
      </w:r>
    </w:p>
    <w:p w:rsidR="006B1CD0" w:rsidRPr="00183E7A" w:rsidRDefault="006B1CD0" w:rsidP="006B1CD0"/>
    <w:p w:rsidR="009F7D03" w:rsidRDefault="00AD0FDA" w:rsidP="006B1CD0">
      <w:hyperlink r:id="rId18" w:tgtFrame="_blank" w:history="1">
        <w:r w:rsidR="006B1CD0" w:rsidRPr="00A26ED4">
          <w:rPr>
            <w:rStyle w:val="Lienhypertexte"/>
          </w:rPr>
          <w:t>http://www.jedisjeux.net/katana</w:t>
        </w:r>
      </w:hyperlink>
      <w:r w:rsidR="00041AB8">
        <w:t> </w:t>
      </w:r>
      <w:r w:rsidR="006B1CD0" w:rsidRPr="00183E7A">
        <w:t xml:space="preserve">: </w:t>
      </w:r>
    </w:p>
    <w:p w:rsidR="008C4CFF" w:rsidRDefault="009F7D03" w:rsidP="006B1CD0">
      <w:r>
        <w:t xml:space="preserve">Lundi </w:t>
      </w:r>
      <w:r w:rsidR="00183E7A" w:rsidRPr="00183E7A">
        <w:t xml:space="preserve">30 janvier </w:t>
      </w:r>
      <w:r w:rsidR="00183E7A">
        <w:t xml:space="preserve">à </w:t>
      </w:r>
      <w:r w:rsidR="006B1CD0" w:rsidRPr="00183E7A">
        <w:t>18</w:t>
      </w:r>
      <w:r w:rsidR="00041AB8">
        <w:t> h </w:t>
      </w:r>
      <w:r w:rsidR="006B1CD0" w:rsidRPr="00183E7A">
        <w:t>40</w:t>
      </w:r>
    </w:p>
    <w:p w:rsidR="00796DB7" w:rsidRDefault="00796DB7" w:rsidP="006B1CD0"/>
    <w:p w:rsidR="009F7D03" w:rsidRDefault="00AD0FDA" w:rsidP="006B1CD0">
      <w:hyperlink r:id="rId19" w:history="1">
        <w:r w:rsidR="00C96FAA" w:rsidRPr="00EE205A">
          <w:rPr>
            <w:rStyle w:val="Lienhypertexte"/>
          </w:rPr>
          <w:t>https://mva.microsoft.com/fr-fr/training-courses/d-velopper-une-application-cross-plateformes-avec-xamarin-14270?l=QNntSRVfB_9200115888</w:t>
        </w:r>
      </w:hyperlink>
      <w:r w:rsidR="00C96FAA">
        <w:t> :</w:t>
      </w:r>
    </w:p>
    <w:p w:rsidR="00796DB7" w:rsidRDefault="009F7D03" w:rsidP="006B1CD0">
      <w:r>
        <w:t>Lundi 30</w:t>
      </w:r>
      <w:r w:rsidR="0089074F">
        <w:t xml:space="preserve"> janvier</w:t>
      </w:r>
      <w:r>
        <w:t xml:space="preserve"> </w:t>
      </w:r>
      <w:r w:rsidR="00796DB7">
        <w:t>à 23h00</w:t>
      </w:r>
    </w:p>
    <w:p w:rsidR="00CB41C1" w:rsidRDefault="00CB41C1" w:rsidP="006B1CD0"/>
    <w:p w:rsidR="00103E73" w:rsidRDefault="00AD0FDA" w:rsidP="00103E73">
      <w:hyperlink r:id="rId20" w:history="1">
        <w:r w:rsidR="00103E73" w:rsidRPr="001B3383">
          <w:rPr>
            <w:rStyle w:val="Lienhypertexte"/>
          </w:rPr>
          <w:t>https://www.youtube.com/watch?v=0kjoktEh8Qk</w:t>
        </w:r>
      </w:hyperlink>
      <w:r w:rsidR="00103E73">
        <w:t xml:space="preserve"> : </w:t>
      </w:r>
    </w:p>
    <w:p w:rsidR="00103E73" w:rsidRDefault="00103E73" w:rsidP="00103E73">
      <w:r>
        <w:t>Mardi 31 janvier à 10h00</w:t>
      </w:r>
    </w:p>
    <w:p w:rsidR="006F5DF6" w:rsidRDefault="006F5DF6" w:rsidP="00103E73"/>
    <w:p w:rsidR="006F5DF6" w:rsidRDefault="00AD0FDA" w:rsidP="00103E73">
      <w:hyperlink r:id="rId21" w:history="1">
        <w:r w:rsidR="0083390D" w:rsidRPr="00EE205A">
          <w:rPr>
            <w:rStyle w:val="Lienhypertexte"/>
          </w:rPr>
          <w:t>https://www.youtube.com/watch?v=YmCoJdNNWNg</w:t>
        </w:r>
      </w:hyperlink>
      <w:r w:rsidR="0083390D">
        <w:t> :</w:t>
      </w:r>
    </w:p>
    <w:p w:rsidR="006F5DF6" w:rsidRDefault="006F5DF6" w:rsidP="00103E73">
      <w:r>
        <w:t>Mardi 07 février à 19h00</w:t>
      </w:r>
    </w:p>
    <w:p w:rsidR="00103E73" w:rsidRDefault="00103E73" w:rsidP="006B1CD0"/>
    <w:p w:rsidR="00691CB0" w:rsidRDefault="00691CB0" w:rsidP="006B1CD0"/>
    <w:p w:rsidR="00691CB0" w:rsidRPr="00183E7A" w:rsidRDefault="00691CB0" w:rsidP="006B1CD0"/>
    <w:p w:rsidR="008936CA" w:rsidRPr="00183E7A" w:rsidRDefault="008936CA" w:rsidP="006B1CD0"/>
    <w:sectPr w:rsidR="008936CA" w:rsidRPr="00183E7A" w:rsidSect="007C6BC3">
      <w:pgSz w:w="11900" w:h="16840"/>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0FDA" w:rsidRDefault="00AD0FDA" w:rsidP="00A53E70">
      <w:r>
        <w:separator/>
      </w:r>
    </w:p>
  </w:endnote>
  <w:endnote w:type="continuationSeparator" w:id="0">
    <w:p w:rsidR="00AD0FDA" w:rsidRDefault="00AD0FDA" w:rsidP="00A53E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Segoe UI Symbol">
    <w:altName w:val="Didot"/>
    <w:panose1 w:val="020B0502040204020203"/>
    <w:charset w:val="00"/>
    <w:family w:val="swiss"/>
    <w:pitch w:val="variable"/>
    <w:sig w:usb0="800001E3" w:usb1="1200FFEF" w:usb2="00040000" w:usb3="00000000" w:csb0="00000001"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36ED" w:rsidRDefault="003736ED" w:rsidP="009F0072">
    <w:pPr>
      <w:pStyle w:val="Pieddepage"/>
      <w:framePr w:wrap="around" w:vAnchor="text" w:hAnchor="margin" w:xAlign="outside" w:y="1"/>
      <w:rPr>
        <w:rStyle w:val="Numrodepage"/>
      </w:rPr>
    </w:pPr>
    <w:r>
      <w:rPr>
        <w:rStyle w:val="Numrodepage"/>
      </w:rPr>
      <w:fldChar w:fldCharType="begin"/>
    </w:r>
    <w:r>
      <w:rPr>
        <w:rStyle w:val="Numrodepage"/>
      </w:rPr>
      <w:instrText xml:space="preserve">PAGE  </w:instrText>
    </w:r>
    <w:r>
      <w:rPr>
        <w:rStyle w:val="Numrodepage"/>
      </w:rPr>
      <w:fldChar w:fldCharType="separate"/>
    </w:r>
    <w:r w:rsidR="006E3284">
      <w:rPr>
        <w:rStyle w:val="Numrodepage"/>
        <w:noProof/>
      </w:rPr>
      <w:t>2</w:t>
    </w:r>
    <w:r>
      <w:rPr>
        <w:rStyle w:val="Numrodepage"/>
      </w:rPr>
      <w:fldChar w:fldCharType="end"/>
    </w:r>
  </w:p>
  <w:tbl>
    <w:tblPr>
      <w:tblStyle w:val="Trameclaire-Accent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firstRow="0" w:lastRow="0" w:firstColumn="0" w:lastColumn="0" w:noHBand="1" w:noVBand="1"/>
    </w:tblPr>
    <w:tblGrid>
      <w:gridCol w:w="350"/>
      <w:gridCol w:w="8588"/>
    </w:tblGrid>
    <w:tr w:rsidR="003736ED" w:rsidRPr="00485651" w:rsidTr="00AD11EE">
      <w:tc>
        <w:tcPr>
          <w:tcW w:w="360" w:type="dxa"/>
          <w:tcBorders>
            <w:right w:val="single" w:sz="8" w:space="0" w:color="B8CCE4" w:themeColor="accent1" w:themeTint="66"/>
          </w:tcBorders>
          <w:shd w:val="clear" w:color="auto" w:fill="8DB3E2" w:themeFill="text2" w:themeFillTint="66"/>
        </w:tcPr>
        <w:p w:rsidR="003736ED" w:rsidRDefault="003736ED" w:rsidP="003E30C7">
          <w:pPr>
            <w:ind w:right="360" w:firstLine="360"/>
            <w:rPr>
              <w:color w:val="FFFFFF" w:themeColor="background1"/>
              <w:szCs w:val="24"/>
            </w:rPr>
          </w:pPr>
        </w:p>
      </w:tc>
      <w:tc>
        <w:tcPr>
          <w:tcW w:w="9108"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3736ED" w:rsidRDefault="00AD0FDA">
          <w:pPr>
            <w:rPr>
              <w:color w:val="FFFFFF" w:themeColor="background1"/>
            </w:rPr>
          </w:pPr>
          <w:sdt>
            <w:sdtPr>
              <w:rPr>
                <w:rFonts w:ascii="Calibri" w:hAnsi="Calibri"/>
                <w:b/>
                <w:bCs/>
                <w:caps/>
                <w:color w:val="FFFFFF" w:themeColor="background1"/>
              </w:rPr>
              <w:alias w:val="Titre"/>
              <w:id w:val="-932117121"/>
              <w:dataBinding w:prefixMappings="xmlns:ns0='http://schemas.openxmlformats.org/package/2006/metadata/core-properties' xmlns:ns1='http://purl.org/dc/elements/1.1/'" w:xpath="/ns0:coreProperties[1]/ns1:title[1]" w:storeItemID="{6C3C8BC8-F283-45AE-878A-BAB7291924A1}"/>
              <w:text/>
            </w:sdtPr>
            <w:sdtEndPr/>
            <w:sdtContent>
              <w:r w:rsidR="003736ED">
                <w:rPr>
                  <w:rFonts w:ascii="Calibri" w:hAnsi="Calibri"/>
                  <w:b/>
                  <w:bCs/>
                  <w:caps/>
                  <w:color w:val="FFFFFF" w:themeColor="background1"/>
                </w:rPr>
                <w:t>KatanaOnline</w:t>
              </w:r>
            </w:sdtContent>
          </w:sdt>
        </w:p>
      </w:tc>
    </w:tr>
  </w:tbl>
  <w:p w:rsidR="003736ED" w:rsidRDefault="003736E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36ED" w:rsidRDefault="003736E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36ED" w:rsidRDefault="003736E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0FDA" w:rsidRDefault="00AD0FDA" w:rsidP="00A53E70">
      <w:r>
        <w:separator/>
      </w:r>
    </w:p>
  </w:footnote>
  <w:footnote w:type="continuationSeparator" w:id="0">
    <w:p w:rsidR="00AD0FDA" w:rsidRDefault="00AD0FDA" w:rsidP="00A53E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36ED" w:rsidRDefault="003736E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36ED" w:rsidRDefault="003736ED">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36ED" w:rsidRDefault="003736E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52AED"/>
    <w:multiLevelType w:val="hybridMultilevel"/>
    <w:tmpl w:val="E98639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1B475C"/>
    <w:multiLevelType w:val="hybridMultilevel"/>
    <w:tmpl w:val="2C9A8D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81040CE"/>
    <w:multiLevelType w:val="hybridMultilevel"/>
    <w:tmpl w:val="9C421C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9AD3571"/>
    <w:multiLevelType w:val="hybridMultilevel"/>
    <w:tmpl w:val="EBE2CA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6341AC"/>
    <w:multiLevelType w:val="hybridMultilevel"/>
    <w:tmpl w:val="4306AC5A"/>
    <w:lvl w:ilvl="0" w:tplc="BF3275B0">
      <w:start w:val="2"/>
      <w:numFmt w:val="bullet"/>
      <w:lvlText w:val="-"/>
      <w:lvlJc w:val="left"/>
      <w:pPr>
        <w:ind w:left="1770" w:hanging="360"/>
      </w:pPr>
      <w:rPr>
        <w:rFonts w:ascii="Cambria" w:eastAsiaTheme="minorEastAsia" w:hAnsi="Cambria" w:cstheme="minorBidi" w:hint="default"/>
      </w:rPr>
    </w:lvl>
    <w:lvl w:ilvl="1" w:tplc="040C0003" w:tentative="1">
      <w:start w:val="1"/>
      <w:numFmt w:val="bullet"/>
      <w:lvlText w:val="o"/>
      <w:lvlJc w:val="left"/>
      <w:pPr>
        <w:ind w:left="2490" w:hanging="360"/>
      </w:pPr>
      <w:rPr>
        <w:rFonts w:ascii="Courier New" w:hAnsi="Courier New" w:cs="Courier New" w:hint="default"/>
      </w:rPr>
    </w:lvl>
    <w:lvl w:ilvl="2" w:tplc="040C0005" w:tentative="1">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abstractNum w:abstractNumId="5" w15:restartNumberingAfterBreak="0">
    <w:nsid w:val="281C79AE"/>
    <w:multiLevelType w:val="multilevel"/>
    <w:tmpl w:val="D37012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9A00727"/>
    <w:multiLevelType w:val="hybridMultilevel"/>
    <w:tmpl w:val="42702B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A9B3999"/>
    <w:multiLevelType w:val="hybridMultilevel"/>
    <w:tmpl w:val="2C565746"/>
    <w:lvl w:ilvl="0" w:tplc="7EBC7A14">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1A36779"/>
    <w:multiLevelType w:val="hybridMultilevel"/>
    <w:tmpl w:val="CD8E7D28"/>
    <w:lvl w:ilvl="0" w:tplc="7EBC7A14">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B0B516E"/>
    <w:multiLevelType w:val="hybridMultilevel"/>
    <w:tmpl w:val="5BFAF46C"/>
    <w:lvl w:ilvl="0" w:tplc="804C7D9C">
      <w:start w:val="360"/>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D2621F8"/>
    <w:multiLevelType w:val="hybridMultilevel"/>
    <w:tmpl w:val="D37012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F747644"/>
    <w:multiLevelType w:val="hybridMultilevel"/>
    <w:tmpl w:val="E24E5A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F8D41CC"/>
    <w:multiLevelType w:val="hybridMultilevel"/>
    <w:tmpl w:val="D2CEB4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686117C"/>
    <w:multiLevelType w:val="hybridMultilevel"/>
    <w:tmpl w:val="CEC0276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AAB1ADA"/>
    <w:multiLevelType w:val="hybridMultilevel"/>
    <w:tmpl w:val="90C2F66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E1045B6"/>
    <w:multiLevelType w:val="hybridMultilevel"/>
    <w:tmpl w:val="440ACA76"/>
    <w:lvl w:ilvl="0" w:tplc="F620BC0A">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9291FA8"/>
    <w:multiLevelType w:val="hybridMultilevel"/>
    <w:tmpl w:val="7944A244"/>
    <w:lvl w:ilvl="0" w:tplc="F620BC0A">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FED22E2"/>
    <w:multiLevelType w:val="hybridMultilevel"/>
    <w:tmpl w:val="EFC4E0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FF14BE2"/>
    <w:multiLevelType w:val="hybridMultilevel"/>
    <w:tmpl w:val="9FC826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12"/>
  </w:num>
  <w:num w:numId="4">
    <w:abstractNumId w:val="6"/>
  </w:num>
  <w:num w:numId="5">
    <w:abstractNumId w:val="3"/>
  </w:num>
  <w:num w:numId="6">
    <w:abstractNumId w:val="1"/>
  </w:num>
  <w:num w:numId="7">
    <w:abstractNumId w:val="10"/>
  </w:num>
  <w:num w:numId="8">
    <w:abstractNumId w:val="5"/>
  </w:num>
  <w:num w:numId="9">
    <w:abstractNumId w:val="13"/>
  </w:num>
  <w:num w:numId="10">
    <w:abstractNumId w:val="17"/>
  </w:num>
  <w:num w:numId="11">
    <w:abstractNumId w:val="2"/>
  </w:num>
  <w:num w:numId="12">
    <w:abstractNumId w:val="11"/>
  </w:num>
  <w:num w:numId="13">
    <w:abstractNumId w:val="14"/>
  </w:num>
  <w:num w:numId="14">
    <w:abstractNumId w:val="15"/>
  </w:num>
  <w:num w:numId="15">
    <w:abstractNumId w:val="8"/>
  </w:num>
  <w:num w:numId="16">
    <w:abstractNumId w:val="7"/>
  </w:num>
  <w:num w:numId="17">
    <w:abstractNumId w:val="16"/>
  </w:num>
  <w:num w:numId="18">
    <w:abstractNumId w:val="4"/>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E79"/>
    <w:rsid w:val="00004660"/>
    <w:rsid w:val="00004F3F"/>
    <w:rsid w:val="000110A1"/>
    <w:rsid w:val="00021D38"/>
    <w:rsid w:val="00022159"/>
    <w:rsid w:val="00027B1D"/>
    <w:rsid w:val="00027C02"/>
    <w:rsid w:val="00032151"/>
    <w:rsid w:val="00033DCD"/>
    <w:rsid w:val="000359AE"/>
    <w:rsid w:val="00035D15"/>
    <w:rsid w:val="0004092A"/>
    <w:rsid w:val="00041AB8"/>
    <w:rsid w:val="00043884"/>
    <w:rsid w:val="00043938"/>
    <w:rsid w:val="000458D8"/>
    <w:rsid w:val="00050F32"/>
    <w:rsid w:val="00056919"/>
    <w:rsid w:val="00060754"/>
    <w:rsid w:val="000646E7"/>
    <w:rsid w:val="00077D55"/>
    <w:rsid w:val="00082781"/>
    <w:rsid w:val="00084047"/>
    <w:rsid w:val="000904B1"/>
    <w:rsid w:val="000A6969"/>
    <w:rsid w:val="000B0E8F"/>
    <w:rsid w:val="000C0785"/>
    <w:rsid w:val="000C3071"/>
    <w:rsid w:val="000C78F4"/>
    <w:rsid w:val="000D2681"/>
    <w:rsid w:val="000E1771"/>
    <w:rsid w:val="000E49A9"/>
    <w:rsid w:val="000E715F"/>
    <w:rsid w:val="000F20F3"/>
    <w:rsid w:val="0010287D"/>
    <w:rsid w:val="001033DB"/>
    <w:rsid w:val="00103E73"/>
    <w:rsid w:val="00104ED6"/>
    <w:rsid w:val="00107E67"/>
    <w:rsid w:val="001124A5"/>
    <w:rsid w:val="00112D73"/>
    <w:rsid w:val="001331D9"/>
    <w:rsid w:val="00133651"/>
    <w:rsid w:val="001551EB"/>
    <w:rsid w:val="00165B75"/>
    <w:rsid w:val="00165D80"/>
    <w:rsid w:val="00171ACE"/>
    <w:rsid w:val="00173186"/>
    <w:rsid w:val="001761E8"/>
    <w:rsid w:val="00176616"/>
    <w:rsid w:val="00177133"/>
    <w:rsid w:val="00183E7A"/>
    <w:rsid w:val="00184CC0"/>
    <w:rsid w:val="00184DD3"/>
    <w:rsid w:val="00191C57"/>
    <w:rsid w:val="00192C83"/>
    <w:rsid w:val="001A0904"/>
    <w:rsid w:val="001A5698"/>
    <w:rsid w:val="001B0E80"/>
    <w:rsid w:val="001B16E0"/>
    <w:rsid w:val="001B1809"/>
    <w:rsid w:val="001B6C19"/>
    <w:rsid w:val="001B7DBD"/>
    <w:rsid w:val="001C3892"/>
    <w:rsid w:val="001C5FD6"/>
    <w:rsid w:val="001C78B6"/>
    <w:rsid w:val="001C7BD3"/>
    <w:rsid w:val="001D4C24"/>
    <w:rsid w:val="001D5C99"/>
    <w:rsid w:val="001E29B9"/>
    <w:rsid w:val="001E6526"/>
    <w:rsid w:val="001E6F34"/>
    <w:rsid w:val="001F5C35"/>
    <w:rsid w:val="00203B47"/>
    <w:rsid w:val="00205466"/>
    <w:rsid w:val="00216E68"/>
    <w:rsid w:val="00220271"/>
    <w:rsid w:val="002243A7"/>
    <w:rsid w:val="00224BEA"/>
    <w:rsid w:val="00224D4F"/>
    <w:rsid w:val="0022677D"/>
    <w:rsid w:val="00230848"/>
    <w:rsid w:val="00230C5F"/>
    <w:rsid w:val="00241FAE"/>
    <w:rsid w:val="00246F38"/>
    <w:rsid w:val="0025326E"/>
    <w:rsid w:val="00255EA0"/>
    <w:rsid w:val="00256363"/>
    <w:rsid w:val="00260000"/>
    <w:rsid w:val="002624A1"/>
    <w:rsid w:val="002630A0"/>
    <w:rsid w:val="00264ACF"/>
    <w:rsid w:val="002663B7"/>
    <w:rsid w:val="00272340"/>
    <w:rsid w:val="00277F6B"/>
    <w:rsid w:val="00281122"/>
    <w:rsid w:val="00287FA0"/>
    <w:rsid w:val="00290161"/>
    <w:rsid w:val="00295710"/>
    <w:rsid w:val="0029643C"/>
    <w:rsid w:val="002A148F"/>
    <w:rsid w:val="002A3233"/>
    <w:rsid w:val="002A705B"/>
    <w:rsid w:val="002B2179"/>
    <w:rsid w:val="002D00E1"/>
    <w:rsid w:val="002E04E1"/>
    <w:rsid w:val="002E1A0A"/>
    <w:rsid w:val="002E20CC"/>
    <w:rsid w:val="002F082B"/>
    <w:rsid w:val="002F0880"/>
    <w:rsid w:val="002F2532"/>
    <w:rsid w:val="002F2D70"/>
    <w:rsid w:val="00302B75"/>
    <w:rsid w:val="00310135"/>
    <w:rsid w:val="003109C2"/>
    <w:rsid w:val="00313CDE"/>
    <w:rsid w:val="003207D2"/>
    <w:rsid w:val="00330854"/>
    <w:rsid w:val="00330FF0"/>
    <w:rsid w:val="0033171B"/>
    <w:rsid w:val="00335197"/>
    <w:rsid w:val="0034089A"/>
    <w:rsid w:val="00347730"/>
    <w:rsid w:val="0035353C"/>
    <w:rsid w:val="00361520"/>
    <w:rsid w:val="00361729"/>
    <w:rsid w:val="00362B1A"/>
    <w:rsid w:val="00362C75"/>
    <w:rsid w:val="0036763C"/>
    <w:rsid w:val="00370AB0"/>
    <w:rsid w:val="003736ED"/>
    <w:rsid w:val="003744A1"/>
    <w:rsid w:val="003745DA"/>
    <w:rsid w:val="00376006"/>
    <w:rsid w:val="00384E7D"/>
    <w:rsid w:val="00390AF8"/>
    <w:rsid w:val="00393107"/>
    <w:rsid w:val="00393E13"/>
    <w:rsid w:val="003A29F2"/>
    <w:rsid w:val="003A2F49"/>
    <w:rsid w:val="003A6166"/>
    <w:rsid w:val="003A7386"/>
    <w:rsid w:val="003B38BD"/>
    <w:rsid w:val="003B4AA3"/>
    <w:rsid w:val="003C00D3"/>
    <w:rsid w:val="003C3A6C"/>
    <w:rsid w:val="003C494F"/>
    <w:rsid w:val="003C526B"/>
    <w:rsid w:val="003C532B"/>
    <w:rsid w:val="003D10C4"/>
    <w:rsid w:val="003D10D6"/>
    <w:rsid w:val="003D2160"/>
    <w:rsid w:val="003D4AEB"/>
    <w:rsid w:val="003D6D31"/>
    <w:rsid w:val="003E2321"/>
    <w:rsid w:val="003E30C7"/>
    <w:rsid w:val="003E3C90"/>
    <w:rsid w:val="003F0637"/>
    <w:rsid w:val="003F2D6A"/>
    <w:rsid w:val="00402E20"/>
    <w:rsid w:val="004054FA"/>
    <w:rsid w:val="0040682A"/>
    <w:rsid w:val="004074E2"/>
    <w:rsid w:val="004101ED"/>
    <w:rsid w:val="00413468"/>
    <w:rsid w:val="0042174D"/>
    <w:rsid w:val="00423971"/>
    <w:rsid w:val="00425899"/>
    <w:rsid w:val="00425FD9"/>
    <w:rsid w:val="004333A8"/>
    <w:rsid w:val="004348D0"/>
    <w:rsid w:val="00434C5E"/>
    <w:rsid w:val="00437851"/>
    <w:rsid w:val="00440C19"/>
    <w:rsid w:val="00455138"/>
    <w:rsid w:val="00461D9A"/>
    <w:rsid w:val="00471060"/>
    <w:rsid w:val="00471F7C"/>
    <w:rsid w:val="00475298"/>
    <w:rsid w:val="00482A84"/>
    <w:rsid w:val="00485A47"/>
    <w:rsid w:val="0049547C"/>
    <w:rsid w:val="004A02CB"/>
    <w:rsid w:val="004A3695"/>
    <w:rsid w:val="004A69A9"/>
    <w:rsid w:val="004B27AD"/>
    <w:rsid w:val="004C548B"/>
    <w:rsid w:val="004C6CB5"/>
    <w:rsid w:val="004D0091"/>
    <w:rsid w:val="004D05E1"/>
    <w:rsid w:val="004D1C5E"/>
    <w:rsid w:val="004D2570"/>
    <w:rsid w:val="004D3D54"/>
    <w:rsid w:val="004D4184"/>
    <w:rsid w:val="004D6463"/>
    <w:rsid w:val="004D6914"/>
    <w:rsid w:val="004F2659"/>
    <w:rsid w:val="004F3D12"/>
    <w:rsid w:val="00504C50"/>
    <w:rsid w:val="00506CA8"/>
    <w:rsid w:val="00515C46"/>
    <w:rsid w:val="00516208"/>
    <w:rsid w:val="005204D4"/>
    <w:rsid w:val="00526D32"/>
    <w:rsid w:val="00532153"/>
    <w:rsid w:val="00532315"/>
    <w:rsid w:val="00536CC1"/>
    <w:rsid w:val="005379DB"/>
    <w:rsid w:val="0054529E"/>
    <w:rsid w:val="00553215"/>
    <w:rsid w:val="00555D55"/>
    <w:rsid w:val="00557436"/>
    <w:rsid w:val="005639FA"/>
    <w:rsid w:val="00565BD2"/>
    <w:rsid w:val="00571B85"/>
    <w:rsid w:val="005732D3"/>
    <w:rsid w:val="0057657B"/>
    <w:rsid w:val="00576730"/>
    <w:rsid w:val="0058269F"/>
    <w:rsid w:val="00584CD3"/>
    <w:rsid w:val="00587458"/>
    <w:rsid w:val="00587C1B"/>
    <w:rsid w:val="00587E92"/>
    <w:rsid w:val="00591973"/>
    <w:rsid w:val="00592578"/>
    <w:rsid w:val="0059567A"/>
    <w:rsid w:val="005A1C8E"/>
    <w:rsid w:val="005A76C1"/>
    <w:rsid w:val="005B08D1"/>
    <w:rsid w:val="005B3CC2"/>
    <w:rsid w:val="005C25EB"/>
    <w:rsid w:val="005C28C9"/>
    <w:rsid w:val="005C2FE7"/>
    <w:rsid w:val="005C4935"/>
    <w:rsid w:val="005C627A"/>
    <w:rsid w:val="005C7915"/>
    <w:rsid w:val="005D3059"/>
    <w:rsid w:val="005D72BB"/>
    <w:rsid w:val="005E077F"/>
    <w:rsid w:val="005E3D24"/>
    <w:rsid w:val="005E53A9"/>
    <w:rsid w:val="005F600D"/>
    <w:rsid w:val="00605358"/>
    <w:rsid w:val="006068D2"/>
    <w:rsid w:val="00610077"/>
    <w:rsid w:val="00610A65"/>
    <w:rsid w:val="0061381C"/>
    <w:rsid w:val="00615622"/>
    <w:rsid w:val="00616DDD"/>
    <w:rsid w:val="00617F90"/>
    <w:rsid w:val="0062163A"/>
    <w:rsid w:val="006367B7"/>
    <w:rsid w:val="006465ED"/>
    <w:rsid w:val="00646D85"/>
    <w:rsid w:val="00655258"/>
    <w:rsid w:val="0065671A"/>
    <w:rsid w:val="0065791A"/>
    <w:rsid w:val="00661D82"/>
    <w:rsid w:val="00663CCE"/>
    <w:rsid w:val="00666EE2"/>
    <w:rsid w:val="00672D0B"/>
    <w:rsid w:val="00674D8D"/>
    <w:rsid w:val="00674FC7"/>
    <w:rsid w:val="0067525F"/>
    <w:rsid w:val="00680C45"/>
    <w:rsid w:val="00683C0D"/>
    <w:rsid w:val="00684645"/>
    <w:rsid w:val="00687370"/>
    <w:rsid w:val="00691CB0"/>
    <w:rsid w:val="00695C3C"/>
    <w:rsid w:val="006A25CD"/>
    <w:rsid w:val="006A2A4F"/>
    <w:rsid w:val="006A611C"/>
    <w:rsid w:val="006B1CD0"/>
    <w:rsid w:val="006B3128"/>
    <w:rsid w:val="006B3ED8"/>
    <w:rsid w:val="006C38CF"/>
    <w:rsid w:val="006C6ABA"/>
    <w:rsid w:val="006C6ED4"/>
    <w:rsid w:val="006D15D0"/>
    <w:rsid w:val="006D3FCE"/>
    <w:rsid w:val="006D5D03"/>
    <w:rsid w:val="006D7A38"/>
    <w:rsid w:val="006E23E5"/>
    <w:rsid w:val="006E2DA4"/>
    <w:rsid w:val="006E3284"/>
    <w:rsid w:val="006E41C1"/>
    <w:rsid w:val="006E5BDC"/>
    <w:rsid w:val="006E5C4D"/>
    <w:rsid w:val="006E6D47"/>
    <w:rsid w:val="006F3E96"/>
    <w:rsid w:val="006F5DF6"/>
    <w:rsid w:val="006F6092"/>
    <w:rsid w:val="00700942"/>
    <w:rsid w:val="007064C7"/>
    <w:rsid w:val="00707A4E"/>
    <w:rsid w:val="00713248"/>
    <w:rsid w:val="007139F6"/>
    <w:rsid w:val="00715B06"/>
    <w:rsid w:val="007211A7"/>
    <w:rsid w:val="007217C8"/>
    <w:rsid w:val="0072218A"/>
    <w:rsid w:val="00723E09"/>
    <w:rsid w:val="00750337"/>
    <w:rsid w:val="0075115F"/>
    <w:rsid w:val="00752B20"/>
    <w:rsid w:val="00754062"/>
    <w:rsid w:val="0076206B"/>
    <w:rsid w:val="007635DF"/>
    <w:rsid w:val="00765269"/>
    <w:rsid w:val="00766064"/>
    <w:rsid w:val="0076779E"/>
    <w:rsid w:val="00771121"/>
    <w:rsid w:val="0077212F"/>
    <w:rsid w:val="0077539E"/>
    <w:rsid w:val="00776C7E"/>
    <w:rsid w:val="00777F34"/>
    <w:rsid w:val="007846D6"/>
    <w:rsid w:val="00791510"/>
    <w:rsid w:val="00796DB7"/>
    <w:rsid w:val="00797271"/>
    <w:rsid w:val="007A08FD"/>
    <w:rsid w:val="007A51AC"/>
    <w:rsid w:val="007B10B3"/>
    <w:rsid w:val="007B51E7"/>
    <w:rsid w:val="007B5744"/>
    <w:rsid w:val="007C050C"/>
    <w:rsid w:val="007C1C96"/>
    <w:rsid w:val="007C28E3"/>
    <w:rsid w:val="007C6BC3"/>
    <w:rsid w:val="007C72E2"/>
    <w:rsid w:val="007D05CB"/>
    <w:rsid w:val="007D61D2"/>
    <w:rsid w:val="007D7397"/>
    <w:rsid w:val="007E0753"/>
    <w:rsid w:val="007E0B29"/>
    <w:rsid w:val="007E5FFB"/>
    <w:rsid w:val="007F131D"/>
    <w:rsid w:val="007F5547"/>
    <w:rsid w:val="007F5A4E"/>
    <w:rsid w:val="007F5DF8"/>
    <w:rsid w:val="00805E56"/>
    <w:rsid w:val="00811D3A"/>
    <w:rsid w:val="00816E11"/>
    <w:rsid w:val="00817533"/>
    <w:rsid w:val="00823230"/>
    <w:rsid w:val="00823351"/>
    <w:rsid w:val="008235B6"/>
    <w:rsid w:val="00825644"/>
    <w:rsid w:val="008271E1"/>
    <w:rsid w:val="00832AAE"/>
    <w:rsid w:val="00833018"/>
    <w:rsid w:val="0083390D"/>
    <w:rsid w:val="008426FF"/>
    <w:rsid w:val="008427F9"/>
    <w:rsid w:val="00853820"/>
    <w:rsid w:val="008574DD"/>
    <w:rsid w:val="00875847"/>
    <w:rsid w:val="00881AD8"/>
    <w:rsid w:val="00882326"/>
    <w:rsid w:val="00884E4B"/>
    <w:rsid w:val="00886C44"/>
    <w:rsid w:val="008875C3"/>
    <w:rsid w:val="0089074F"/>
    <w:rsid w:val="00891576"/>
    <w:rsid w:val="00892EFA"/>
    <w:rsid w:val="008936CA"/>
    <w:rsid w:val="008951C5"/>
    <w:rsid w:val="00897E63"/>
    <w:rsid w:val="008A07B7"/>
    <w:rsid w:val="008A1BCF"/>
    <w:rsid w:val="008A2437"/>
    <w:rsid w:val="008A40E9"/>
    <w:rsid w:val="008A5754"/>
    <w:rsid w:val="008A57B1"/>
    <w:rsid w:val="008A7232"/>
    <w:rsid w:val="008C29AC"/>
    <w:rsid w:val="008C4CFF"/>
    <w:rsid w:val="008C541C"/>
    <w:rsid w:val="008C6A3B"/>
    <w:rsid w:val="008D227B"/>
    <w:rsid w:val="008D3D5B"/>
    <w:rsid w:val="008E4E6E"/>
    <w:rsid w:val="008E595A"/>
    <w:rsid w:val="008F200E"/>
    <w:rsid w:val="008F307B"/>
    <w:rsid w:val="008F541A"/>
    <w:rsid w:val="008F6906"/>
    <w:rsid w:val="008F7E9B"/>
    <w:rsid w:val="0090388B"/>
    <w:rsid w:val="0090794C"/>
    <w:rsid w:val="0091036A"/>
    <w:rsid w:val="0091188E"/>
    <w:rsid w:val="0091336D"/>
    <w:rsid w:val="00913A6D"/>
    <w:rsid w:val="009167F1"/>
    <w:rsid w:val="009173A2"/>
    <w:rsid w:val="00926E9B"/>
    <w:rsid w:val="00927032"/>
    <w:rsid w:val="009271C0"/>
    <w:rsid w:val="00930B5F"/>
    <w:rsid w:val="00931AA3"/>
    <w:rsid w:val="009336DE"/>
    <w:rsid w:val="00935268"/>
    <w:rsid w:val="00940C72"/>
    <w:rsid w:val="00943A15"/>
    <w:rsid w:val="0094718E"/>
    <w:rsid w:val="00952379"/>
    <w:rsid w:val="00952C93"/>
    <w:rsid w:val="0095520D"/>
    <w:rsid w:val="009560FE"/>
    <w:rsid w:val="00957354"/>
    <w:rsid w:val="009577A9"/>
    <w:rsid w:val="009628B9"/>
    <w:rsid w:val="00966F84"/>
    <w:rsid w:val="00973513"/>
    <w:rsid w:val="009807E7"/>
    <w:rsid w:val="00982CD4"/>
    <w:rsid w:val="00991C43"/>
    <w:rsid w:val="009921D1"/>
    <w:rsid w:val="00993288"/>
    <w:rsid w:val="00995973"/>
    <w:rsid w:val="009A468C"/>
    <w:rsid w:val="009A5498"/>
    <w:rsid w:val="009A5823"/>
    <w:rsid w:val="009A7BB7"/>
    <w:rsid w:val="009B1B96"/>
    <w:rsid w:val="009B41FC"/>
    <w:rsid w:val="009B65A3"/>
    <w:rsid w:val="009B77CF"/>
    <w:rsid w:val="009C1304"/>
    <w:rsid w:val="009C1EBC"/>
    <w:rsid w:val="009C41A8"/>
    <w:rsid w:val="009C51E3"/>
    <w:rsid w:val="009C7BDD"/>
    <w:rsid w:val="009D0A9D"/>
    <w:rsid w:val="009D4513"/>
    <w:rsid w:val="009D4F45"/>
    <w:rsid w:val="009E1735"/>
    <w:rsid w:val="009E3FA7"/>
    <w:rsid w:val="009E6C69"/>
    <w:rsid w:val="009F0072"/>
    <w:rsid w:val="009F7D03"/>
    <w:rsid w:val="00A00901"/>
    <w:rsid w:val="00A0149D"/>
    <w:rsid w:val="00A014CA"/>
    <w:rsid w:val="00A018E1"/>
    <w:rsid w:val="00A01D5A"/>
    <w:rsid w:val="00A01F63"/>
    <w:rsid w:val="00A03ACE"/>
    <w:rsid w:val="00A03E91"/>
    <w:rsid w:val="00A04CD5"/>
    <w:rsid w:val="00A1017D"/>
    <w:rsid w:val="00A133FD"/>
    <w:rsid w:val="00A21B4D"/>
    <w:rsid w:val="00A26ED4"/>
    <w:rsid w:val="00A325E0"/>
    <w:rsid w:val="00A32EF5"/>
    <w:rsid w:val="00A3463B"/>
    <w:rsid w:val="00A34BFE"/>
    <w:rsid w:val="00A35C45"/>
    <w:rsid w:val="00A36507"/>
    <w:rsid w:val="00A41CF4"/>
    <w:rsid w:val="00A4311D"/>
    <w:rsid w:val="00A44E7C"/>
    <w:rsid w:val="00A452B0"/>
    <w:rsid w:val="00A53E70"/>
    <w:rsid w:val="00A574D2"/>
    <w:rsid w:val="00A62D22"/>
    <w:rsid w:val="00A6596F"/>
    <w:rsid w:val="00A66899"/>
    <w:rsid w:val="00A869BB"/>
    <w:rsid w:val="00A86D11"/>
    <w:rsid w:val="00A91930"/>
    <w:rsid w:val="00A95426"/>
    <w:rsid w:val="00A9613E"/>
    <w:rsid w:val="00A977D8"/>
    <w:rsid w:val="00AA4BC9"/>
    <w:rsid w:val="00AA53E4"/>
    <w:rsid w:val="00AA6950"/>
    <w:rsid w:val="00AA76F0"/>
    <w:rsid w:val="00AB0048"/>
    <w:rsid w:val="00AB5288"/>
    <w:rsid w:val="00AB666D"/>
    <w:rsid w:val="00AD0FDA"/>
    <w:rsid w:val="00AD11EE"/>
    <w:rsid w:val="00AE0682"/>
    <w:rsid w:val="00AE0984"/>
    <w:rsid w:val="00AE58BF"/>
    <w:rsid w:val="00AF0330"/>
    <w:rsid w:val="00AF545D"/>
    <w:rsid w:val="00B0575E"/>
    <w:rsid w:val="00B05B09"/>
    <w:rsid w:val="00B05E1C"/>
    <w:rsid w:val="00B134E1"/>
    <w:rsid w:val="00B13879"/>
    <w:rsid w:val="00B16A74"/>
    <w:rsid w:val="00B2319E"/>
    <w:rsid w:val="00B32F66"/>
    <w:rsid w:val="00B336C6"/>
    <w:rsid w:val="00B3382C"/>
    <w:rsid w:val="00B3433A"/>
    <w:rsid w:val="00B346DF"/>
    <w:rsid w:val="00B36E08"/>
    <w:rsid w:val="00B40124"/>
    <w:rsid w:val="00B4336F"/>
    <w:rsid w:val="00B451D2"/>
    <w:rsid w:val="00B51241"/>
    <w:rsid w:val="00B52F87"/>
    <w:rsid w:val="00B609F8"/>
    <w:rsid w:val="00B627F1"/>
    <w:rsid w:val="00B713A0"/>
    <w:rsid w:val="00B73DBC"/>
    <w:rsid w:val="00B74F46"/>
    <w:rsid w:val="00B75B7F"/>
    <w:rsid w:val="00B81B54"/>
    <w:rsid w:val="00B82249"/>
    <w:rsid w:val="00B82483"/>
    <w:rsid w:val="00B85E4D"/>
    <w:rsid w:val="00B86337"/>
    <w:rsid w:val="00B9012D"/>
    <w:rsid w:val="00B92E29"/>
    <w:rsid w:val="00B9658C"/>
    <w:rsid w:val="00B97C97"/>
    <w:rsid w:val="00BA2F8C"/>
    <w:rsid w:val="00BA6EC4"/>
    <w:rsid w:val="00BB7314"/>
    <w:rsid w:val="00BC109B"/>
    <w:rsid w:val="00BC1171"/>
    <w:rsid w:val="00BC335D"/>
    <w:rsid w:val="00BC4A6A"/>
    <w:rsid w:val="00BD103C"/>
    <w:rsid w:val="00BD227A"/>
    <w:rsid w:val="00BD6F27"/>
    <w:rsid w:val="00BE2957"/>
    <w:rsid w:val="00C022D9"/>
    <w:rsid w:val="00C02DE6"/>
    <w:rsid w:val="00C04D2A"/>
    <w:rsid w:val="00C07580"/>
    <w:rsid w:val="00C10BBD"/>
    <w:rsid w:val="00C1266F"/>
    <w:rsid w:val="00C13C2A"/>
    <w:rsid w:val="00C1515B"/>
    <w:rsid w:val="00C17F31"/>
    <w:rsid w:val="00C221E3"/>
    <w:rsid w:val="00C253A0"/>
    <w:rsid w:val="00C25461"/>
    <w:rsid w:val="00C273F1"/>
    <w:rsid w:val="00C275A0"/>
    <w:rsid w:val="00C3061C"/>
    <w:rsid w:val="00C31016"/>
    <w:rsid w:val="00C34330"/>
    <w:rsid w:val="00C376BF"/>
    <w:rsid w:val="00C459D0"/>
    <w:rsid w:val="00C47823"/>
    <w:rsid w:val="00C5312C"/>
    <w:rsid w:val="00C552E3"/>
    <w:rsid w:val="00C630A4"/>
    <w:rsid w:val="00C63C77"/>
    <w:rsid w:val="00C65A5A"/>
    <w:rsid w:val="00C6674A"/>
    <w:rsid w:val="00C66AE2"/>
    <w:rsid w:val="00C67C0F"/>
    <w:rsid w:val="00C74231"/>
    <w:rsid w:val="00C74CFE"/>
    <w:rsid w:val="00C75AB4"/>
    <w:rsid w:val="00C82F58"/>
    <w:rsid w:val="00C87D40"/>
    <w:rsid w:val="00C9567A"/>
    <w:rsid w:val="00C956E5"/>
    <w:rsid w:val="00C96BEA"/>
    <w:rsid w:val="00C96FAA"/>
    <w:rsid w:val="00CA03C7"/>
    <w:rsid w:val="00CA1F41"/>
    <w:rsid w:val="00CB22D1"/>
    <w:rsid w:val="00CB41C1"/>
    <w:rsid w:val="00CE39CB"/>
    <w:rsid w:val="00CE3BAB"/>
    <w:rsid w:val="00CE4512"/>
    <w:rsid w:val="00CE46CC"/>
    <w:rsid w:val="00CE537C"/>
    <w:rsid w:val="00CE755C"/>
    <w:rsid w:val="00CF3E98"/>
    <w:rsid w:val="00D07604"/>
    <w:rsid w:val="00D1386C"/>
    <w:rsid w:val="00D17A29"/>
    <w:rsid w:val="00D214C2"/>
    <w:rsid w:val="00D31B34"/>
    <w:rsid w:val="00D366DF"/>
    <w:rsid w:val="00D4179A"/>
    <w:rsid w:val="00D42F03"/>
    <w:rsid w:val="00D4390A"/>
    <w:rsid w:val="00D4583E"/>
    <w:rsid w:val="00D515B2"/>
    <w:rsid w:val="00D51B0E"/>
    <w:rsid w:val="00D51F25"/>
    <w:rsid w:val="00D53484"/>
    <w:rsid w:val="00D554E6"/>
    <w:rsid w:val="00D558C2"/>
    <w:rsid w:val="00D569F4"/>
    <w:rsid w:val="00D609B1"/>
    <w:rsid w:val="00D637E6"/>
    <w:rsid w:val="00D65D96"/>
    <w:rsid w:val="00D66EA5"/>
    <w:rsid w:val="00D7070E"/>
    <w:rsid w:val="00D7397B"/>
    <w:rsid w:val="00D745E9"/>
    <w:rsid w:val="00D755D8"/>
    <w:rsid w:val="00D7565B"/>
    <w:rsid w:val="00D81172"/>
    <w:rsid w:val="00D86555"/>
    <w:rsid w:val="00D9408D"/>
    <w:rsid w:val="00D96286"/>
    <w:rsid w:val="00DA11A3"/>
    <w:rsid w:val="00DA2F51"/>
    <w:rsid w:val="00DA5F6B"/>
    <w:rsid w:val="00DB1CB9"/>
    <w:rsid w:val="00DB5CFA"/>
    <w:rsid w:val="00DB6C5C"/>
    <w:rsid w:val="00DB72DA"/>
    <w:rsid w:val="00DC3899"/>
    <w:rsid w:val="00DC3C20"/>
    <w:rsid w:val="00DC72D8"/>
    <w:rsid w:val="00DD703B"/>
    <w:rsid w:val="00DE275F"/>
    <w:rsid w:val="00DE306A"/>
    <w:rsid w:val="00DE396E"/>
    <w:rsid w:val="00DE4725"/>
    <w:rsid w:val="00DE4C3A"/>
    <w:rsid w:val="00DF100D"/>
    <w:rsid w:val="00E0222F"/>
    <w:rsid w:val="00E03BFA"/>
    <w:rsid w:val="00E0540C"/>
    <w:rsid w:val="00E06549"/>
    <w:rsid w:val="00E10866"/>
    <w:rsid w:val="00E10F91"/>
    <w:rsid w:val="00E13107"/>
    <w:rsid w:val="00E13144"/>
    <w:rsid w:val="00E156BF"/>
    <w:rsid w:val="00E156E4"/>
    <w:rsid w:val="00E179CB"/>
    <w:rsid w:val="00E20988"/>
    <w:rsid w:val="00E21C97"/>
    <w:rsid w:val="00E26B4D"/>
    <w:rsid w:val="00E27033"/>
    <w:rsid w:val="00E27C2E"/>
    <w:rsid w:val="00E30EF2"/>
    <w:rsid w:val="00E43E5C"/>
    <w:rsid w:val="00E4415A"/>
    <w:rsid w:val="00E46DBC"/>
    <w:rsid w:val="00E5027F"/>
    <w:rsid w:val="00E52D58"/>
    <w:rsid w:val="00E560FE"/>
    <w:rsid w:val="00E57A60"/>
    <w:rsid w:val="00E631F4"/>
    <w:rsid w:val="00E740BE"/>
    <w:rsid w:val="00E77AB9"/>
    <w:rsid w:val="00E82F7C"/>
    <w:rsid w:val="00E92E79"/>
    <w:rsid w:val="00E93F06"/>
    <w:rsid w:val="00E94F34"/>
    <w:rsid w:val="00E959AD"/>
    <w:rsid w:val="00E977E2"/>
    <w:rsid w:val="00EA1A23"/>
    <w:rsid w:val="00EA5534"/>
    <w:rsid w:val="00EB0767"/>
    <w:rsid w:val="00EC0345"/>
    <w:rsid w:val="00EC34F2"/>
    <w:rsid w:val="00EC6069"/>
    <w:rsid w:val="00EC6E8C"/>
    <w:rsid w:val="00EC7328"/>
    <w:rsid w:val="00EC736F"/>
    <w:rsid w:val="00EE376F"/>
    <w:rsid w:val="00EE458B"/>
    <w:rsid w:val="00F000B9"/>
    <w:rsid w:val="00F010FC"/>
    <w:rsid w:val="00F0178D"/>
    <w:rsid w:val="00F037D4"/>
    <w:rsid w:val="00F03895"/>
    <w:rsid w:val="00F0399F"/>
    <w:rsid w:val="00F04892"/>
    <w:rsid w:val="00F07201"/>
    <w:rsid w:val="00F07CD1"/>
    <w:rsid w:val="00F13597"/>
    <w:rsid w:val="00F14AEE"/>
    <w:rsid w:val="00F159F2"/>
    <w:rsid w:val="00F22996"/>
    <w:rsid w:val="00F249E8"/>
    <w:rsid w:val="00F25600"/>
    <w:rsid w:val="00F40E6C"/>
    <w:rsid w:val="00F42EF8"/>
    <w:rsid w:val="00F43276"/>
    <w:rsid w:val="00F4574E"/>
    <w:rsid w:val="00F53E54"/>
    <w:rsid w:val="00F624C9"/>
    <w:rsid w:val="00F63AF1"/>
    <w:rsid w:val="00F64D63"/>
    <w:rsid w:val="00F65FA7"/>
    <w:rsid w:val="00F735A5"/>
    <w:rsid w:val="00F77DB5"/>
    <w:rsid w:val="00F81C40"/>
    <w:rsid w:val="00F92134"/>
    <w:rsid w:val="00FA60EC"/>
    <w:rsid w:val="00FA61BE"/>
    <w:rsid w:val="00FB1C31"/>
    <w:rsid w:val="00FB3EEC"/>
    <w:rsid w:val="00FB475E"/>
    <w:rsid w:val="00FB6A76"/>
    <w:rsid w:val="00FB77E8"/>
    <w:rsid w:val="00FC0435"/>
    <w:rsid w:val="00FC091E"/>
    <w:rsid w:val="00FC0E1E"/>
    <w:rsid w:val="00FC22C9"/>
    <w:rsid w:val="00FC3D2D"/>
    <w:rsid w:val="00FC4F68"/>
    <w:rsid w:val="00FC5167"/>
    <w:rsid w:val="00FC5988"/>
    <w:rsid w:val="00FC601F"/>
    <w:rsid w:val="00FD688C"/>
    <w:rsid w:val="00FE132D"/>
    <w:rsid w:val="00FE4027"/>
    <w:rsid w:val="00FE4221"/>
    <w:rsid w:val="00FE4A3D"/>
    <w:rsid w:val="00FF0A16"/>
    <w:rsid w:val="00FF29EB"/>
    <w:rsid w:val="00FF4A39"/>
    <w:rsid w:val="00FF582B"/>
    <w:rsid w:val="00FF642B"/>
    <w:rsid w:val="00FF659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35E680"/>
  <w14:defaultImageDpi w14:val="330"/>
  <w15:docId w15:val="{9E864FA3-7CD7-4695-B7AA-C236A8FAD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aliases w:val="Corps de Texte"/>
    <w:qFormat/>
    <w:rsid w:val="0029643C"/>
    <w:pPr>
      <w:jc w:val="both"/>
    </w:pPr>
    <w:rPr>
      <w:lang w:val="fr-FR"/>
    </w:rPr>
  </w:style>
  <w:style w:type="paragraph" w:styleId="Titre1">
    <w:name w:val="heading 1"/>
    <w:basedOn w:val="Normal"/>
    <w:next w:val="Normal"/>
    <w:link w:val="Titre1Car"/>
    <w:uiPriority w:val="9"/>
    <w:qFormat/>
    <w:rsid w:val="0029643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A53E7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C7BDD"/>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1E6526"/>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52B20"/>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752B20"/>
    <w:rPr>
      <w:rFonts w:ascii="Lucida Grande" w:hAnsi="Lucida Grande" w:cs="Lucida Grande"/>
      <w:sz w:val="18"/>
      <w:szCs w:val="18"/>
      <w:lang w:val="fr-FR"/>
    </w:rPr>
  </w:style>
  <w:style w:type="table" w:styleId="Grilledutableau">
    <w:name w:val="Table Grid"/>
    <w:basedOn w:val="TableauNormal"/>
    <w:uiPriority w:val="59"/>
    <w:rsid w:val="00752B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752B2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Paragraphedeliste">
    <w:name w:val="List Paragraph"/>
    <w:basedOn w:val="Normal"/>
    <w:uiPriority w:val="34"/>
    <w:qFormat/>
    <w:rsid w:val="00BB7314"/>
    <w:pPr>
      <w:ind w:left="720"/>
      <w:contextualSpacing/>
    </w:pPr>
  </w:style>
  <w:style w:type="character" w:styleId="Marquedecommentaire">
    <w:name w:val="annotation reference"/>
    <w:basedOn w:val="Policepardfaut"/>
    <w:uiPriority w:val="99"/>
    <w:semiHidden/>
    <w:unhideWhenUsed/>
    <w:rsid w:val="0076206B"/>
    <w:rPr>
      <w:sz w:val="18"/>
      <w:szCs w:val="18"/>
    </w:rPr>
  </w:style>
  <w:style w:type="paragraph" w:styleId="Commentaire">
    <w:name w:val="annotation text"/>
    <w:basedOn w:val="Normal"/>
    <w:link w:val="CommentaireCar"/>
    <w:uiPriority w:val="99"/>
    <w:semiHidden/>
    <w:unhideWhenUsed/>
    <w:rsid w:val="0076206B"/>
  </w:style>
  <w:style w:type="character" w:customStyle="1" w:styleId="CommentaireCar">
    <w:name w:val="Commentaire Car"/>
    <w:basedOn w:val="Policepardfaut"/>
    <w:link w:val="Commentaire"/>
    <w:uiPriority w:val="99"/>
    <w:semiHidden/>
    <w:rsid w:val="0076206B"/>
    <w:rPr>
      <w:lang w:val="fr-FR"/>
    </w:rPr>
  </w:style>
  <w:style w:type="paragraph" w:styleId="Objetducommentaire">
    <w:name w:val="annotation subject"/>
    <w:basedOn w:val="Commentaire"/>
    <w:next w:val="Commentaire"/>
    <w:link w:val="ObjetducommentaireCar"/>
    <w:uiPriority w:val="99"/>
    <w:semiHidden/>
    <w:unhideWhenUsed/>
    <w:rsid w:val="0076206B"/>
    <w:rPr>
      <w:b/>
      <w:bCs/>
      <w:sz w:val="20"/>
      <w:szCs w:val="20"/>
    </w:rPr>
  </w:style>
  <w:style w:type="character" w:customStyle="1" w:styleId="ObjetducommentaireCar">
    <w:name w:val="Objet du commentaire Car"/>
    <w:basedOn w:val="CommentaireCar"/>
    <w:link w:val="Objetducommentaire"/>
    <w:uiPriority w:val="99"/>
    <w:semiHidden/>
    <w:rsid w:val="0076206B"/>
    <w:rPr>
      <w:b/>
      <w:bCs/>
      <w:sz w:val="20"/>
      <w:szCs w:val="20"/>
      <w:lang w:val="fr-FR"/>
    </w:rPr>
  </w:style>
  <w:style w:type="character" w:styleId="Emphaseple">
    <w:name w:val="Subtle Emphasis"/>
    <w:basedOn w:val="Policepardfaut"/>
    <w:uiPriority w:val="19"/>
    <w:qFormat/>
    <w:rsid w:val="0029643C"/>
    <w:rPr>
      <w:i/>
      <w:iCs/>
      <w:color w:val="808080" w:themeColor="text1" w:themeTint="7F"/>
    </w:rPr>
  </w:style>
  <w:style w:type="paragraph" w:styleId="Sous-titre">
    <w:name w:val="Subtitle"/>
    <w:basedOn w:val="Normal"/>
    <w:next w:val="Normal"/>
    <w:link w:val="Sous-titreCar"/>
    <w:uiPriority w:val="11"/>
    <w:qFormat/>
    <w:rsid w:val="0029643C"/>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29643C"/>
    <w:rPr>
      <w:rFonts w:asciiTheme="majorHAnsi" w:eastAsiaTheme="majorEastAsia" w:hAnsiTheme="majorHAnsi" w:cstheme="majorBidi"/>
      <w:i/>
      <w:iCs/>
      <w:color w:val="4F81BD" w:themeColor="accent1"/>
      <w:spacing w:val="15"/>
    </w:rPr>
  </w:style>
  <w:style w:type="paragraph" w:styleId="Titre">
    <w:name w:val="Title"/>
    <w:basedOn w:val="Normal"/>
    <w:next w:val="Normal"/>
    <w:link w:val="TitreCar"/>
    <w:uiPriority w:val="10"/>
    <w:qFormat/>
    <w:rsid w:val="0029643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9643C"/>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29643C"/>
    <w:rPr>
      <w:rFonts w:asciiTheme="majorHAnsi" w:eastAsiaTheme="majorEastAsia" w:hAnsiTheme="majorHAnsi" w:cstheme="majorBidi"/>
      <w:b/>
      <w:bCs/>
      <w:color w:val="345A8A" w:themeColor="accent1" w:themeShade="B5"/>
      <w:sz w:val="32"/>
      <w:szCs w:val="32"/>
    </w:rPr>
  </w:style>
  <w:style w:type="paragraph" w:styleId="En-tte">
    <w:name w:val="header"/>
    <w:basedOn w:val="Normal"/>
    <w:link w:val="En-tteCar"/>
    <w:uiPriority w:val="99"/>
    <w:unhideWhenUsed/>
    <w:rsid w:val="00A53E70"/>
    <w:pPr>
      <w:tabs>
        <w:tab w:val="center" w:pos="4536"/>
        <w:tab w:val="right" w:pos="9072"/>
      </w:tabs>
    </w:pPr>
  </w:style>
  <w:style w:type="character" w:customStyle="1" w:styleId="En-tteCar">
    <w:name w:val="En-tête Car"/>
    <w:basedOn w:val="Policepardfaut"/>
    <w:link w:val="En-tte"/>
    <w:uiPriority w:val="99"/>
    <w:rsid w:val="00A53E70"/>
  </w:style>
  <w:style w:type="paragraph" w:styleId="Pieddepage">
    <w:name w:val="footer"/>
    <w:basedOn w:val="Normal"/>
    <w:link w:val="PieddepageCar"/>
    <w:uiPriority w:val="99"/>
    <w:unhideWhenUsed/>
    <w:rsid w:val="00A53E70"/>
    <w:pPr>
      <w:tabs>
        <w:tab w:val="center" w:pos="4536"/>
        <w:tab w:val="right" w:pos="9072"/>
      </w:tabs>
    </w:pPr>
  </w:style>
  <w:style w:type="character" w:customStyle="1" w:styleId="PieddepageCar">
    <w:name w:val="Pied de page Car"/>
    <w:basedOn w:val="Policepardfaut"/>
    <w:link w:val="Pieddepage"/>
    <w:uiPriority w:val="99"/>
    <w:rsid w:val="00A53E70"/>
  </w:style>
  <w:style w:type="table" w:styleId="Trameclaire-Accent1">
    <w:name w:val="Light Shading Accent 1"/>
    <w:basedOn w:val="TableauNormal"/>
    <w:uiPriority w:val="60"/>
    <w:rsid w:val="00A53E70"/>
    <w:rPr>
      <w:color w:val="365F91" w:themeColor="accent1" w:themeShade="BF"/>
      <w:sz w:val="22"/>
      <w:szCs w:val="22"/>
      <w:lang w:val="fr-FR"/>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n-ttedetabledesmatires">
    <w:name w:val="TOC Heading"/>
    <w:basedOn w:val="Titre1"/>
    <w:next w:val="Normal"/>
    <w:uiPriority w:val="39"/>
    <w:unhideWhenUsed/>
    <w:qFormat/>
    <w:rsid w:val="00A53E70"/>
    <w:pPr>
      <w:spacing w:line="276" w:lineRule="auto"/>
      <w:jc w:val="left"/>
      <w:outlineLvl w:val="9"/>
    </w:pPr>
    <w:rPr>
      <w:color w:val="365F91" w:themeColor="accent1" w:themeShade="BF"/>
      <w:sz w:val="28"/>
      <w:szCs w:val="28"/>
    </w:rPr>
  </w:style>
  <w:style w:type="paragraph" w:styleId="TM1">
    <w:name w:val="toc 1"/>
    <w:basedOn w:val="Normal"/>
    <w:next w:val="Normal"/>
    <w:autoRedefine/>
    <w:uiPriority w:val="39"/>
    <w:unhideWhenUsed/>
    <w:rsid w:val="00A53E70"/>
    <w:pPr>
      <w:spacing w:before="120"/>
      <w:jc w:val="left"/>
    </w:pPr>
    <w:rPr>
      <w:rFonts w:asciiTheme="majorHAnsi" w:hAnsiTheme="majorHAnsi"/>
      <w:b/>
      <w:color w:val="548DD4"/>
    </w:rPr>
  </w:style>
  <w:style w:type="paragraph" w:styleId="TM2">
    <w:name w:val="toc 2"/>
    <w:basedOn w:val="Normal"/>
    <w:next w:val="Normal"/>
    <w:autoRedefine/>
    <w:uiPriority w:val="39"/>
    <w:unhideWhenUsed/>
    <w:rsid w:val="00A53E70"/>
    <w:pPr>
      <w:jc w:val="left"/>
    </w:pPr>
    <w:rPr>
      <w:sz w:val="22"/>
      <w:szCs w:val="22"/>
    </w:rPr>
  </w:style>
  <w:style w:type="paragraph" w:styleId="TM3">
    <w:name w:val="toc 3"/>
    <w:basedOn w:val="Normal"/>
    <w:next w:val="Normal"/>
    <w:autoRedefine/>
    <w:uiPriority w:val="39"/>
    <w:unhideWhenUsed/>
    <w:rsid w:val="00A53E70"/>
    <w:pPr>
      <w:ind w:left="240"/>
      <w:jc w:val="left"/>
    </w:pPr>
    <w:rPr>
      <w:i/>
      <w:sz w:val="22"/>
      <w:szCs w:val="22"/>
    </w:rPr>
  </w:style>
  <w:style w:type="paragraph" w:styleId="TM4">
    <w:name w:val="toc 4"/>
    <w:basedOn w:val="Normal"/>
    <w:next w:val="Normal"/>
    <w:autoRedefine/>
    <w:uiPriority w:val="39"/>
    <w:unhideWhenUsed/>
    <w:rsid w:val="00A53E70"/>
    <w:pPr>
      <w:pBdr>
        <w:between w:val="double" w:sz="6" w:space="0" w:color="auto"/>
      </w:pBdr>
      <w:ind w:left="480"/>
      <w:jc w:val="left"/>
    </w:pPr>
    <w:rPr>
      <w:sz w:val="20"/>
      <w:szCs w:val="20"/>
    </w:rPr>
  </w:style>
  <w:style w:type="paragraph" w:styleId="TM5">
    <w:name w:val="toc 5"/>
    <w:basedOn w:val="Normal"/>
    <w:next w:val="Normal"/>
    <w:autoRedefine/>
    <w:uiPriority w:val="39"/>
    <w:unhideWhenUsed/>
    <w:rsid w:val="00A53E70"/>
    <w:pPr>
      <w:pBdr>
        <w:between w:val="double" w:sz="6" w:space="0" w:color="auto"/>
      </w:pBdr>
      <w:ind w:left="720"/>
      <w:jc w:val="left"/>
    </w:pPr>
    <w:rPr>
      <w:sz w:val="20"/>
      <w:szCs w:val="20"/>
    </w:rPr>
  </w:style>
  <w:style w:type="paragraph" w:styleId="TM6">
    <w:name w:val="toc 6"/>
    <w:basedOn w:val="Normal"/>
    <w:next w:val="Normal"/>
    <w:autoRedefine/>
    <w:uiPriority w:val="39"/>
    <w:unhideWhenUsed/>
    <w:rsid w:val="00A53E70"/>
    <w:pPr>
      <w:pBdr>
        <w:between w:val="double" w:sz="6" w:space="0" w:color="auto"/>
      </w:pBdr>
      <w:ind w:left="960"/>
      <w:jc w:val="left"/>
    </w:pPr>
    <w:rPr>
      <w:sz w:val="20"/>
      <w:szCs w:val="20"/>
    </w:rPr>
  </w:style>
  <w:style w:type="paragraph" w:styleId="TM7">
    <w:name w:val="toc 7"/>
    <w:basedOn w:val="Normal"/>
    <w:next w:val="Normal"/>
    <w:autoRedefine/>
    <w:uiPriority w:val="39"/>
    <w:unhideWhenUsed/>
    <w:rsid w:val="00A53E70"/>
    <w:pPr>
      <w:pBdr>
        <w:between w:val="double" w:sz="6" w:space="0" w:color="auto"/>
      </w:pBdr>
      <w:ind w:left="1200"/>
      <w:jc w:val="left"/>
    </w:pPr>
    <w:rPr>
      <w:sz w:val="20"/>
      <w:szCs w:val="20"/>
    </w:rPr>
  </w:style>
  <w:style w:type="paragraph" w:styleId="TM8">
    <w:name w:val="toc 8"/>
    <w:basedOn w:val="Normal"/>
    <w:next w:val="Normal"/>
    <w:autoRedefine/>
    <w:uiPriority w:val="39"/>
    <w:unhideWhenUsed/>
    <w:rsid w:val="00A53E70"/>
    <w:pPr>
      <w:pBdr>
        <w:between w:val="double" w:sz="6" w:space="0" w:color="auto"/>
      </w:pBdr>
      <w:ind w:left="1440"/>
      <w:jc w:val="left"/>
    </w:pPr>
    <w:rPr>
      <w:sz w:val="20"/>
      <w:szCs w:val="20"/>
    </w:rPr>
  </w:style>
  <w:style w:type="paragraph" w:styleId="TM9">
    <w:name w:val="toc 9"/>
    <w:basedOn w:val="Normal"/>
    <w:next w:val="Normal"/>
    <w:autoRedefine/>
    <w:uiPriority w:val="39"/>
    <w:unhideWhenUsed/>
    <w:rsid w:val="00A53E70"/>
    <w:pPr>
      <w:pBdr>
        <w:between w:val="double" w:sz="6" w:space="0" w:color="auto"/>
      </w:pBdr>
      <w:ind w:left="1680"/>
      <w:jc w:val="left"/>
    </w:pPr>
    <w:rPr>
      <w:sz w:val="20"/>
      <w:szCs w:val="20"/>
    </w:rPr>
  </w:style>
  <w:style w:type="character" w:customStyle="1" w:styleId="Titre2Car">
    <w:name w:val="Titre 2 Car"/>
    <w:basedOn w:val="Policepardfaut"/>
    <w:link w:val="Titre2"/>
    <w:uiPriority w:val="9"/>
    <w:rsid w:val="00A53E70"/>
    <w:rPr>
      <w:rFonts w:asciiTheme="majorHAnsi" w:eastAsiaTheme="majorEastAsia" w:hAnsiTheme="majorHAnsi" w:cstheme="majorBidi"/>
      <w:b/>
      <w:bCs/>
      <w:color w:val="4F81BD" w:themeColor="accent1"/>
      <w:sz w:val="26"/>
      <w:szCs w:val="26"/>
    </w:rPr>
  </w:style>
  <w:style w:type="paragraph" w:styleId="Lgende">
    <w:name w:val="caption"/>
    <w:basedOn w:val="Normal"/>
    <w:next w:val="Normal"/>
    <w:uiPriority w:val="35"/>
    <w:unhideWhenUsed/>
    <w:qFormat/>
    <w:rsid w:val="003A29F2"/>
    <w:pPr>
      <w:spacing w:after="200"/>
    </w:pPr>
    <w:rPr>
      <w:b/>
      <w:bCs/>
      <w:color w:val="4F81BD" w:themeColor="accent1"/>
      <w:sz w:val="18"/>
      <w:szCs w:val="18"/>
    </w:rPr>
  </w:style>
  <w:style w:type="character" w:styleId="Numrodepage">
    <w:name w:val="page number"/>
    <w:basedOn w:val="Policepardfaut"/>
    <w:uiPriority w:val="99"/>
    <w:semiHidden/>
    <w:unhideWhenUsed/>
    <w:rsid w:val="003E30C7"/>
  </w:style>
  <w:style w:type="paragraph" w:styleId="Explorateurdedocuments">
    <w:name w:val="Document Map"/>
    <w:basedOn w:val="Normal"/>
    <w:link w:val="ExplorateurdedocumentsCar"/>
    <w:uiPriority w:val="99"/>
    <w:semiHidden/>
    <w:unhideWhenUsed/>
    <w:rsid w:val="000D2681"/>
    <w:rPr>
      <w:rFonts w:ascii="Lucida Grande" w:hAnsi="Lucida Grande" w:cs="Lucida Grande"/>
    </w:rPr>
  </w:style>
  <w:style w:type="character" w:customStyle="1" w:styleId="ExplorateurdedocumentsCar">
    <w:name w:val="Explorateur de documents Car"/>
    <w:basedOn w:val="Policepardfaut"/>
    <w:link w:val="Explorateurdedocuments"/>
    <w:uiPriority w:val="99"/>
    <w:semiHidden/>
    <w:rsid w:val="000D2681"/>
    <w:rPr>
      <w:rFonts w:ascii="Lucida Grande" w:hAnsi="Lucida Grande" w:cs="Lucida Grande"/>
      <w:lang w:val="fr-FR"/>
    </w:rPr>
  </w:style>
  <w:style w:type="character" w:customStyle="1" w:styleId="Titre3Car">
    <w:name w:val="Titre 3 Car"/>
    <w:basedOn w:val="Policepardfaut"/>
    <w:link w:val="Titre3"/>
    <w:uiPriority w:val="9"/>
    <w:rsid w:val="009C7BDD"/>
    <w:rPr>
      <w:rFonts w:asciiTheme="majorHAnsi" w:eastAsiaTheme="majorEastAsia" w:hAnsiTheme="majorHAnsi" w:cstheme="majorBidi"/>
      <w:b/>
      <w:bCs/>
      <w:color w:val="4F81BD" w:themeColor="accent1"/>
      <w:lang w:val="fr-FR"/>
    </w:rPr>
  </w:style>
  <w:style w:type="character" w:styleId="lev">
    <w:name w:val="Strong"/>
    <w:basedOn w:val="Policepardfaut"/>
    <w:uiPriority w:val="22"/>
    <w:qFormat/>
    <w:rsid w:val="008D227B"/>
    <w:rPr>
      <w:b/>
      <w:bCs/>
    </w:rPr>
  </w:style>
  <w:style w:type="paragraph" w:styleId="Citation">
    <w:name w:val="Quote"/>
    <w:basedOn w:val="Normal"/>
    <w:next w:val="Normal"/>
    <w:link w:val="CitationCar"/>
    <w:uiPriority w:val="29"/>
    <w:qFormat/>
    <w:rsid w:val="008D227B"/>
    <w:rPr>
      <w:i/>
      <w:iCs/>
      <w:color w:val="000000" w:themeColor="text1"/>
    </w:rPr>
  </w:style>
  <w:style w:type="character" w:customStyle="1" w:styleId="CitationCar">
    <w:name w:val="Citation Car"/>
    <w:basedOn w:val="Policepardfaut"/>
    <w:link w:val="Citation"/>
    <w:uiPriority w:val="29"/>
    <w:rsid w:val="008D227B"/>
    <w:rPr>
      <w:i/>
      <w:iCs/>
      <w:color w:val="000000" w:themeColor="text1"/>
      <w:lang w:val="fr-FR"/>
    </w:rPr>
  </w:style>
  <w:style w:type="character" w:customStyle="1" w:styleId="Titre4Car">
    <w:name w:val="Titre 4 Car"/>
    <w:basedOn w:val="Policepardfaut"/>
    <w:link w:val="Titre4"/>
    <w:uiPriority w:val="9"/>
    <w:rsid w:val="001E6526"/>
    <w:rPr>
      <w:rFonts w:asciiTheme="majorHAnsi" w:eastAsiaTheme="majorEastAsia" w:hAnsiTheme="majorHAnsi" w:cstheme="majorBidi"/>
      <w:b/>
      <w:bCs/>
      <w:i/>
      <w:iCs/>
      <w:color w:val="4F81BD" w:themeColor="accent1"/>
      <w:lang w:val="fr-FR"/>
    </w:rPr>
  </w:style>
  <w:style w:type="character" w:styleId="Lienhypertexte">
    <w:name w:val="Hyperlink"/>
    <w:basedOn w:val="Policepardfaut"/>
    <w:uiPriority w:val="99"/>
    <w:unhideWhenUsed/>
    <w:rsid w:val="001B0E80"/>
    <w:rPr>
      <w:color w:val="0000FF" w:themeColor="hyperlink"/>
      <w:u w:val="single"/>
    </w:rPr>
  </w:style>
  <w:style w:type="character" w:styleId="Lienhypertextesuivivisit">
    <w:name w:val="FollowedHyperlink"/>
    <w:basedOn w:val="Policepardfaut"/>
    <w:uiPriority w:val="99"/>
    <w:semiHidden/>
    <w:unhideWhenUsed/>
    <w:rsid w:val="00587458"/>
    <w:rPr>
      <w:color w:val="800080" w:themeColor="followedHyperlink"/>
      <w:u w:val="single"/>
    </w:rPr>
  </w:style>
  <w:style w:type="paragraph" w:styleId="Sansinterligne">
    <w:name w:val="No Spacing"/>
    <w:uiPriority w:val="1"/>
    <w:qFormat/>
    <w:rsid w:val="00516208"/>
    <w:pPr>
      <w:jc w:val="both"/>
    </w:pPr>
    <w:rPr>
      <w:lang w:val="fr-FR"/>
    </w:rPr>
  </w:style>
  <w:style w:type="character" w:customStyle="1" w:styleId="apple-converted-space">
    <w:name w:val="apple-converted-space"/>
    <w:basedOn w:val="Policepardfaut"/>
    <w:rsid w:val="0076779E"/>
  </w:style>
  <w:style w:type="character" w:customStyle="1" w:styleId="ms-font-s">
    <w:name w:val="ms-font-s"/>
    <w:basedOn w:val="Policepardfaut"/>
    <w:rsid w:val="00C956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l.facebook.com/l.php?u=http%3A%2F%2Fwww.jedisjeux.net%2Fkatana&amp;h=ATMIv_FMTrhhxz4I-ka8jwdE3N76wsTEzZ_BgShcWGJqHxtv3UoF6i1nHQR9kVmN9HkXxY1NZzPZvy43MRsUqmpWD7zHwcq5etfR8ritSayCsAAHt0-fRPyzJpt9a9-sAzLhdjF2" TargetMode="External"/><Relationship Id="rId3" Type="http://schemas.openxmlformats.org/officeDocument/2006/relationships/numbering" Target="numbering.xml"/><Relationship Id="rId21" Type="http://schemas.openxmlformats.org/officeDocument/2006/relationships/hyperlink" Target="https://www.youtube.com/watch?v=YmCoJdNNWNg"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l.facebook.com/l.php?u=http%3A%2F%2Fwww.asmodee.com%2Fressources%2Fbonus%2Fles-regles-de-katana.pdf&amp;h=ATMIv_FMTrhhxz4I-ka8jwdE3N76wsTEzZ_BgShcWGJqHxtv3UoF6i1nHQR9kVmN9HkXxY1NZzPZvy43MRsUqmpWD7zHwcq5etfR8ritSayCsAAHt0-fRPyzJpt9a9-sAzLhdjF2"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www.youtube.com/watch?v=0kjoktEh8Q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mva.microsoft.com/fr-fr/training-courses/d-velopper-une-application-cross-plateformes-avec-xamarin-14270?l=QNntSRVfB_9200115888"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235;tan\AppData\Local\Temp\Temp1_dow_pfe_2013.zip\DoW_PFE_2013\PFE_DoW_2013_tpl.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Encadrant(s)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71D25F-EF7C-4968-998B-0E726DF1A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PFE_DoW_2013_tpl</Template>
  <TotalTime>119</TotalTime>
  <Pages>20</Pages>
  <Words>4570</Words>
  <Characters>25139</Characters>
  <Application>Microsoft Office Word</Application>
  <DocSecurity>0</DocSecurity>
  <Lines>209</Lines>
  <Paragraphs>59</Paragraphs>
  <ScaleCrop>false</ScaleCrop>
  <HeadingPairs>
    <vt:vector size="2" baseType="variant">
      <vt:variant>
        <vt:lpstr>Titre</vt:lpstr>
      </vt:variant>
      <vt:variant>
        <vt:i4>1</vt:i4>
      </vt:variant>
    </vt:vector>
  </HeadingPairs>
  <TitlesOfParts>
    <vt:vector size="1" baseType="lpstr">
      <vt:lpstr>KatanaOnline</vt:lpstr>
    </vt:vector>
  </TitlesOfParts>
  <Company>Université Nice-Sophia Antipolis</Company>
  <LinksUpToDate>false</LinksUpToDate>
  <CharactersWithSpaces>29650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KatanaOnline</dc:title>
  <dc:creator>Gaëtan Rey</dc:creator>
  <cp:lastModifiedBy>Hichem</cp:lastModifiedBy>
  <cp:revision>76</cp:revision>
  <cp:lastPrinted>2017-02-02T09:10:00Z</cp:lastPrinted>
  <dcterms:created xsi:type="dcterms:W3CDTF">2017-02-01T22:01:00Z</dcterms:created>
  <dcterms:modified xsi:type="dcterms:W3CDTF">2017-05-01T10:00:00Z</dcterms:modified>
</cp:coreProperties>
</file>